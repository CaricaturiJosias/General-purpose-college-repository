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794"/>
        <w:gridCol w:w="8411"/>
      </w:tblGrid>
      <w:tr w:rsidR="00EE6C5B" w:rsidRPr="005B7049" w14:paraId="1BDCB382" w14:textId="77777777">
        <w:tc>
          <w:tcPr>
            <w:tcW w:w="1809" w:type="dxa"/>
          </w:tcPr>
          <w:p w14:paraId="5A206D47" w14:textId="77777777" w:rsidR="00EE6C5B" w:rsidRPr="005B7049" w:rsidRDefault="0047434E" w:rsidP="00EE6C5B">
            <w:pPr>
              <w:pStyle w:val="Ttulo3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9C81A8E" wp14:editId="7CAF700E">
                  <wp:extent cx="584200" cy="596900"/>
                  <wp:effectExtent l="0" t="0" r="0" b="0"/>
                  <wp:docPr id="1" name="Imagem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39" t="3093" r="62413" b="520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0" cy="59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36" w:type="dxa"/>
          </w:tcPr>
          <w:p w14:paraId="290D1955" w14:textId="77777777" w:rsidR="00EE6C5B" w:rsidRDefault="00EE6C5B" w:rsidP="00ED72C5">
            <w:pPr>
              <w:pStyle w:val="Ttulo3"/>
              <w:spacing w:line="360" w:lineRule="auto"/>
              <w:jc w:val="left"/>
              <w:rPr>
                <w:sz w:val="22"/>
                <w:szCs w:val="22"/>
              </w:rPr>
            </w:pPr>
            <w:r w:rsidRPr="005B7049">
              <w:rPr>
                <w:sz w:val="22"/>
                <w:szCs w:val="22"/>
              </w:rPr>
              <w:t>Pontifícia Universidade Católica do Paraná</w:t>
            </w:r>
          </w:p>
          <w:p w14:paraId="769191DD" w14:textId="77777777" w:rsidR="008F0ACA" w:rsidRPr="008F0ACA" w:rsidRDefault="008F0ACA" w:rsidP="00ED72C5">
            <w:pPr>
              <w:pStyle w:val="xestilo1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8F0ACA">
              <w:rPr>
                <w:b/>
                <w:bCs/>
                <w:sz w:val="22"/>
                <w:szCs w:val="22"/>
              </w:rPr>
              <w:t>MICROPROCESSADORES I</w:t>
            </w:r>
          </w:p>
          <w:p w14:paraId="4995D022" w14:textId="0691BB6B" w:rsidR="00EE6C5B" w:rsidRDefault="00EE6C5B" w:rsidP="00ED72C5">
            <w:pPr>
              <w:pStyle w:val="Corpodetexto2"/>
              <w:jc w:val="left"/>
              <w:rPr>
                <w:sz w:val="22"/>
                <w:szCs w:val="22"/>
              </w:rPr>
            </w:pPr>
            <w:r w:rsidRPr="005B7049">
              <w:rPr>
                <w:sz w:val="22"/>
                <w:szCs w:val="22"/>
              </w:rPr>
              <w:t xml:space="preserve">Prof.: Vilson Rodrigo </w:t>
            </w:r>
            <w:proofErr w:type="spellStart"/>
            <w:r w:rsidRPr="005B7049">
              <w:rPr>
                <w:sz w:val="22"/>
                <w:szCs w:val="22"/>
              </w:rPr>
              <w:t>Mognon</w:t>
            </w:r>
            <w:proofErr w:type="spellEnd"/>
            <w:r w:rsidR="0047434E">
              <w:rPr>
                <w:sz w:val="22"/>
                <w:szCs w:val="22"/>
              </w:rPr>
              <w:t>/Afonso Ferreira Miguel</w:t>
            </w:r>
            <w:r w:rsidRPr="005B7049">
              <w:rPr>
                <w:sz w:val="22"/>
                <w:szCs w:val="22"/>
              </w:rPr>
              <w:t xml:space="preserve"> - </w:t>
            </w:r>
            <w:r w:rsidR="0047434E">
              <w:rPr>
                <w:sz w:val="22"/>
                <w:szCs w:val="22"/>
              </w:rPr>
              <w:t>2</w:t>
            </w:r>
            <w:r w:rsidRPr="005B7049">
              <w:rPr>
                <w:sz w:val="22"/>
                <w:szCs w:val="22"/>
                <w:vertAlign w:val="superscript"/>
              </w:rPr>
              <w:t>o</w:t>
            </w:r>
            <w:r w:rsidRPr="005B7049">
              <w:rPr>
                <w:sz w:val="22"/>
                <w:szCs w:val="22"/>
              </w:rPr>
              <w:t xml:space="preserve"> Semestre/20</w:t>
            </w:r>
            <w:r w:rsidR="00341F8C">
              <w:rPr>
                <w:sz w:val="22"/>
                <w:szCs w:val="22"/>
              </w:rPr>
              <w:t>2</w:t>
            </w:r>
            <w:r w:rsidR="006A2AD4">
              <w:rPr>
                <w:sz w:val="22"/>
                <w:szCs w:val="22"/>
              </w:rPr>
              <w:t>1</w:t>
            </w:r>
          </w:p>
          <w:p w14:paraId="135E8424" w14:textId="77777777" w:rsidR="00ED72C5" w:rsidRDefault="00ED72C5" w:rsidP="00ED72C5">
            <w:pPr>
              <w:pStyle w:val="Corpodetexto2"/>
              <w:jc w:val="left"/>
              <w:rPr>
                <w:sz w:val="22"/>
                <w:szCs w:val="22"/>
              </w:rPr>
            </w:pPr>
          </w:p>
          <w:p w14:paraId="2C00201D" w14:textId="42636230" w:rsidR="008866F5" w:rsidRPr="00B1789D" w:rsidRDefault="0033059C" w:rsidP="00ED72C5">
            <w:pPr>
              <w:pStyle w:val="Corpodetexto2"/>
              <w:jc w:val="left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ALUNO:</w:t>
            </w:r>
            <w:r w:rsidR="006A2AD4">
              <w:rPr>
                <w:sz w:val="22"/>
                <w:szCs w:val="22"/>
              </w:rPr>
              <w:t xml:space="preserve">  </w:t>
            </w:r>
            <w:r w:rsidR="00B1789D">
              <w:rPr>
                <w:sz w:val="22"/>
                <w:szCs w:val="22"/>
                <w:u w:val="single"/>
              </w:rPr>
              <w:t>Gabriel Vitor Cezário</w:t>
            </w:r>
            <w:r w:rsidR="00B1789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Data</w:t>
            </w:r>
            <w:r w:rsidRPr="00B1789D">
              <w:rPr>
                <w:sz w:val="22"/>
                <w:szCs w:val="22"/>
              </w:rPr>
              <w:t xml:space="preserve">: </w:t>
            </w:r>
            <w:r w:rsidR="006A2AD4">
              <w:rPr>
                <w:sz w:val="22"/>
                <w:szCs w:val="22"/>
              </w:rPr>
              <w:t>19</w:t>
            </w:r>
            <w:r w:rsidRPr="00B1789D">
              <w:rPr>
                <w:sz w:val="22"/>
                <w:szCs w:val="22"/>
                <w:u w:val="single"/>
              </w:rPr>
              <w:t>/</w:t>
            </w:r>
            <w:r w:rsidR="00B1789D" w:rsidRPr="00B1789D">
              <w:rPr>
                <w:sz w:val="22"/>
                <w:szCs w:val="22"/>
                <w:u w:val="single"/>
              </w:rPr>
              <w:t>1</w:t>
            </w:r>
            <w:r w:rsidR="006A2AD4">
              <w:rPr>
                <w:sz w:val="22"/>
                <w:szCs w:val="22"/>
                <w:u w:val="single"/>
              </w:rPr>
              <w:t>1</w:t>
            </w:r>
            <w:r w:rsidRPr="00B1789D">
              <w:rPr>
                <w:sz w:val="22"/>
                <w:szCs w:val="22"/>
                <w:u w:val="single"/>
              </w:rPr>
              <w:t>/</w:t>
            </w:r>
            <w:r w:rsidR="00B1789D" w:rsidRPr="00B1789D">
              <w:rPr>
                <w:sz w:val="22"/>
                <w:szCs w:val="22"/>
                <w:u w:val="single"/>
              </w:rPr>
              <w:t>2021</w:t>
            </w:r>
          </w:p>
        </w:tc>
      </w:tr>
    </w:tbl>
    <w:p w14:paraId="7CDF33D3" w14:textId="77777777" w:rsidR="00EE6C5B" w:rsidRPr="00C83F28" w:rsidRDefault="00EE6C5B" w:rsidP="005635B8">
      <w:pPr>
        <w:pStyle w:val="Corpodetexto2"/>
        <w:rPr>
          <w:b/>
          <w:bCs/>
          <w:sz w:val="14"/>
        </w:rPr>
      </w:pPr>
    </w:p>
    <w:p w14:paraId="19D42F4C" w14:textId="77777777" w:rsidR="00D87628" w:rsidRDefault="00D87628" w:rsidP="00D87628">
      <w:pPr>
        <w:pStyle w:val="Corpodetexto2"/>
        <w:jc w:val="center"/>
        <w:rPr>
          <w:b/>
          <w:bCs/>
        </w:rPr>
      </w:pPr>
      <w:r>
        <w:rPr>
          <w:b/>
          <w:bCs/>
        </w:rPr>
        <w:t>LABORATÓRIO – CRONOMETRO COM DISPLAY DE 7 SEGMENTOS</w:t>
      </w:r>
    </w:p>
    <w:p w14:paraId="7C274402" w14:textId="77777777" w:rsidR="00D87628" w:rsidRDefault="00D87628" w:rsidP="00D87628">
      <w:pPr>
        <w:pStyle w:val="Corpodetexto2"/>
        <w:jc w:val="center"/>
        <w:rPr>
          <w:b/>
          <w:bCs/>
        </w:rPr>
      </w:pPr>
    </w:p>
    <w:p w14:paraId="0968F2EC" w14:textId="77777777" w:rsidR="00D87628" w:rsidRPr="00D85F4E" w:rsidRDefault="00D87628" w:rsidP="00D87628">
      <w:pPr>
        <w:pStyle w:val="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 xml:space="preserve">Objetivo: </w:t>
      </w:r>
      <w:r>
        <w:rPr>
          <w:szCs w:val="18"/>
        </w:rPr>
        <w:t>Desenvolver um programa em Assembly para implementar um cronômetro digital utilizando o conceito de interrupções</w:t>
      </w:r>
    </w:p>
    <w:p w14:paraId="1A3BF452" w14:textId="77777777" w:rsidR="00D87628" w:rsidRPr="00F41245" w:rsidRDefault="00D87628" w:rsidP="00D87628">
      <w:pPr>
        <w:pStyle w:val="Corpodetexto2"/>
        <w:jc w:val="center"/>
        <w:rPr>
          <w:b/>
          <w:bCs/>
        </w:rPr>
      </w:pPr>
    </w:p>
    <w:p w14:paraId="0918A431" w14:textId="77445319" w:rsidR="00D87628" w:rsidRDefault="00D87628" w:rsidP="002A033F">
      <w:pPr>
        <w:pStyle w:val="Corpodetexto2"/>
        <w:rPr>
          <w:szCs w:val="18"/>
        </w:rPr>
      </w:pPr>
      <w:r>
        <w:rPr>
          <w:szCs w:val="18"/>
        </w:rPr>
        <w:fldChar w:fldCharType="begin"/>
      </w:r>
      <w:r>
        <w:rPr>
          <w:szCs w:val="18"/>
        </w:rPr>
        <w:instrText xml:space="preserve"> SEQ num \* Arabic \* MERGEFORMAT </w:instrText>
      </w:r>
      <w:r>
        <w:rPr>
          <w:szCs w:val="18"/>
        </w:rPr>
        <w:fldChar w:fldCharType="separate"/>
      </w:r>
      <w:r w:rsidR="00086B1C">
        <w:rPr>
          <w:noProof/>
          <w:szCs w:val="18"/>
        </w:rPr>
        <w:t>1</w:t>
      </w:r>
      <w:r>
        <w:rPr>
          <w:szCs w:val="18"/>
        </w:rPr>
        <w:fldChar w:fldCharType="end"/>
      </w:r>
      <w:r w:rsidRPr="00ED72C5">
        <w:rPr>
          <w:szCs w:val="18"/>
        </w:rPr>
        <w:t xml:space="preserve">) </w:t>
      </w:r>
      <w:r w:rsidR="002A033F">
        <w:rPr>
          <w:szCs w:val="18"/>
        </w:rPr>
        <w:t>Monte o circuito com 4 displays de sete segmentos do tipo catodo comum conforme esquemático a seguir.</w:t>
      </w:r>
    </w:p>
    <w:p w14:paraId="115F9A56" w14:textId="77777777" w:rsidR="007F4E3F" w:rsidRDefault="007F4E3F" w:rsidP="002A033F">
      <w:pPr>
        <w:pStyle w:val="Corpodetexto2"/>
        <w:rPr>
          <w:szCs w:val="18"/>
        </w:rPr>
      </w:pPr>
    </w:p>
    <w:p w14:paraId="1BB08101" w14:textId="77777777" w:rsidR="002A033F" w:rsidRDefault="002A033F" w:rsidP="002A033F">
      <w:pPr>
        <w:pStyle w:val="Corpodetexto2"/>
        <w:rPr>
          <w:szCs w:val="18"/>
        </w:rPr>
      </w:pPr>
    </w:p>
    <w:tbl>
      <w:tblPr>
        <w:tblW w:w="0" w:type="auto"/>
        <w:tblInd w:w="1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985"/>
      </w:tblGrid>
      <w:tr w:rsidR="002A033F" w:rsidRPr="00AA2662" w14:paraId="4763624F" w14:textId="77777777" w:rsidTr="00AA2662">
        <w:tc>
          <w:tcPr>
            <w:tcW w:w="1384" w:type="dxa"/>
            <w:shd w:val="clear" w:color="auto" w:fill="auto"/>
          </w:tcPr>
          <w:p w14:paraId="5D51B9D6" w14:textId="77777777" w:rsidR="002A033F" w:rsidRPr="00AA2662" w:rsidRDefault="002A033F" w:rsidP="002A033F">
            <w:pPr>
              <w:pStyle w:val="Corpodetexto2"/>
              <w:rPr>
                <w:szCs w:val="18"/>
              </w:rPr>
            </w:pPr>
            <w:r w:rsidRPr="00AA2662">
              <w:rPr>
                <w:szCs w:val="18"/>
              </w:rPr>
              <w:t>Segmento</w:t>
            </w:r>
          </w:p>
        </w:tc>
        <w:tc>
          <w:tcPr>
            <w:tcW w:w="1985" w:type="dxa"/>
            <w:shd w:val="clear" w:color="auto" w:fill="auto"/>
          </w:tcPr>
          <w:p w14:paraId="2353229B" w14:textId="77777777" w:rsidR="002A033F" w:rsidRPr="00AA2662" w:rsidRDefault="002A033F" w:rsidP="002A033F">
            <w:pPr>
              <w:pStyle w:val="Corpodetexto2"/>
              <w:rPr>
                <w:szCs w:val="18"/>
              </w:rPr>
            </w:pPr>
            <w:r w:rsidRPr="00AA2662">
              <w:rPr>
                <w:szCs w:val="18"/>
              </w:rPr>
              <w:t>Bit em PORTD</w:t>
            </w:r>
          </w:p>
        </w:tc>
      </w:tr>
      <w:tr w:rsidR="002A033F" w:rsidRPr="00AA2662" w14:paraId="7164924D" w14:textId="77777777" w:rsidTr="00AA2662">
        <w:tc>
          <w:tcPr>
            <w:tcW w:w="1384" w:type="dxa"/>
            <w:shd w:val="clear" w:color="auto" w:fill="auto"/>
          </w:tcPr>
          <w:p w14:paraId="4ABF4DE9" w14:textId="77777777" w:rsidR="002A033F" w:rsidRPr="00AA2662" w:rsidRDefault="002A033F" w:rsidP="00AA2662">
            <w:pPr>
              <w:pStyle w:val="Corpodetexto2"/>
              <w:spacing w:before="120" w:after="120"/>
              <w:jc w:val="center"/>
              <w:rPr>
                <w:szCs w:val="18"/>
              </w:rPr>
            </w:pPr>
            <w:r w:rsidRPr="00AA2662">
              <w:rPr>
                <w:szCs w:val="18"/>
              </w:rPr>
              <w:t>A</w:t>
            </w:r>
          </w:p>
        </w:tc>
        <w:tc>
          <w:tcPr>
            <w:tcW w:w="1985" w:type="dxa"/>
            <w:shd w:val="clear" w:color="auto" w:fill="auto"/>
          </w:tcPr>
          <w:p w14:paraId="281CBBFD" w14:textId="77777777" w:rsidR="002A033F" w:rsidRPr="00AA2662" w:rsidRDefault="002A033F" w:rsidP="00AA2662">
            <w:pPr>
              <w:pStyle w:val="Corpodetexto2"/>
              <w:spacing w:before="120" w:after="120"/>
              <w:jc w:val="center"/>
              <w:rPr>
                <w:szCs w:val="18"/>
              </w:rPr>
            </w:pPr>
            <w:r w:rsidRPr="00AA2662">
              <w:rPr>
                <w:szCs w:val="18"/>
              </w:rPr>
              <w:t>PD</w:t>
            </w:r>
            <w:r w:rsidR="004B216A">
              <w:rPr>
                <w:szCs w:val="18"/>
              </w:rPr>
              <w:t>0</w:t>
            </w:r>
          </w:p>
        </w:tc>
      </w:tr>
      <w:tr w:rsidR="002A033F" w:rsidRPr="00AA2662" w14:paraId="78F9F16B" w14:textId="77777777" w:rsidTr="00AA2662">
        <w:tc>
          <w:tcPr>
            <w:tcW w:w="1384" w:type="dxa"/>
            <w:shd w:val="clear" w:color="auto" w:fill="auto"/>
          </w:tcPr>
          <w:p w14:paraId="3A4D996C" w14:textId="77777777" w:rsidR="002A033F" w:rsidRPr="00AA2662" w:rsidRDefault="002A033F" w:rsidP="00AA2662">
            <w:pPr>
              <w:pStyle w:val="Corpodetexto2"/>
              <w:spacing w:before="120" w:after="120"/>
              <w:jc w:val="center"/>
              <w:rPr>
                <w:szCs w:val="18"/>
              </w:rPr>
            </w:pPr>
            <w:r w:rsidRPr="00AA2662">
              <w:rPr>
                <w:szCs w:val="18"/>
              </w:rPr>
              <w:t>B</w:t>
            </w:r>
          </w:p>
        </w:tc>
        <w:tc>
          <w:tcPr>
            <w:tcW w:w="1985" w:type="dxa"/>
            <w:shd w:val="clear" w:color="auto" w:fill="auto"/>
          </w:tcPr>
          <w:p w14:paraId="4E038B0B" w14:textId="77777777" w:rsidR="002A033F" w:rsidRPr="00AA2662" w:rsidRDefault="002A033F" w:rsidP="00AA2662">
            <w:pPr>
              <w:pStyle w:val="Corpodetexto2"/>
              <w:spacing w:before="120" w:after="120"/>
              <w:jc w:val="center"/>
              <w:rPr>
                <w:szCs w:val="18"/>
              </w:rPr>
            </w:pPr>
            <w:r w:rsidRPr="00AA2662">
              <w:rPr>
                <w:szCs w:val="18"/>
              </w:rPr>
              <w:t>PD</w:t>
            </w:r>
            <w:r w:rsidR="004B216A">
              <w:rPr>
                <w:szCs w:val="18"/>
              </w:rPr>
              <w:t>1</w:t>
            </w:r>
          </w:p>
        </w:tc>
      </w:tr>
      <w:tr w:rsidR="002A033F" w:rsidRPr="00AA2662" w14:paraId="462F315B" w14:textId="77777777" w:rsidTr="00AA2662">
        <w:tc>
          <w:tcPr>
            <w:tcW w:w="1384" w:type="dxa"/>
            <w:shd w:val="clear" w:color="auto" w:fill="auto"/>
          </w:tcPr>
          <w:p w14:paraId="27AFA091" w14:textId="77777777" w:rsidR="002A033F" w:rsidRPr="00AA2662" w:rsidRDefault="002A033F" w:rsidP="00AA2662">
            <w:pPr>
              <w:pStyle w:val="Corpodetexto2"/>
              <w:spacing w:before="120" w:after="120"/>
              <w:jc w:val="center"/>
              <w:rPr>
                <w:szCs w:val="18"/>
              </w:rPr>
            </w:pPr>
            <w:r w:rsidRPr="00AA2662">
              <w:rPr>
                <w:szCs w:val="18"/>
              </w:rPr>
              <w:t>C</w:t>
            </w:r>
          </w:p>
        </w:tc>
        <w:tc>
          <w:tcPr>
            <w:tcW w:w="1985" w:type="dxa"/>
            <w:shd w:val="clear" w:color="auto" w:fill="auto"/>
          </w:tcPr>
          <w:p w14:paraId="17AF968C" w14:textId="77777777" w:rsidR="002A033F" w:rsidRPr="00AA2662" w:rsidRDefault="002A033F" w:rsidP="00AA2662">
            <w:pPr>
              <w:pStyle w:val="Corpodetexto2"/>
              <w:spacing w:before="120" w:after="120"/>
              <w:jc w:val="center"/>
              <w:rPr>
                <w:szCs w:val="18"/>
              </w:rPr>
            </w:pPr>
            <w:r w:rsidRPr="00AA2662">
              <w:rPr>
                <w:szCs w:val="18"/>
              </w:rPr>
              <w:t>PD</w:t>
            </w:r>
            <w:r w:rsidR="004B216A">
              <w:rPr>
                <w:szCs w:val="18"/>
              </w:rPr>
              <w:t>2</w:t>
            </w:r>
          </w:p>
        </w:tc>
      </w:tr>
      <w:tr w:rsidR="002A033F" w:rsidRPr="00AA2662" w14:paraId="7F9746DD" w14:textId="77777777" w:rsidTr="00AA2662">
        <w:tc>
          <w:tcPr>
            <w:tcW w:w="1384" w:type="dxa"/>
            <w:shd w:val="clear" w:color="auto" w:fill="auto"/>
          </w:tcPr>
          <w:p w14:paraId="1B854840" w14:textId="77777777" w:rsidR="002A033F" w:rsidRPr="00AA2662" w:rsidRDefault="002A033F" w:rsidP="00AA2662">
            <w:pPr>
              <w:pStyle w:val="Corpodetexto2"/>
              <w:spacing w:before="120" w:after="120"/>
              <w:jc w:val="center"/>
              <w:rPr>
                <w:szCs w:val="18"/>
              </w:rPr>
            </w:pPr>
            <w:r w:rsidRPr="00AA2662">
              <w:rPr>
                <w:szCs w:val="18"/>
              </w:rPr>
              <w:t>D</w:t>
            </w:r>
          </w:p>
        </w:tc>
        <w:tc>
          <w:tcPr>
            <w:tcW w:w="1985" w:type="dxa"/>
            <w:shd w:val="clear" w:color="auto" w:fill="auto"/>
          </w:tcPr>
          <w:p w14:paraId="63319112" w14:textId="77777777" w:rsidR="002A033F" w:rsidRPr="00AA2662" w:rsidRDefault="002A033F" w:rsidP="00AA2662">
            <w:pPr>
              <w:pStyle w:val="Corpodetexto2"/>
              <w:spacing w:before="120" w:after="120"/>
              <w:jc w:val="center"/>
              <w:rPr>
                <w:szCs w:val="18"/>
              </w:rPr>
            </w:pPr>
            <w:r w:rsidRPr="00AA2662">
              <w:rPr>
                <w:szCs w:val="18"/>
              </w:rPr>
              <w:t>PD</w:t>
            </w:r>
            <w:r w:rsidR="004B216A">
              <w:rPr>
                <w:szCs w:val="18"/>
              </w:rPr>
              <w:t>3</w:t>
            </w:r>
          </w:p>
        </w:tc>
      </w:tr>
      <w:tr w:rsidR="002A033F" w:rsidRPr="00AA2662" w14:paraId="219646BC" w14:textId="77777777" w:rsidTr="00AA2662">
        <w:tc>
          <w:tcPr>
            <w:tcW w:w="1384" w:type="dxa"/>
            <w:shd w:val="clear" w:color="auto" w:fill="auto"/>
          </w:tcPr>
          <w:p w14:paraId="698678A1" w14:textId="77777777" w:rsidR="002A033F" w:rsidRPr="00AA2662" w:rsidRDefault="002A033F" w:rsidP="00AA2662">
            <w:pPr>
              <w:pStyle w:val="Corpodetexto2"/>
              <w:spacing w:before="120" w:after="120"/>
              <w:jc w:val="center"/>
              <w:rPr>
                <w:szCs w:val="18"/>
              </w:rPr>
            </w:pPr>
            <w:r w:rsidRPr="00AA2662">
              <w:rPr>
                <w:szCs w:val="18"/>
              </w:rPr>
              <w:t>E</w:t>
            </w:r>
          </w:p>
        </w:tc>
        <w:tc>
          <w:tcPr>
            <w:tcW w:w="1985" w:type="dxa"/>
            <w:shd w:val="clear" w:color="auto" w:fill="auto"/>
          </w:tcPr>
          <w:p w14:paraId="66CEAB80" w14:textId="77777777" w:rsidR="002A033F" w:rsidRPr="00AA2662" w:rsidRDefault="002A033F" w:rsidP="00AA2662">
            <w:pPr>
              <w:pStyle w:val="Corpodetexto2"/>
              <w:spacing w:before="120" w:after="120"/>
              <w:jc w:val="center"/>
              <w:rPr>
                <w:szCs w:val="18"/>
              </w:rPr>
            </w:pPr>
            <w:r w:rsidRPr="00AA2662">
              <w:rPr>
                <w:szCs w:val="18"/>
              </w:rPr>
              <w:t>PD</w:t>
            </w:r>
            <w:r w:rsidR="004B216A">
              <w:rPr>
                <w:szCs w:val="18"/>
              </w:rPr>
              <w:t>4</w:t>
            </w:r>
          </w:p>
        </w:tc>
      </w:tr>
      <w:tr w:rsidR="002A033F" w:rsidRPr="00AA2662" w14:paraId="33743D42" w14:textId="77777777" w:rsidTr="00AA2662">
        <w:tc>
          <w:tcPr>
            <w:tcW w:w="1384" w:type="dxa"/>
            <w:shd w:val="clear" w:color="auto" w:fill="auto"/>
          </w:tcPr>
          <w:p w14:paraId="1D247018" w14:textId="77777777" w:rsidR="002A033F" w:rsidRPr="00AA2662" w:rsidRDefault="002A033F" w:rsidP="00AA2662">
            <w:pPr>
              <w:pStyle w:val="Corpodetexto2"/>
              <w:spacing w:before="120" w:after="120"/>
              <w:jc w:val="center"/>
              <w:rPr>
                <w:szCs w:val="18"/>
              </w:rPr>
            </w:pPr>
            <w:r w:rsidRPr="00AA2662">
              <w:rPr>
                <w:szCs w:val="18"/>
              </w:rPr>
              <w:t>F</w:t>
            </w:r>
          </w:p>
        </w:tc>
        <w:tc>
          <w:tcPr>
            <w:tcW w:w="1985" w:type="dxa"/>
            <w:shd w:val="clear" w:color="auto" w:fill="auto"/>
          </w:tcPr>
          <w:p w14:paraId="19ECFB5F" w14:textId="77777777" w:rsidR="002A033F" w:rsidRPr="00AA2662" w:rsidRDefault="002A033F" w:rsidP="00AA2662">
            <w:pPr>
              <w:pStyle w:val="Corpodetexto2"/>
              <w:spacing w:before="120" w:after="120"/>
              <w:jc w:val="center"/>
              <w:rPr>
                <w:szCs w:val="18"/>
              </w:rPr>
            </w:pPr>
            <w:r w:rsidRPr="00AA2662">
              <w:rPr>
                <w:szCs w:val="18"/>
              </w:rPr>
              <w:t>PD</w:t>
            </w:r>
            <w:r w:rsidR="004B216A">
              <w:rPr>
                <w:szCs w:val="18"/>
              </w:rPr>
              <w:t>5</w:t>
            </w:r>
          </w:p>
        </w:tc>
      </w:tr>
      <w:tr w:rsidR="002A033F" w:rsidRPr="00AA2662" w14:paraId="2A9D1076" w14:textId="77777777" w:rsidTr="00AA2662">
        <w:tc>
          <w:tcPr>
            <w:tcW w:w="1384" w:type="dxa"/>
            <w:shd w:val="clear" w:color="auto" w:fill="auto"/>
          </w:tcPr>
          <w:p w14:paraId="0D5EED56" w14:textId="77777777" w:rsidR="002A033F" w:rsidRPr="00AA2662" w:rsidRDefault="002A033F" w:rsidP="00AA2662">
            <w:pPr>
              <w:pStyle w:val="Corpodetexto2"/>
              <w:spacing w:before="120" w:after="120"/>
              <w:jc w:val="center"/>
              <w:rPr>
                <w:szCs w:val="18"/>
              </w:rPr>
            </w:pPr>
            <w:r w:rsidRPr="00AA2662">
              <w:rPr>
                <w:szCs w:val="18"/>
              </w:rPr>
              <w:t>G</w:t>
            </w:r>
          </w:p>
        </w:tc>
        <w:tc>
          <w:tcPr>
            <w:tcW w:w="1985" w:type="dxa"/>
            <w:shd w:val="clear" w:color="auto" w:fill="auto"/>
          </w:tcPr>
          <w:p w14:paraId="0DC3C65A" w14:textId="77777777" w:rsidR="002A033F" w:rsidRPr="00AA2662" w:rsidRDefault="002A033F" w:rsidP="00AA2662">
            <w:pPr>
              <w:pStyle w:val="Corpodetexto2"/>
              <w:spacing w:before="120" w:after="120"/>
              <w:jc w:val="center"/>
              <w:rPr>
                <w:szCs w:val="18"/>
              </w:rPr>
            </w:pPr>
            <w:r w:rsidRPr="00AA2662">
              <w:rPr>
                <w:szCs w:val="18"/>
              </w:rPr>
              <w:t>PD</w:t>
            </w:r>
            <w:r w:rsidR="004B216A">
              <w:rPr>
                <w:szCs w:val="18"/>
              </w:rPr>
              <w:t>6</w:t>
            </w:r>
          </w:p>
        </w:tc>
      </w:tr>
      <w:tr w:rsidR="002A033F" w:rsidRPr="00AA2662" w14:paraId="7D87DD5A" w14:textId="77777777" w:rsidTr="00AA2662">
        <w:tc>
          <w:tcPr>
            <w:tcW w:w="1384" w:type="dxa"/>
            <w:shd w:val="clear" w:color="auto" w:fill="auto"/>
          </w:tcPr>
          <w:p w14:paraId="668D4752" w14:textId="77777777" w:rsidR="002A033F" w:rsidRPr="00AA2662" w:rsidRDefault="002A033F" w:rsidP="00AA2662">
            <w:pPr>
              <w:pStyle w:val="Corpodetexto2"/>
              <w:spacing w:before="120" w:after="120"/>
              <w:jc w:val="center"/>
              <w:rPr>
                <w:szCs w:val="18"/>
              </w:rPr>
            </w:pPr>
            <w:r w:rsidRPr="00AA2662">
              <w:rPr>
                <w:szCs w:val="18"/>
              </w:rPr>
              <w:t>DP</w:t>
            </w:r>
          </w:p>
        </w:tc>
        <w:tc>
          <w:tcPr>
            <w:tcW w:w="1985" w:type="dxa"/>
            <w:shd w:val="clear" w:color="auto" w:fill="auto"/>
          </w:tcPr>
          <w:p w14:paraId="54F6076E" w14:textId="77777777" w:rsidR="002A033F" w:rsidRPr="00AA2662" w:rsidRDefault="002A033F" w:rsidP="00AA2662">
            <w:pPr>
              <w:pStyle w:val="Corpodetexto2"/>
              <w:spacing w:before="120" w:after="120"/>
              <w:jc w:val="center"/>
              <w:rPr>
                <w:szCs w:val="18"/>
              </w:rPr>
            </w:pPr>
            <w:r w:rsidRPr="00AA2662">
              <w:rPr>
                <w:szCs w:val="18"/>
              </w:rPr>
              <w:t>PD</w:t>
            </w:r>
            <w:r w:rsidR="004B216A">
              <w:rPr>
                <w:szCs w:val="18"/>
              </w:rPr>
              <w:t>7</w:t>
            </w:r>
          </w:p>
        </w:tc>
      </w:tr>
    </w:tbl>
    <w:p w14:paraId="6043B018" w14:textId="77777777" w:rsidR="00AA2662" w:rsidRPr="00AA2662" w:rsidRDefault="00AA2662" w:rsidP="00AA2662">
      <w:pPr>
        <w:rPr>
          <w:vanish/>
        </w:rPr>
      </w:pPr>
    </w:p>
    <w:tbl>
      <w:tblPr>
        <w:tblpPr w:leftFromText="141" w:rightFromText="141" w:vertAnchor="text" w:horzAnchor="page" w:tblpX="6429" w:tblpY="-45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843"/>
      </w:tblGrid>
      <w:tr w:rsidR="007F4E3F" w:rsidRPr="00AA2662" w14:paraId="4EEE9E16" w14:textId="77777777" w:rsidTr="00AA2662">
        <w:tc>
          <w:tcPr>
            <w:tcW w:w="1526" w:type="dxa"/>
            <w:shd w:val="clear" w:color="auto" w:fill="auto"/>
          </w:tcPr>
          <w:p w14:paraId="1FC75FDD" w14:textId="77777777" w:rsidR="002A033F" w:rsidRPr="00AA2662" w:rsidRDefault="002A033F" w:rsidP="00AA2662">
            <w:pPr>
              <w:pStyle w:val="Corpodetexto2"/>
              <w:rPr>
                <w:szCs w:val="18"/>
              </w:rPr>
            </w:pPr>
            <w:r w:rsidRPr="00AA2662">
              <w:rPr>
                <w:szCs w:val="18"/>
              </w:rPr>
              <w:t>Seletor de Display</w:t>
            </w:r>
          </w:p>
        </w:tc>
        <w:tc>
          <w:tcPr>
            <w:tcW w:w="1843" w:type="dxa"/>
            <w:shd w:val="clear" w:color="auto" w:fill="auto"/>
          </w:tcPr>
          <w:p w14:paraId="3EB55E47" w14:textId="77777777" w:rsidR="002A033F" w:rsidRPr="00AA2662" w:rsidRDefault="002A033F" w:rsidP="00AA2662">
            <w:pPr>
              <w:pStyle w:val="Corpodetexto2"/>
              <w:rPr>
                <w:szCs w:val="18"/>
              </w:rPr>
            </w:pPr>
            <w:r w:rsidRPr="00AA2662">
              <w:rPr>
                <w:szCs w:val="18"/>
              </w:rPr>
              <w:t>Bit em PORT</w:t>
            </w:r>
            <w:r w:rsidR="00AA2662" w:rsidRPr="00AA2662">
              <w:rPr>
                <w:szCs w:val="18"/>
              </w:rPr>
              <w:t>B</w:t>
            </w:r>
          </w:p>
        </w:tc>
      </w:tr>
      <w:tr w:rsidR="007F4E3F" w:rsidRPr="00AA2662" w14:paraId="5323CEC2" w14:textId="77777777" w:rsidTr="00AA2662">
        <w:tc>
          <w:tcPr>
            <w:tcW w:w="1526" w:type="dxa"/>
            <w:shd w:val="clear" w:color="auto" w:fill="auto"/>
          </w:tcPr>
          <w:p w14:paraId="33339918" w14:textId="77777777" w:rsidR="002A033F" w:rsidRPr="00AA2662" w:rsidRDefault="002A033F" w:rsidP="00AA2662">
            <w:pPr>
              <w:pStyle w:val="Corpodetexto2"/>
              <w:spacing w:before="120" w:after="120"/>
              <w:jc w:val="center"/>
              <w:rPr>
                <w:szCs w:val="18"/>
              </w:rPr>
            </w:pPr>
            <w:r w:rsidRPr="00AA2662">
              <w:rPr>
                <w:szCs w:val="18"/>
              </w:rPr>
              <w:t>D1</w:t>
            </w:r>
          </w:p>
        </w:tc>
        <w:tc>
          <w:tcPr>
            <w:tcW w:w="1843" w:type="dxa"/>
            <w:shd w:val="clear" w:color="auto" w:fill="auto"/>
          </w:tcPr>
          <w:p w14:paraId="5D850529" w14:textId="77777777" w:rsidR="002A033F" w:rsidRPr="00AA2662" w:rsidRDefault="002A033F" w:rsidP="00AA2662">
            <w:pPr>
              <w:pStyle w:val="Corpodetexto2"/>
              <w:spacing w:before="120" w:after="120"/>
              <w:jc w:val="center"/>
              <w:rPr>
                <w:szCs w:val="18"/>
              </w:rPr>
            </w:pPr>
            <w:r w:rsidRPr="00AA2662">
              <w:rPr>
                <w:szCs w:val="18"/>
              </w:rPr>
              <w:t>PB</w:t>
            </w:r>
            <w:r w:rsidR="004B216A">
              <w:rPr>
                <w:szCs w:val="18"/>
              </w:rPr>
              <w:t>0</w:t>
            </w:r>
          </w:p>
        </w:tc>
      </w:tr>
      <w:tr w:rsidR="007F4E3F" w:rsidRPr="00AA2662" w14:paraId="4D3F17A3" w14:textId="77777777" w:rsidTr="00AA2662">
        <w:tc>
          <w:tcPr>
            <w:tcW w:w="1526" w:type="dxa"/>
            <w:shd w:val="clear" w:color="auto" w:fill="auto"/>
          </w:tcPr>
          <w:p w14:paraId="1FBFD2A7" w14:textId="77777777" w:rsidR="002A033F" w:rsidRPr="00AA2662" w:rsidRDefault="002A033F" w:rsidP="00AA2662">
            <w:pPr>
              <w:pStyle w:val="Corpodetexto2"/>
              <w:spacing w:before="120" w:after="120"/>
              <w:jc w:val="center"/>
              <w:rPr>
                <w:szCs w:val="18"/>
              </w:rPr>
            </w:pPr>
            <w:r w:rsidRPr="00AA2662">
              <w:rPr>
                <w:szCs w:val="18"/>
              </w:rPr>
              <w:t>D2</w:t>
            </w:r>
          </w:p>
        </w:tc>
        <w:tc>
          <w:tcPr>
            <w:tcW w:w="1843" w:type="dxa"/>
            <w:shd w:val="clear" w:color="auto" w:fill="auto"/>
          </w:tcPr>
          <w:p w14:paraId="1D0112E8" w14:textId="77777777" w:rsidR="002A033F" w:rsidRPr="00AA2662" w:rsidRDefault="002A033F" w:rsidP="00AA2662">
            <w:pPr>
              <w:pStyle w:val="Corpodetexto2"/>
              <w:spacing w:before="120" w:after="120"/>
              <w:jc w:val="center"/>
              <w:rPr>
                <w:szCs w:val="18"/>
              </w:rPr>
            </w:pPr>
            <w:r w:rsidRPr="00AA2662">
              <w:rPr>
                <w:szCs w:val="18"/>
              </w:rPr>
              <w:t>PB</w:t>
            </w:r>
            <w:r w:rsidR="004B216A">
              <w:rPr>
                <w:szCs w:val="18"/>
              </w:rPr>
              <w:t>1</w:t>
            </w:r>
          </w:p>
        </w:tc>
      </w:tr>
      <w:tr w:rsidR="007F4E3F" w:rsidRPr="00AA2662" w14:paraId="5FB94F98" w14:textId="77777777" w:rsidTr="00AA2662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</w:tcPr>
          <w:p w14:paraId="087A9B64" w14:textId="77777777" w:rsidR="002A033F" w:rsidRPr="00AA2662" w:rsidRDefault="002A033F" w:rsidP="00AA2662">
            <w:pPr>
              <w:pStyle w:val="Corpodetexto2"/>
              <w:spacing w:before="120" w:after="120"/>
              <w:jc w:val="center"/>
              <w:rPr>
                <w:szCs w:val="18"/>
              </w:rPr>
            </w:pPr>
            <w:r w:rsidRPr="00AA2662">
              <w:rPr>
                <w:szCs w:val="18"/>
              </w:rPr>
              <w:t>D3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14:paraId="62A7F044" w14:textId="77777777" w:rsidR="002A033F" w:rsidRPr="00AA2662" w:rsidRDefault="002A033F" w:rsidP="00AA2662">
            <w:pPr>
              <w:pStyle w:val="Corpodetexto2"/>
              <w:spacing w:before="120" w:after="120"/>
              <w:jc w:val="center"/>
              <w:rPr>
                <w:szCs w:val="18"/>
              </w:rPr>
            </w:pPr>
            <w:r w:rsidRPr="00AA2662">
              <w:rPr>
                <w:szCs w:val="18"/>
              </w:rPr>
              <w:t>PB</w:t>
            </w:r>
            <w:r w:rsidR="004B216A">
              <w:rPr>
                <w:szCs w:val="18"/>
              </w:rPr>
              <w:t>2</w:t>
            </w:r>
          </w:p>
        </w:tc>
      </w:tr>
      <w:tr w:rsidR="007F4E3F" w:rsidRPr="00AA2662" w14:paraId="4DDD014B" w14:textId="77777777" w:rsidTr="00AA2662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</w:tcPr>
          <w:p w14:paraId="632F73D3" w14:textId="77777777" w:rsidR="002A033F" w:rsidRPr="00AA2662" w:rsidRDefault="002A033F" w:rsidP="00AA2662">
            <w:pPr>
              <w:pStyle w:val="Corpodetexto2"/>
              <w:spacing w:before="120" w:after="120"/>
              <w:jc w:val="center"/>
              <w:rPr>
                <w:szCs w:val="18"/>
              </w:rPr>
            </w:pPr>
            <w:r w:rsidRPr="00AA2662">
              <w:rPr>
                <w:szCs w:val="18"/>
              </w:rPr>
              <w:t>D4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14:paraId="2E7B5E4A" w14:textId="77777777" w:rsidR="002A033F" w:rsidRPr="00AA2662" w:rsidRDefault="002A033F" w:rsidP="00AA2662">
            <w:pPr>
              <w:pStyle w:val="Corpodetexto2"/>
              <w:spacing w:before="120" w:after="120"/>
              <w:jc w:val="center"/>
              <w:rPr>
                <w:szCs w:val="18"/>
              </w:rPr>
            </w:pPr>
            <w:r w:rsidRPr="00AA2662">
              <w:rPr>
                <w:szCs w:val="18"/>
              </w:rPr>
              <w:t>PB</w:t>
            </w:r>
            <w:r w:rsidR="004B216A">
              <w:rPr>
                <w:szCs w:val="18"/>
              </w:rPr>
              <w:t>3</w:t>
            </w:r>
          </w:p>
        </w:tc>
      </w:tr>
      <w:tr w:rsidR="00AA2662" w:rsidRPr="00AA2662" w14:paraId="4C789B39" w14:textId="77777777" w:rsidTr="00AA2662">
        <w:trPr>
          <w:trHeight w:val="299"/>
        </w:trPr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876DDE" w14:textId="77777777" w:rsidR="00AA2662" w:rsidRPr="00AA2662" w:rsidRDefault="00AA2662" w:rsidP="00AA2662">
            <w:pPr>
              <w:pStyle w:val="Corpodetexto2"/>
              <w:spacing w:after="120"/>
              <w:jc w:val="center"/>
              <w:rPr>
                <w:sz w:val="2"/>
                <w:szCs w:val="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08EAC67" w14:textId="77777777" w:rsidR="00AA2662" w:rsidRPr="00AA2662" w:rsidRDefault="00AA2662" w:rsidP="00AA2662">
            <w:pPr>
              <w:pStyle w:val="Corpodetexto2"/>
              <w:spacing w:after="120"/>
              <w:jc w:val="center"/>
              <w:rPr>
                <w:sz w:val="2"/>
                <w:szCs w:val="2"/>
              </w:rPr>
            </w:pPr>
          </w:p>
        </w:tc>
      </w:tr>
      <w:tr w:rsidR="00AA2662" w:rsidRPr="00AA2662" w14:paraId="21CEE424" w14:textId="77777777" w:rsidTr="00AA2662">
        <w:tc>
          <w:tcPr>
            <w:tcW w:w="1526" w:type="dxa"/>
            <w:tcBorders>
              <w:top w:val="single" w:sz="4" w:space="0" w:color="auto"/>
            </w:tcBorders>
            <w:shd w:val="clear" w:color="auto" w:fill="auto"/>
          </w:tcPr>
          <w:p w14:paraId="49E7AF33" w14:textId="77777777" w:rsidR="00AA2662" w:rsidRPr="00AA2662" w:rsidRDefault="00AA2662" w:rsidP="00AA2662">
            <w:pPr>
              <w:pStyle w:val="Corpodetexto2"/>
              <w:spacing w:before="120" w:after="120"/>
              <w:jc w:val="center"/>
              <w:rPr>
                <w:szCs w:val="18"/>
              </w:rPr>
            </w:pPr>
            <w:proofErr w:type="spellStart"/>
            <w:r w:rsidRPr="00AA2662">
              <w:rPr>
                <w:szCs w:val="18"/>
              </w:rPr>
              <w:t>Push-buttom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58391B08" w14:textId="77777777" w:rsidR="00AA2662" w:rsidRPr="00AA2662" w:rsidRDefault="00AA2662" w:rsidP="00AA2662">
            <w:pPr>
              <w:pStyle w:val="Corpodetexto2"/>
              <w:spacing w:before="120" w:after="120"/>
              <w:jc w:val="center"/>
              <w:rPr>
                <w:szCs w:val="18"/>
              </w:rPr>
            </w:pPr>
            <w:r w:rsidRPr="00AA2662">
              <w:rPr>
                <w:szCs w:val="18"/>
              </w:rPr>
              <w:t>Bit em PORTB</w:t>
            </w:r>
          </w:p>
        </w:tc>
      </w:tr>
      <w:tr w:rsidR="00AA2662" w:rsidRPr="00AA2662" w14:paraId="1EB4D50B" w14:textId="77777777" w:rsidTr="00AA2662">
        <w:tc>
          <w:tcPr>
            <w:tcW w:w="1526" w:type="dxa"/>
            <w:shd w:val="clear" w:color="auto" w:fill="auto"/>
          </w:tcPr>
          <w:p w14:paraId="1912F194" w14:textId="77777777" w:rsidR="00AA2662" w:rsidRPr="00AA2662" w:rsidRDefault="00AA2662" w:rsidP="00AA2662">
            <w:pPr>
              <w:pStyle w:val="Corpodetexto2"/>
              <w:spacing w:before="120" w:after="120"/>
              <w:jc w:val="center"/>
              <w:rPr>
                <w:szCs w:val="18"/>
              </w:rPr>
            </w:pPr>
            <w:r w:rsidRPr="00AA2662">
              <w:rPr>
                <w:szCs w:val="18"/>
              </w:rPr>
              <w:t>S1</w:t>
            </w:r>
          </w:p>
        </w:tc>
        <w:tc>
          <w:tcPr>
            <w:tcW w:w="1843" w:type="dxa"/>
            <w:shd w:val="clear" w:color="auto" w:fill="auto"/>
          </w:tcPr>
          <w:p w14:paraId="06CA6C99" w14:textId="720B0CEA" w:rsidR="00AA2662" w:rsidRPr="00AA2662" w:rsidRDefault="00AA2662" w:rsidP="00AA2662">
            <w:pPr>
              <w:pStyle w:val="Corpodetexto2"/>
              <w:spacing w:before="120" w:after="120"/>
              <w:jc w:val="center"/>
              <w:rPr>
                <w:szCs w:val="18"/>
              </w:rPr>
            </w:pPr>
            <w:r w:rsidRPr="00AA2662">
              <w:rPr>
                <w:szCs w:val="18"/>
              </w:rPr>
              <w:t>P</w:t>
            </w:r>
            <w:r w:rsidR="00E80BFE">
              <w:rPr>
                <w:szCs w:val="18"/>
              </w:rPr>
              <w:t>C0</w:t>
            </w:r>
          </w:p>
        </w:tc>
      </w:tr>
      <w:tr w:rsidR="00AA2662" w:rsidRPr="00AA2662" w14:paraId="42E0BF32" w14:textId="77777777" w:rsidTr="00AA2662">
        <w:tc>
          <w:tcPr>
            <w:tcW w:w="1526" w:type="dxa"/>
            <w:shd w:val="clear" w:color="auto" w:fill="auto"/>
          </w:tcPr>
          <w:p w14:paraId="1A5DC7F6" w14:textId="77777777" w:rsidR="00AA2662" w:rsidRPr="00AA2662" w:rsidRDefault="00AA2662" w:rsidP="00AA2662">
            <w:pPr>
              <w:pStyle w:val="Corpodetexto2"/>
              <w:spacing w:before="120" w:after="120"/>
              <w:jc w:val="center"/>
              <w:rPr>
                <w:szCs w:val="18"/>
              </w:rPr>
            </w:pPr>
            <w:r w:rsidRPr="00AA2662">
              <w:rPr>
                <w:szCs w:val="18"/>
              </w:rPr>
              <w:t>S2</w:t>
            </w:r>
          </w:p>
        </w:tc>
        <w:tc>
          <w:tcPr>
            <w:tcW w:w="1843" w:type="dxa"/>
            <w:shd w:val="clear" w:color="auto" w:fill="auto"/>
          </w:tcPr>
          <w:p w14:paraId="1ACCEE5A" w14:textId="43FE4959" w:rsidR="00AA2662" w:rsidRPr="00AA2662" w:rsidRDefault="00AA2662" w:rsidP="00AA2662">
            <w:pPr>
              <w:pStyle w:val="Corpodetexto2"/>
              <w:spacing w:before="120" w:after="120"/>
              <w:jc w:val="center"/>
              <w:rPr>
                <w:szCs w:val="18"/>
              </w:rPr>
            </w:pPr>
            <w:r w:rsidRPr="00AA2662">
              <w:rPr>
                <w:szCs w:val="18"/>
              </w:rPr>
              <w:t>P</w:t>
            </w:r>
            <w:r w:rsidR="00E80BFE">
              <w:rPr>
                <w:szCs w:val="18"/>
              </w:rPr>
              <w:t>C1</w:t>
            </w:r>
          </w:p>
        </w:tc>
      </w:tr>
    </w:tbl>
    <w:p w14:paraId="4313CC76" w14:textId="77777777" w:rsidR="00AA2662" w:rsidRDefault="00AA2662" w:rsidP="002A033F">
      <w:pPr>
        <w:pStyle w:val="Corpodetexto2"/>
        <w:rPr>
          <w:szCs w:val="18"/>
        </w:rPr>
      </w:pPr>
    </w:p>
    <w:p w14:paraId="6997A8E6" w14:textId="77777777" w:rsidR="007F4E3F" w:rsidRDefault="007F4E3F" w:rsidP="002A033F">
      <w:pPr>
        <w:pStyle w:val="Corpodetexto2"/>
        <w:rPr>
          <w:szCs w:val="18"/>
        </w:rPr>
      </w:pPr>
    </w:p>
    <w:p w14:paraId="7A377E2E" w14:textId="77777777" w:rsidR="007F4E3F" w:rsidRDefault="007F4E3F" w:rsidP="002A033F">
      <w:pPr>
        <w:pStyle w:val="Corpodetexto2"/>
        <w:rPr>
          <w:szCs w:val="18"/>
        </w:rPr>
      </w:pPr>
    </w:p>
    <w:p w14:paraId="3DF0A9DD" w14:textId="32EB091D" w:rsidR="007F4E3F" w:rsidRDefault="007F4E3F" w:rsidP="007F4E3F">
      <w:pPr>
        <w:pStyle w:val="Corpodetexto2"/>
        <w:rPr>
          <w:szCs w:val="18"/>
        </w:rPr>
      </w:pPr>
      <w:r>
        <w:rPr>
          <w:szCs w:val="18"/>
        </w:rPr>
        <w:fldChar w:fldCharType="begin"/>
      </w:r>
      <w:r>
        <w:rPr>
          <w:szCs w:val="18"/>
        </w:rPr>
        <w:instrText xml:space="preserve"> SEQ num \* Arabic \* MERGEFORMAT </w:instrText>
      </w:r>
      <w:r>
        <w:rPr>
          <w:szCs w:val="18"/>
        </w:rPr>
        <w:fldChar w:fldCharType="separate"/>
      </w:r>
      <w:r w:rsidR="00086B1C">
        <w:rPr>
          <w:noProof/>
          <w:szCs w:val="18"/>
        </w:rPr>
        <w:t>2</w:t>
      </w:r>
      <w:r>
        <w:rPr>
          <w:szCs w:val="18"/>
        </w:rPr>
        <w:fldChar w:fldCharType="end"/>
      </w:r>
      <w:r>
        <w:rPr>
          <w:szCs w:val="18"/>
        </w:rPr>
        <w:t>) Qual o valor dos registradores abaixo para configurar corretamente as portas de IO da placa do display de 7 segmentos e as teclas, considerando o estado inicial do display desligado.</w:t>
      </w:r>
    </w:p>
    <w:p w14:paraId="54B16690" w14:textId="77777777" w:rsidR="007F4E3F" w:rsidRDefault="007F4E3F" w:rsidP="007F4E3F">
      <w:pPr>
        <w:pStyle w:val="Corpodetexto2"/>
        <w:rPr>
          <w:szCs w:val="18"/>
        </w:rPr>
      </w:pPr>
    </w:p>
    <w:tbl>
      <w:tblPr>
        <w:tblW w:w="62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6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866"/>
      </w:tblGrid>
      <w:tr w:rsidR="007F4E3F" w:rsidRPr="00AA2662" w14:paraId="0AE6CB7E" w14:textId="77777777" w:rsidTr="00583AB3">
        <w:trPr>
          <w:trHeight w:val="487"/>
          <w:jc w:val="center"/>
        </w:trPr>
        <w:tc>
          <w:tcPr>
            <w:tcW w:w="956" w:type="dxa"/>
            <w:shd w:val="clear" w:color="auto" w:fill="auto"/>
          </w:tcPr>
          <w:p w14:paraId="34B89601" w14:textId="77777777" w:rsidR="007F4E3F" w:rsidRPr="00AA2662" w:rsidRDefault="007F4E3F" w:rsidP="00587A1C">
            <w:pPr>
              <w:pStyle w:val="Corpodetexto2"/>
              <w:spacing w:before="120" w:after="120"/>
              <w:ind w:left="-142" w:right="-108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BIT</w:t>
            </w:r>
          </w:p>
        </w:tc>
        <w:tc>
          <w:tcPr>
            <w:tcW w:w="490" w:type="dxa"/>
            <w:shd w:val="clear" w:color="auto" w:fill="auto"/>
          </w:tcPr>
          <w:p w14:paraId="285F6939" w14:textId="77777777" w:rsidR="007F4E3F" w:rsidRPr="00AA2662" w:rsidRDefault="007F4E3F" w:rsidP="00587A1C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7</w:t>
            </w:r>
          </w:p>
        </w:tc>
        <w:tc>
          <w:tcPr>
            <w:tcW w:w="490" w:type="dxa"/>
            <w:shd w:val="clear" w:color="auto" w:fill="auto"/>
          </w:tcPr>
          <w:p w14:paraId="6F5486C5" w14:textId="77777777" w:rsidR="007F4E3F" w:rsidRPr="00AA2662" w:rsidRDefault="007F4E3F" w:rsidP="00587A1C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6</w:t>
            </w:r>
          </w:p>
        </w:tc>
        <w:tc>
          <w:tcPr>
            <w:tcW w:w="490" w:type="dxa"/>
            <w:shd w:val="clear" w:color="auto" w:fill="auto"/>
          </w:tcPr>
          <w:p w14:paraId="18C33652" w14:textId="77777777" w:rsidR="007F4E3F" w:rsidRPr="00AA2662" w:rsidRDefault="007F4E3F" w:rsidP="00587A1C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5</w:t>
            </w:r>
          </w:p>
        </w:tc>
        <w:tc>
          <w:tcPr>
            <w:tcW w:w="490" w:type="dxa"/>
            <w:shd w:val="clear" w:color="auto" w:fill="auto"/>
          </w:tcPr>
          <w:p w14:paraId="140799EB" w14:textId="77777777" w:rsidR="007F4E3F" w:rsidRPr="00AA2662" w:rsidRDefault="007F4E3F" w:rsidP="00587A1C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4</w:t>
            </w:r>
          </w:p>
        </w:tc>
        <w:tc>
          <w:tcPr>
            <w:tcW w:w="490" w:type="dxa"/>
            <w:shd w:val="clear" w:color="auto" w:fill="auto"/>
          </w:tcPr>
          <w:p w14:paraId="02A893B5" w14:textId="77777777" w:rsidR="007F4E3F" w:rsidRPr="00AA2662" w:rsidRDefault="007F4E3F" w:rsidP="00587A1C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3</w:t>
            </w:r>
          </w:p>
        </w:tc>
        <w:tc>
          <w:tcPr>
            <w:tcW w:w="490" w:type="dxa"/>
            <w:shd w:val="clear" w:color="auto" w:fill="auto"/>
          </w:tcPr>
          <w:p w14:paraId="1837373C" w14:textId="77777777" w:rsidR="007F4E3F" w:rsidRPr="00AA2662" w:rsidRDefault="007F4E3F" w:rsidP="00587A1C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2</w:t>
            </w:r>
          </w:p>
        </w:tc>
        <w:tc>
          <w:tcPr>
            <w:tcW w:w="490" w:type="dxa"/>
            <w:shd w:val="clear" w:color="auto" w:fill="auto"/>
          </w:tcPr>
          <w:p w14:paraId="194EC049" w14:textId="77777777" w:rsidR="007F4E3F" w:rsidRPr="00AA2662" w:rsidRDefault="007F4E3F" w:rsidP="00587A1C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1</w:t>
            </w:r>
          </w:p>
        </w:tc>
        <w:tc>
          <w:tcPr>
            <w:tcW w:w="490" w:type="dxa"/>
            <w:tcBorders>
              <w:right w:val="single" w:sz="4" w:space="0" w:color="auto"/>
            </w:tcBorders>
            <w:shd w:val="clear" w:color="auto" w:fill="auto"/>
          </w:tcPr>
          <w:p w14:paraId="7D335F92" w14:textId="77777777" w:rsidR="007F4E3F" w:rsidRPr="00AA2662" w:rsidRDefault="007F4E3F" w:rsidP="00587A1C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0</w:t>
            </w:r>
          </w:p>
        </w:tc>
        <w:tc>
          <w:tcPr>
            <w:tcW w:w="4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6E666F1" w14:textId="77777777" w:rsidR="007F4E3F" w:rsidRPr="00AA2662" w:rsidRDefault="007F4E3F" w:rsidP="00587A1C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</w:p>
        </w:tc>
        <w:tc>
          <w:tcPr>
            <w:tcW w:w="866" w:type="dxa"/>
            <w:tcBorders>
              <w:left w:val="single" w:sz="4" w:space="0" w:color="auto"/>
            </w:tcBorders>
            <w:shd w:val="clear" w:color="auto" w:fill="auto"/>
          </w:tcPr>
          <w:p w14:paraId="4007EB9D" w14:textId="77777777" w:rsidR="007F4E3F" w:rsidRPr="00AA2662" w:rsidRDefault="007F4E3F" w:rsidP="00587A1C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HEXA</w:t>
            </w:r>
          </w:p>
        </w:tc>
      </w:tr>
      <w:tr w:rsidR="007F4E3F" w:rsidRPr="00AA2662" w14:paraId="1D69EA4D" w14:textId="77777777" w:rsidTr="00583AB3">
        <w:trPr>
          <w:trHeight w:val="487"/>
          <w:jc w:val="center"/>
        </w:trPr>
        <w:tc>
          <w:tcPr>
            <w:tcW w:w="956" w:type="dxa"/>
            <w:shd w:val="clear" w:color="auto" w:fill="auto"/>
          </w:tcPr>
          <w:p w14:paraId="53195200" w14:textId="77777777" w:rsidR="007F4E3F" w:rsidRPr="00AA2662" w:rsidRDefault="007F4E3F" w:rsidP="00587A1C">
            <w:pPr>
              <w:pStyle w:val="Corpodetexto2"/>
              <w:spacing w:before="120" w:after="120"/>
              <w:ind w:left="-142" w:right="-108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DDRD</w:t>
            </w:r>
          </w:p>
        </w:tc>
        <w:tc>
          <w:tcPr>
            <w:tcW w:w="490" w:type="dxa"/>
            <w:shd w:val="clear" w:color="auto" w:fill="auto"/>
          </w:tcPr>
          <w:p w14:paraId="0D6BB0CE" w14:textId="056FFF67" w:rsidR="007F4E3F" w:rsidRPr="00AA2662" w:rsidRDefault="007A6B9E" w:rsidP="00587A1C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490" w:type="dxa"/>
            <w:shd w:val="clear" w:color="auto" w:fill="auto"/>
          </w:tcPr>
          <w:p w14:paraId="776A8A67" w14:textId="34A5C2AC" w:rsidR="007F4E3F" w:rsidRPr="00AA2662" w:rsidRDefault="007A6B9E" w:rsidP="00587A1C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490" w:type="dxa"/>
            <w:shd w:val="clear" w:color="auto" w:fill="auto"/>
          </w:tcPr>
          <w:p w14:paraId="4D4C7AC4" w14:textId="562A196C" w:rsidR="007F4E3F" w:rsidRPr="00AA2662" w:rsidRDefault="007A6B9E" w:rsidP="00587A1C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490" w:type="dxa"/>
            <w:shd w:val="clear" w:color="auto" w:fill="auto"/>
          </w:tcPr>
          <w:p w14:paraId="0A0E9A08" w14:textId="281E3561" w:rsidR="007F4E3F" w:rsidRPr="00AA2662" w:rsidRDefault="007A6B9E" w:rsidP="00587A1C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490" w:type="dxa"/>
            <w:shd w:val="clear" w:color="auto" w:fill="auto"/>
          </w:tcPr>
          <w:p w14:paraId="6D37DCCD" w14:textId="29F2885B" w:rsidR="007F4E3F" w:rsidRPr="00AA2662" w:rsidRDefault="007A6B9E" w:rsidP="00587A1C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490" w:type="dxa"/>
            <w:shd w:val="clear" w:color="auto" w:fill="auto"/>
          </w:tcPr>
          <w:p w14:paraId="131E91A5" w14:textId="5865D4C9" w:rsidR="007F4E3F" w:rsidRPr="00AA2662" w:rsidRDefault="007A6B9E" w:rsidP="00587A1C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490" w:type="dxa"/>
            <w:shd w:val="clear" w:color="auto" w:fill="auto"/>
          </w:tcPr>
          <w:p w14:paraId="16C63372" w14:textId="55A11908" w:rsidR="007F4E3F" w:rsidRPr="00AA2662" w:rsidRDefault="007A6B9E" w:rsidP="00587A1C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490" w:type="dxa"/>
            <w:tcBorders>
              <w:right w:val="single" w:sz="4" w:space="0" w:color="auto"/>
            </w:tcBorders>
            <w:shd w:val="clear" w:color="auto" w:fill="auto"/>
          </w:tcPr>
          <w:p w14:paraId="4CB06159" w14:textId="204A24F8" w:rsidR="007F4E3F" w:rsidRPr="00AA2662" w:rsidRDefault="007A6B9E" w:rsidP="00587A1C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4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93715E" w14:textId="6CD1E17F" w:rsidR="007F4E3F" w:rsidRPr="00AA2662" w:rsidRDefault="007F4E3F" w:rsidP="00587A1C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</w:p>
        </w:tc>
        <w:tc>
          <w:tcPr>
            <w:tcW w:w="866" w:type="dxa"/>
            <w:tcBorders>
              <w:left w:val="single" w:sz="4" w:space="0" w:color="auto"/>
            </w:tcBorders>
            <w:shd w:val="clear" w:color="auto" w:fill="auto"/>
          </w:tcPr>
          <w:p w14:paraId="2470FB6A" w14:textId="2B6B28BF" w:rsidR="007F4E3F" w:rsidRPr="00AA2662" w:rsidRDefault="007A6B9E" w:rsidP="00587A1C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0xFF</w:t>
            </w:r>
          </w:p>
        </w:tc>
      </w:tr>
      <w:tr w:rsidR="007F4E3F" w:rsidRPr="00AA2662" w14:paraId="44D90945" w14:textId="77777777" w:rsidTr="00583AB3">
        <w:trPr>
          <w:trHeight w:val="487"/>
          <w:jc w:val="center"/>
        </w:trPr>
        <w:tc>
          <w:tcPr>
            <w:tcW w:w="956" w:type="dxa"/>
            <w:shd w:val="clear" w:color="auto" w:fill="auto"/>
          </w:tcPr>
          <w:p w14:paraId="034E48D2" w14:textId="77777777" w:rsidR="007F4E3F" w:rsidRPr="00AA2662" w:rsidRDefault="007F4E3F" w:rsidP="00587A1C">
            <w:pPr>
              <w:pStyle w:val="Corpodetexto2"/>
              <w:spacing w:before="120" w:after="120"/>
              <w:ind w:left="-142" w:right="-108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DDRB</w:t>
            </w:r>
          </w:p>
        </w:tc>
        <w:tc>
          <w:tcPr>
            <w:tcW w:w="490" w:type="dxa"/>
            <w:shd w:val="clear" w:color="auto" w:fill="auto"/>
          </w:tcPr>
          <w:p w14:paraId="6D4C4048" w14:textId="69490665" w:rsidR="007F4E3F" w:rsidRPr="00AA2662" w:rsidRDefault="007A6B9E" w:rsidP="00587A1C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490" w:type="dxa"/>
            <w:shd w:val="clear" w:color="auto" w:fill="auto"/>
          </w:tcPr>
          <w:p w14:paraId="214AF981" w14:textId="318736E5" w:rsidR="007F4E3F" w:rsidRPr="00AA2662" w:rsidRDefault="007A6B9E" w:rsidP="00587A1C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490" w:type="dxa"/>
            <w:shd w:val="clear" w:color="auto" w:fill="auto"/>
          </w:tcPr>
          <w:p w14:paraId="54529145" w14:textId="3DFEA1E9" w:rsidR="007F4E3F" w:rsidRPr="00AA2662" w:rsidRDefault="007A6B9E" w:rsidP="00587A1C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490" w:type="dxa"/>
            <w:shd w:val="clear" w:color="auto" w:fill="auto"/>
          </w:tcPr>
          <w:p w14:paraId="7E9BE1E0" w14:textId="1DEAC95F" w:rsidR="007F4E3F" w:rsidRPr="00AA2662" w:rsidRDefault="007A6B9E" w:rsidP="00587A1C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490" w:type="dxa"/>
            <w:shd w:val="clear" w:color="auto" w:fill="auto"/>
          </w:tcPr>
          <w:p w14:paraId="3D353819" w14:textId="2B51BFBE" w:rsidR="007F4E3F" w:rsidRPr="00AA2662" w:rsidRDefault="007A6B9E" w:rsidP="00587A1C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490" w:type="dxa"/>
            <w:shd w:val="clear" w:color="auto" w:fill="auto"/>
          </w:tcPr>
          <w:p w14:paraId="3DB5FC50" w14:textId="0C758FB1" w:rsidR="007F4E3F" w:rsidRPr="00AA2662" w:rsidRDefault="007A6B9E" w:rsidP="00587A1C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490" w:type="dxa"/>
            <w:shd w:val="clear" w:color="auto" w:fill="auto"/>
          </w:tcPr>
          <w:p w14:paraId="099D4BC1" w14:textId="1516346C" w:rsidR="007F4E3F" w:rsidRPr="00AA2662" w:rsidRDefault="007A6B9E" w:rsidP="00587A1C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490" w:type="dxa"/>
            <w:tcBorders>
              <w:right w:val="single" w:sz="4" w:space="0" w:color="auto"/>
            </w:tcBorders>
            <w:shd w:val="clear" w:color="auto" w:fill="auto"/>
          </w:tcPr>
          <w:p w14:paraId="726FD18C" w14:textId="0FE5D2C7" w:rsidR="007F4E3F" w:rsidRPr="00AA2662" w:rsidRDefault="007A6B9E" w:rsidP="00587A1C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4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C6EF08" w14:textId="77777777" w:rsidR="007F4E3F" w:rsidRPr="00AA2662" w:rsidRDefault="007F4E3F" w:rsidP="00587A1C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</w:p>
        </w:tc>
        <w:tc>
          <w:tcPr>
            <w:tcW w:w="866" w:type="dxa"/>
            <w:tcBorders>
              <w:left w:val="single" w:sz="4" w:space="0" w:color="auto"/>
            </w:tcBorders>
            <w:shd w:val="clear" w:color="auto" w:fill="auto"/>
          </w:tcPr>
          <w:p w14:paraId="58CCD375" w14:textId="6E597655" w:rsidR="007F4E3F" w:rsidRPr="00AA2662" w:rsidRDefault="007A6B9E" w:rsidP="00587A1C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0xCF</w:t>
            </w:r>
          </w:p>
        </w:tc>
      </w:tr>
      <w:tr w:rsidR="007F4E3F" w:rsidRPr="00AA2662" w14:paraId="4DFA8C33" w14:textId="77777777" w:rsidTr="00583AB3">
        <w:trPr>
          <w:trHeight w:val="487"/>
          <w:jc w:val="center"/>
        </w:trPr>
        <w:tc>
          <w:tcPr>
            <w:tcW w:w="956" w:type="dxa"/>
            <w:shd w:val="clear" w:color="auto" w:fill="auto"/>
          </w:tcPr>
          <w:p w14:paraId="554566C5" w14:textId="77777777" w:rsidR="007F4E3F" w:rsidRPr="00AA2662" w:rsidRDefault="007F4E3F" w:rsidP="00587A1C">
            <w:pPr>
              <w:pStyle w:val="Corpodetexto2"/>
              <w:spacing w:before="120" w:after="120"/>
              <w:ind w:left="-142" w:right="-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PORTB</w:t>
            </w:r>
          </w:p>
        </w:tc>
        <w:tc>
          <w:tcPr>
            <w:tcW w:w="490" w:type="dxa"/>
            <w:shd w:val="clear" w:color="auto" w:fill="auto"/>
          </w:tcPr>
          <w:p w14:paraId="62847113" w14:textId="6C963E7C" w:rsidR="007F4E3F" w:rsidRPr="00AA2662" w:rsidRDefault="007A6B9E" w:rsidP="00587A1C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490" w:type="dxa"/>
            <w:shd w:val="clear" w:color="auto" w:fill="auto"/>
          </w:tcPr>
          <w:p w14:paraId="0DF2DA1F" w14:textId="5AE808E4" w:rsidR="007F4E3F" w:rsidRPr="00AA2662" w:rsidRDefault="007A6B9E" w:rsidP="00587A1C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490" w:type="dxa"/>
            <w:shd w:val="clear" w:color="auto" w:fill="auto"/>
          </w:tcPr>
          <w:p w14:paraId="38A6802C" w14:textId="12A9F7C2" w:rsidR="007F4E3F" w:rsidRPr="00AA2662" w:rsidRDefault="007A6B9E" w:rsidP="00587A1C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490" w:type="dxa"/>
            <w:shd w:val="clear" w:color="auto" w:fill="auto"/>
          </w:tcPr>
          <w:p w14:paraId="668FF891" w14:textId="1D929AA8" w:rsidR="007F4E3F" w:rsidRPr="00AA2662" w:rsidRDefault="007A6B9E" w:rsidP="00587A1C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490" w:type="dxa"/>
            <w:shd w:val="clear" w:color="auto" w:fill="auto"/>
          </w:tcPr>
          <w:p w14:paraId="3C3FB1AF" w14:textId="1C43D5F5" w:rsidR="007F4E3F" w:rsidRPr="00AA2662" w:rsidRDefault="007A6B9E" w:rsidP="00587A1C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490" w:type="dxa"/>
            <w:shd w:val="clear" w:color="auto" w:fill="auto"/>
          </w:tcPr>
          <w:p w14:paraId="72906CB3" w14:textId="7173D0F2" w:rsidR="007F4E3F" w:rsidRPr="00AA2662" w:rsidRDefault="007A6B9E" w:rsidP="00587A1C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490" w:type="dxa"/>
            <w:shd w:val="clear" w:color="auto" w:fill="auto"/>
          </w:tcPr>
          <w:p w14:paraId="29A6FEF9" w14:textId="0323D5EB" w:rsidR="007F4E3F" w:rsidRPr="00AA2662" w:rsidRDefault="007A6B9E" w:rsidP="00587A1C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490" w:type="dxa"/>
            <w:tcBorders>
              <w:right w:val="single" w:sz="4" w:space="0" w:color="auto"/>
            </w:tcBorders>
            <w:shd w:val="clear" w:color="auto" w:fill="auto"/>
          </w:tcPr>
          <w:p w14:paraId="06905853" w14:textId="10D2518B" w:rsidR="007F4E3F" w:rsidRPr="00AA2662" w:rsidRDefault="007A6B9E" w:rsidP="00587A1C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4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990EAA" w14:textId="77777777" w:rsidR="007F4E3F" w:rsidRPr="00AA2662" w:rsidRDefault="007F4E3F" w:rsidP="00587A1C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</w:p>
        </w:tc>
        <w:tc>
          <w:tcPr>
            <w:tcW w:w="866" w:type="dxa"/>
            <w:tcBorders>
              <w:left w:val="single" w:sz="4" w:space="0" w:color="auto"/>
            </w:tcBorders>
            <w:shd w:val="clear" w:color="auto" w:fill="auto"/>
          </w:tcPr>
          <w:p w14:paraId="0CD47789" w14:textId="5B7C81C9" w:rsidR="007F4E3F" w:rsidRPr="00AA2662" w:rsidRDefault="007A6B9E" w:rsidP="00587A1C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0xFF</w:t>
            </w:r>
          </w:p>
        </w:tc>
      </w:tr>
    </w:tbl>
    <w:p w14:paraId="1FE15AAB" w14:textId="77777777" w:rsidR="007F4E3F" w:rsidRDefault="007F4E3F" w:rsidP="007F4E3F">
      <w:pPr>
        <w:pStyle w:val="Corpodetexto2"/>
        <w:rPr>
          <w:szCs w:val="18"/>
        </w:rPr>
      </w:pPr>
    </w:p>
    <w:p w14:paraId="2360194E" w14:textId="77777777" w:rsidR="007F4E3F" w:rsidRDefault="007F4E3F" w:rsidP="002A033F">
      <w:pPr>
        <w:pStyle w:val="Corpodetexto2"/>
        <w:rPr>
          <w:szCs w:val="18"/>
        </w:rPr>
      </w:pPr>
    </w:p>
    <w:p w14:paraId="38B78E3E" w14:textId="0C582188" w:rsidR="00AA2662" w:rsidRDefault="00F36654" w:rsidP="006F38E3">
      <w:pPr>
        <w:pStyle w:val="Corpodetexto2"/>
        <w:jc w:val="center"/>
        <w:rPr>
          <w:szCs w:val="18"/>
        </w:rPr>
      </w:pPr>
      <w:r>
        <w:rPr>
          <w:noProof/>
          <w:szCs w:val="18"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16ACB4F" wp14:editId="29068A37">
                <wp:simplePos x="0" y="0"/>
                <wp:positionH relativeFrom="column">
                  <wp:posOffset>3737610</wp:posOffset>
                </wp:positionH>
                <wp:positionV relativeFrom="paragraph">
                  <wp:posOffset>1345565</wp:posOffset>
                </wp:positionV>
                <wp:extent cx="156190" cy="69075"/>
                <wp:effectExtent l="38100" t="38100" r="22225" b="45720"/>
                <wp:wrapNone/>
                <wp:docPr id="18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6190" cy="6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0F2C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8" o:spid="_x0000_s1026" type="#_x0000_t75" style="position:absolute;margin-left:293.7pt;margin-top:105.35pt;width:13.55pt;height:6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">
                <v:imagedata r:id="rId9" o:title=""/>
              </v:shape>
            </w:pict>
          </mc:Fallback>
        </mc:AlternateContent>
      </w:r>
      <w:r>
        <w:rPr>
          <w:noProof/>
          <w:szCs w:val="1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AF124D6" wp14:editId="101F232D">
                <wp:simplePos x="0" y="0"/>
                <wp:positionH relativeFrom="column">
                  <wp:posOffset>3797915</wp:posOffset>
                </wp:positionH>
                <wp:positionV relativeFrom="paragraph">
                  <wp:posOffset>1265443</wp:posOffset>
                </wp:positionV>
                <wp:extent cx="80640" cy="6480"/>
                <wp:effectExtent l="38100" t="38100" r="46990" b="44450"/>
                <wp:wrapNone/>
                <wp:docPr id="15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064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2524E" id="Tinta 15" o:spid="_x0000_s1026" type="#_x0000_t75" style="position:absolute;margin-left:298.5pt;margin-top:99.05pt;width:7.6pt;height: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">
                <v:imagedata r:id="rId11" o:title=""/>
              </v:shape>
            </w:pict>
          </mc:Fallback>
        </mc:AlternateContent>
      </w:r>
      <w:r w:rsidR="0047434E" w:rsidRPr="00AA2662">
        <w:rPr>
          <w:noProof/>
          <w:szCs w:val="18"/>
        </w:rPr>
        <w:drawing>
          <wp:inline distT="0" distB="0" distL="0" distR="0" wp14:anchorId="15952B86" wp14:editId="2A7B13A0">
            <wp:extent cx="5885300" cy="3694422"/>
            <wp:effectExtent l="0" t="0" r="0" b="0"/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509" cy="372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E8DEC" w14:textId="77777777" w:rsidR="00217E3C" w:rsidRDefault="00217E3C" w:rsidP="002A033F">
      <w:pPr>
        <w:pStyle w:val="Corpodetexto2"/>
        <w:rPr>
          <w:szCs w:val="18"/>
        </w:rPr>
      </w:pPr>
    </w:p>
    <w:p w14:paraId="2C0B182D" w14:textId="37325F65" w:rsidR="00217E3C" w:rsidRDefault="00217E3C" w:rsidP="002A033F">
      <w:pPr>
        <w:pStyle w:val="Corpodetexto2"/>
        <w:rPr>
          <w:szCs w:val="18"/>
        </w:rPr>
      </w:pPr>
      <w:r>
        <w:rPr>
          <w:szCs w:val="18"/>
        </w:rPr>
        <w:t xml:space="preserve">Para testar esta montagem, foi feito um programa padrão de teste disponível no comentário do vídeo de demonstração: </w:t>
      </w:r>
      <w:hyperlink r:id="rId13" w:history="1">
        <w:r w:rsidRPr="00097E83">
          <w:rPr>
            <w:rStyle w:val="Hyperlink"/>
            <w:szCs w:val="18"/>
          </w:rPr>
          <w:t>https://youtu.be/eXzCsbfUh8U</w:t>
        </w:r>
      </w:hyperlink>
      <w:r>
        <w:rPr>
          <w:szCs w:val="18"/>
        </w:rPr>
        <w:t xml:space="preserve"> </w:t>
      </w:r>
    </w:p>
    <w:p w14:paraId="2282715F" w14:textId="56E47951" w:rsidR="00217E3C" w:rsidRDefault="00217E3C" w:rsidP="002A033F">
      <w:pPr>
        <w:pStyle w:val="Corpodetexto2"/>
        <w:rPr>
          <w:szCs w:val="18"/>
        </w:rPr>
      </w:pPr>
      <w:r>
        <w:rPr>
          <w:szCs w:val="18"/>
        </w:rPr>
        <w:t>O programa acende sequencialmente cada segmento dos displays. Ao pressionar S1 ou S2, a velocidade do sequencial muda. Este programa deve ser aberto e programado pelo Arduino IDE</w:t>
      </w:r>
    </w:p>
    <w:p w14:paraId="74D8B03F" w14:textId="77777777" w:rsidR="00AA2662" w:rsidRDefault="00AA2662" w:rsidP="002A033F">
      <w:pPr>
        <w:pStyle w:val="Corpodetexto2"/>
        <w:rPr>
          <w:szCs w:val="18"/>
        </w:rPr>
      </w:pPr>
    </w:p>
    <w:p w14:paraId="37EE44EB" w14:textId="2B98A1C4" w:rsidR="00364FEC" w:rsidRDefault="00364FEC" w:rsidP="002A033F">
      <w:pPr>
        <w:pStyle w:val="Corpodetexto2"/>
        <w:rPr>
          <w:szCs w:val="18"/>
        </w:rPr>
      </w:pPr>
      <w:r>
        <w:rPr>
          <w:szCs w:val="18"/>
        </w:rPr>
        <w:fldChar w:fldCharType="begin"/>
      </w:r>
      <w:r>
        <w:rPr>
          <w:szCs w:val="18"/>
        </w:rPr>
        <w:instrText xml:space="preserve"> SEQ num \* Arabic \* MERGEFORMAT </w:instrText>
      </w:r>
      <w:r>
        <w:rPr>
          <w:szCs w:val="18"/>
        </w:rPr>
        <w:fldChar w:fldCharType="separate"/>
      </w:r>
      <w:r w:rsidR="00086B1C">
        <w:rPr>
          <w:noProof/>
          <w:szCs w:val="18"/>
        </w:rPr>
        <w:t>3</w:t>
      </w:r>
      <w:r>
        <w:rPr>
          <w:szCs w:val="18"/>
        </w:rPr>
        <w:fldChar w:fldCharType="end"/>
      </w:r>
      <w:r w:rsidRPr="00ED72C5">
        <w:rPr>
          <w:szCs w:val="18"/>
        </w:rPr>
        <w:t xml:space="preserve">) </w:t>
      </w:r>
      <w:r w:rsidR="002A033F">
        <w:rPr>
          <w:szCs w:val="18"/>
        </w:rPr>
        <w:t>Utilizando a planilha de mapeamento do display de sete segmentos, c</w:t>
      </w:r>
      <w:r>
        <w:rPr>
          <w:szCs w:val="18"/>
        </w:rPr>
        <w:t xml:space="preserve">omplete a tabela abaixo de </w:t>
      </w:r>
      <w:r w:rsidR="005F5F67">
        <w:rPr>
          <w:szCs w:val="18"/>
        </w:rPr>
        <w:t>maneira</w:t>
      </w:r>
      <w:r>
        <w:rPr>
          <w:szCs w:val="18"/>
        </w:rPr>
        <w:t xml:space="preserve"> a formar os </w:t>
      </w:r>
      <w:r w:rsidR="005F5F67">
        <w:rPr>
          <w:szCs w:val="18"/>
        </w:rPr>
        <w:t>caracteres</w:t>
      </w:r>
      <w:r>
        <w:rPr>
          <w:szCs w:val="18"/>
        </w:rPr>
        <w:t xml:space="preserve"> no display</w:t>
      </w:r>
      <w:r w:rsidR="005F5F67">
        <w:rPr>
          <w:szCs w:val="18"/>
        </w:rPr>
        <w:t xml:space="preserve"> de 7 segmentos</w:t>
      </w:r>
      <w:r>
        <w:rPr>
          <w:szCs w:val="18"/>
        </w:rPr>
        <w:t>.</w:t>
      </w:r>
      <w:r w:rsidR="005F5F67">
        <w:rPr>
          <w:szCs w:val="18"/>
        </w:rPr>
        <w:t xml:space="preserve"> </w:t>
      </w:r>
    </w:p>
    <w:p w14:paraId="4AD6B1BA" w14:textId="77777777" w:rsidR="00364FEC" w:rsidRDefault="00364FEC"/>
    <w:tbl>
      <w:tblPr>
        <w:tblW w:w="80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612"/>
        <w:gridCol w:w="612"/>
        <w:gridCol w:w="612"/>
        <w:gridCol w:w="612"/>
        <w:gridCol w:w="612"/>
        <w:gridCol w:w="612"/>
        <w:gridCol w:w="612"/>
        <w:gridCol w:w="612"/>
        <w:gridCol w:w="1418"/>
      </w:tblGrid>
      <w:tr w:rsidR="00E37B5D" w:rsidRPr="00AA2662" w14:paraId="7703025B" w14:textId="77777777" w:rsidTr="00AA2662">
        <w:trPr>
          <w:jc w:val="center"/>
        </w:trPr>
        <w:tc>
          <w:tcPr>
            <w:tcW w:w="1701" w:type="dxa"/>
            <w:vMerge w:val="restart"/>
            <w:shd w:val="clear" w:color="auto" w:fill="auto"/>
          </w:tcPr>
          <w:p w14:paraId="296D1BEA" w14:textId="77777777" w:rsidR="00E37B5D" w:rsidRPr="00AA2662" w:rsidRDefault="00E37B5D" w:rsidP="00AA2662">
            <w:pPr>
              <w:pStyle w:val="Corpodetexto2"/>
              <w:spacing w:before="120" w:after="120"/>
              <w:ind w:left="-142" w:right="-108"/>
              <w:jc w:val="center"/>
              <w:rPr>
                <w:b/>
                <w:sz w:val="2"/>
              </w:rPr>
            </w:pPr>
          </w:p>
          <w:p w14:paraId="59D4B6B3" w14:textId="77777777" w:rsidR="00E37B5D" w:rsidRPr="00AA2662" w:rsidRDefault="005F5F67" w:rsidP="00AA2662">
            <w:pPr>
              <w:pStyle w:val="Corpodetexto2"/>
              <w:spacing w:before="120" w:after="120"/>
              <w:ind w:left="-142" w:right="-108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Caractere</w:t>
            </w:r>
          </w:p>
        </w:tc>
        <w:tc>
          <w:tcPr>
            <w:tcW w:w="4896" w:type="dxa"/>
            <w:gridSpan w:val="8"/>
            <w:shd w:val="clear" w:color="auto" w:fill="auto"/>
          </w:tcPr>
          <w:p w14:paraId="5071D0EF" w14:textId="77777777" w:rsidR="00E37B5D" w:rsidRPr="00AA2662" w:rsidRDefault="00E37B5D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BIT / SEGMENTO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39694DD8" w14:textId="77777777" w:rsidR="00E37B5D" w:rsidRPr="00AA2662" w:rsidRDefault="00E37B5D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</w:p>
          <w:p w14:paraId="17DC3C53" w14:textId="77777777" w:rsidR="00E37B5D" w:rsidRPr="00AA2662" w:rsidRDefault="00E37B5D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HEXA</w:t>
            </w:r>
          </w:p>
        </w:tc>
      </w:tr>
      <w:tr w:rsidR="007F4E3F" w:rsidRPr="00AA2662" w14:paraId="1E4EABD5" w14:textId="77777777" w:rsidTr="00AA2662">
        <w:trPr>
          <w:jc w:val="center"/>
        </w:trPr>
        <w:tc>
          <w:tcPr>
            <w:tcW w:w="1701" w:type="dxa"/>
            <w:vMerge/>
            <w:shd w:val="clear" w:color="auto" w:fill="auto"/>
          </w:tcPr>
          <w:p w14:paraId="497E64D4" w14:textId="77777777" w:rsidR="00E37B5D" w:rsidRPr="00AA2662" w:rsidRDefault="00E37B5D" w:rsidP="00AA2662">
            <w:pPr>
              <w:pStyle w:val="Corpodetexto2"/>
              <w:spacing w:before="120" w:after="120"/>
              <w:ind w:left="-142" w:right="-108"/>
              <w:jc w:val="center"/>
              <w:rPr>
                <w:b/>
                <w:sz w:val="20"/>
              </w:rPr>
            </w:pPr>
          </w:p>
        </w:tc>
        <w:tc>
          <w:tcPr>
            <w:tcW w:w="612" w:type="dxa"/>
            <w:shd w:val="clear" w:color="auto" w:fill="auto"/>
          </w:tcPr>
          <w:p w14:paraId="10EEF7F4" w14:textId="77777777" w:rsidR="00E37B5D" w:rsidRPr="00AA2662" w:rsidRDefault="00E37B5D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7</w:t>
            </w:r>
          </w:p>
        </w:tc>
        <w:tc>
          <w:tcPr>
            <w:tcW w:w="612" w:type="dxa"/>
            <w:shd w:val="clear" w:color="auto" w:fill="auto"/>
          </w:tcPr>
          <w:p w14:paraId="3AAB0470" w14:textId="77777777" w:rsidR="00E37B5D" w:rsidRPr="00AA2662" w:rsidRDefault="00E37B5D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6</w:t>
            </w:r>
          </w:p>
        </w:tc>
        <w:tc>
          <w:tcPr>
            <w:tcW w:w="612" w:type="dxa"/>
            <w:shd w:val="clear" w:color="auto" w:fill="auto"/>
          </w:tcPr>
          <w:p w14:paraId="4DD60A63" w14:textId="77777777" w:rsidR="00E37B5D" w:rsidRPr="00AA2662" w:rsidRDefault="00E37B5D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5</w:t>
            </w:r>
          </w:p>
        </w:tc>
        <w:tc>
          <w:tcPr>
            <w:tcW w:w="612" w:type="dxa"/>
            <w:shd w:val="clear" w:color="auto" w:fill="auto"/>
          </w:tcPr>
          <w:p w14:paraId="27595FAB" w14:textId="77777777" w:rsidR="00E37B5D" w:rsidRPr="00AA2662" w:rsidRDefault="00E37B5D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4</w:t>
            </w:r>
          </w:p>
        </w:tc>
        <w:tc>
          <w:tcPr>
            <w:tcW w:w="612" w:type="dxa"/>
            <w:shd w:val="clear" w:color="auto" w:fill="auto"/>
          </w:tcPr>
          <w:p w14:paraId="2AB7E596" w14:textId="77777777" w:rsidR="00E37B5D" w:rsidRPr="00AA2662" w:rsidRDefault="00E37B5D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3</w:t>
            </w:r>
          </w:p>
        </w:tc>
        <w:tc>
          <w:tcPr>
            <w:tcW w:w="612" w:type="dxa"/>
            <w:shd w:val="clear" w:color="auto" w:fill="auto"/>
          </w:tcPr>
          <w:p w14:paraId="6BEF6363" w14:textId="77777777" w:rsidR="00E37B5D" w:rsidRPr="00AA2662" w:rsidRDefault="00E37B5D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2</w:t>
            </w:r>
          </w:p>
        </w:tc>
        <w:tc>
          <w:tcPr>
            <w:tcW w:w="612" w:type="dxa"/>
            <w:shd w:val="clear" w:color="auto" w:fill="auto"/>
          </w:tcPr>
          <w:p w14:paraId="59C4BA22" w14:textId="77777777" w:rsidR="00E37B5D" w:rsidRPr="00AA2662" w:rsidRDefault="00E37B5D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14:paraId="6B259D37" w14:textId="77777777" w:rsidR="00E37B5D" w:rsidRPr="00AA2662" w:rsidRDefault="00E37B5D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0</w:t>
            </w:r>
          </w:p>
        </w:tc>
        <w:tc>
          <w:tcPr>
            <w:tcW w:w="1418" w:type="dxa"/>
            <w:vMerge/>
            <w:shd w:val="clear" w:color="auto" w:fill="auto"/>
          </w:tcPr>
          <w:p w14:paraId="1D0D3248" w14:textId="77777777" w:rsidR="00E37B5D" w:rsidRPr="00AA2662" w:rsidRDefault="00E37B5D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</w:p>
        </w:tc>
      </w:tr>
      <w:tr w:rsidR="007F4E3F" w:rsidRPr="00AA2662" w14:paraId="48B84358" w14:textId="77777777" w:rsidTr="00AA2662">
        <w:trPr>
          <w:jc w:val="center"/>
        </w:trPr>
        <w:tc>
          <w:tcPr>
            <w:tcW w:w="1701" w:type="dxa"/>
            <w:shd w:val="clear" w:color="auto" w:fill="D9D9D9"/>
          </w:tcPr>
          <w:p w14:paraId="4B22BC48" w14:textId="77777777" w:rsidR="00E37B5D" w:rsidRPr="00AA2662" w:rsidRDefault="00E37B5D" w:rsidP="00AA2662">
            <w:pPr>
              <w:pStyle w:val="Corpodetexto2"/>
              <w:spacing w:before="120" w:after="120"/>
              <w:jc w:val="right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SEGMENTO →</w:t>
            </w:r>
          </w:p>
        </w:tc>
        <w:tc>
          <w:tcPr>
            <w:tcW w:w="612" w:type="dxa"/>
            <w:shd w:val="clear" w:color="auto" w:fill="D9D9D9"/>
          </w:tcPr>
          <w:p w14:paraId="0E9DEEF3" w14:textId="77777777" w:rsidR="00E37B5D" w:rsidRPr="00AA2662" w:rsidRDefault="002A2A02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dp</w:t>
            </w:r>
            <w:proofErr w:type="spellEnd"/>
          </w:p>
        </w:tc>
        <w:tc>
          <w:tcPr>
            <w:tcW w:w="612" w:type="dxa"/>
            <w:shd w:val="clear" w:color="auto" w:fill="D9D9D9"/>
          </w:tcPr>
          <w:p w14:paraId="5BE49D1E" w14:textId="77777777" w:rsidR="00E37B5D" w:rsidRPr="00AA2662" w:rsidRDefault="002A2A02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</w:t>
            </w:r>
          </w:p>
        </w:tc>
        <w:tc>
          <w:tcPr>
            <w:tcW w:w="612" w:type="dxa"/>
            <w:shd w:val="clear" w:color="auto" w:fill="D9D9D9"/>
          </w:tcPr>
          <w:p w14:paraId="6C6C749E" w14:textId="77777777" w:rsidR="00E37B5D" w:rsidRPr="00AA2662" w:rsidRDefault="002A2A02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</w:t>
            </w:r>
          </w:p>
        </w:tc>
        <w:tc>
          <w:tcPr>
            <w:tcW w:w="612" w:type="dxa"/>
            <w:shd w:val="clear" w:color="auto" w:fill="D9D9D9"/>
          </w:tcPr>
          <w:p w14:paraId="17C2C0BF" w14:textId="77777777" w:rsidR="00E37B5D" w:rsidRPr="00AA2662" w:rsidRDefault="002A2A02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</w:t>
            </w:r>
          </w:p>
        </w:tc>
        <w:tc>
          <w:tcPr>
            <w:tcW w:w="612" w:type="dxa"/>
            <w:shd w:val="clear" w:color="auto" w:fill="D9D9D9"/>
          </w:tcPr>
          <w:p w14:paraId="25690FDE" w14:textId="77777777" w:rsidR="00E37B5D" w:rsidRPr="00AA2662" w:rsidRDefault="002A2A02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</w:t>
            </w:r>
          </w:p>
        </w:tc>
        <w:tc>
          <w:tcPr>
            <w:tcW w:w="612" w:type="dxa"/>
            <w:shd w:val="clear" w:color="auto" w:fill="D9D9D9"/>
          </w:tcPr>
          <w:p w14:paraId="4A927F21" w14:textId="77777777" w:rsidR="00E37B5D" w:rsidRPr="00AA2662" w:rsidRDefault="002A2A02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</w:t>
            </w:r>
          </w:p>
        </w:tc>
        <w:tc>
          <w:tcPr>
            <w:tcW w:w="612" w:type="dxa"/>
            <w:shd w:val="clear" w:color="auto" w:fill="D9D9D9"/>
          </w:tcPr>
          <w:p w14:paraId="7123F9C4" w14:textId="77777777" w:rsidR="00E37B5D" w:rsidRPr="00AA2662" w:rsidRDefault="002A2A02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</w:t>
            </w:r>
          </w:p>
        </w:tc>
        <w:tc>
          <w:tcPr>
            <w:tcW w:w="612" w:type="dxa"/>
            <w:shd w:val="clear" w:color="auto" w:fill="D9D9D9"/>
          </w:tcPr>
          <w:p w14:paraId="0C31B9CF" w14:textId="77777777" w:rsidR="00E37B5D" w:rsidRPr="00AA2662" w:rsidRDefault="002A2A02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</w:p>
        </w:tc>
        <w:tc>
          <w:tcPr>
            <w:tcW w:w="1418" w:type="dxa"/>
            <w:vMerge/>
            <w:shd w:val="clear" w:color="auto" w:fill="auto"/>
          </w:tcPr>
          <w:p w14:paraId="6AB1F95D" w14:textId="77777777" w:rsidR="00E37B5D" w:rsidRPr="00AA2662" w:rsidRDefault="00E37B5D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</w:p>
        </w:tc>
      </w:tr>
      <w:tr w:rsidR="007F4E3F" w:rsidRPr="00AA2662" w14:paraId="224F07C2" w14:textId="77777777" w:rsidTr="00AA2662">
        <w:trPr>
          <w:jc w:val="center"/>
        </w:trPr>
        <w:tc>
          <w:tcPr>
            <w:tcW w:w="1701" w:type="dxa"/>
            <w:shd w:val="clear" w:color="auto" w:fill="auto"/>
          </w:tcPr>
          <w:p w14:paraId="5FFC69A6" w14:textId="77777777" w:rsidR="00364FEC" w:rsidRPr="00AA2662" w:rsidRDefault="00364FEC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14:paraId="716DE79C" w14:textId="0338A83D" w:rsidR="00364FEC" w:rsidRPr="00AA2662" w:rsidRDefault="008949D8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14:paraId="205B3180" w14:textId="2EAD957F" w:rsidR="00364FEC" w:rsidRPr="00AA2662" w:rsidRDefault="007A6B9E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14:paraId="6586CFA4" w14:textId="6C6B763A" w:rsidR="00364FEC" w:rsidRPr="00AA2662" w:rsidRDefault="007A6B9E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14:paraId="7FD8C61A" w14:textId="48332050" w:rsidR="00364FEC" w:rsidRPr="00AA2662" w:rsidRDefault="007A6B9E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14:paraId="3A34D97E" w14:textId="28330427" w:rsidR="00364FEC" w:rsidRPr="00AA2662" w:rsidRDefault="007A6B9E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14:paraId="18888EF7" w14:textId="598A7C0B" w:rsidR="00364FEC" w:rsidRPr="00AA2662" w:rsidRDefault="007A6B9E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14:paraId="49E16B8D" w14:textId="401DA3FD" w:rsidR="00364FEC" w:rsidRPr="00AA2662" w:rsidRDefault="007A6B9E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14:paraId="67E7E78C" w14:textId="528BE31F" w:rsidR="00364FEC" w:rsidRPr="00AA2662" w:rsidRDefault="007A6B9E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46AAD235" w14:textId="0C09A682" w:rsidR="00364FEC" w:rsidRPr="00AA2662" w:rsidRDefault="007A6B9E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0x</w:t>
            </w:r>
            <w:r w:rsidR="008949D8">
              <w:rPr>
                <w:b/>
                <w:sz w:val="20"/>
              </w:rPr>
              <w:t>B</w:t>
            </w:r>
            <w:r>
              <w:rPr>
                <w:b/>
                <w:sz w:val="20"/>
              </w:rPr>
              <w:t>F</w:t>
            </w:r>
          </w:p>
        </w:tc>
      </w:tr>
      <w:tr w:rsidR="007F4E3F" w:rsidRPr="00AA2662" w14:paraId="5D6B59C5" w14:textId="77777777" w:rsidTr="00AA2662">
        <w:trPr>
          <w:jc w:val="center"/>
        </w:trPr>
        <w:tc>
          <w:tcPr>
            <w:tcW w:w="1701" w:type="dxa"/>
            <w:shd w:val="clear" w:color="auto" w:fill="auto"/>
          </w:tcPr>
          <w:p w14:paraId="4CE96269" w14:textId="77777777" w:rsidR="00364FEC" w:rsidRPr="00AA2662" w:rsidRDefault="00364FEC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14:paraId="3071342E" w14:textId="631506CD" w:rsidR="00364FEC" w:rsidRPr="00AA2662" w:rsidRDefault="008949D8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14:paraId="01EBA0FB" w14:textId="6ED5F11D" w:rsidR="00364FEC" w:rsidRPr="00AA2662" w:rsidRDefault="007A6B9E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14:paraId="478B6F9C" w14:textId="22C4B163" w:rsidR="00364FEC" w:rsidRPr="00AA2662" w:rsidRDefault="007A6B9E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14:paraId="4B4596E1" w14:textId="795DE91B" w:rsidR="00364FEC" w:rsidRPr="00AA2662" w:rsidRDefault="007A6B9E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14:paraId="47BA1319" w14:textId="31147875" w:rsidR="00364FEC" w:rsidRPr="00AA2662" w:rsidRDefault="007A6B9E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14:paraId="487B8C5C" w14:textId="295B43CA" w:rsidR="00364FEC" w:rsidRPr="00AA2662" w:rsidRDefault="007A6B9E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14:paraId="46C47CF0" w14:textId="544D023A" w:rsidR="00364FEC" w:rsidRPr="00AA2662" w:rsidRDefault="007A6B9E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14:paraId="7AF9E304" w14:textId="2D445242" w:rsidR="00364FEC" w:rsidRPr="00AA2662" w:rsidRDefault="007A6B9E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1418" w:type="dxa"/>
            <w:shd w:val="clear" w:color="auto" w:fill="auto"/>
          </w:tcPr>
          <w:p w14:paraId="5F871CDE" w14:textId="2C297BE8" w:rsidR="00364FEC" w:rsidRPr="00AA2662" w:rsidRDefault="007A6B9E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0x</w:t>
            </w:r>
            <w:r w:rsidR="008949D8">
              <w:rPr>
                <w:b/>
                <w:sz w:val="20"/>
              </w:rPr>
              <w:t>8</w:t>
            </w:r>
            <w:r>
              <w:rPr>
                <w:b/>
                <w:sz w:val="20"/>
              </w:rPr>
              <w:t>6</w:t>
            </w:r>
          </w:p>
        </w:tc>
      </w:tr>
      <w:tr w:rsidR="008949D8" w:rsidRPr="00AA2662" w14:paraId="73B5A0E1" w14:textId="77777777" w:rsidTr="00AA2662">
        <w:trPr>
          <w:jc w:val="center"/>
        </w:trPr>
        <w:tc>
          <w:tcPr>
            <w:tcW w:w="1701" w:type="dxa"/>
            <w:shd w:val="clear" w:color="auto" w:fill="auto"/>
          </w:tcPr>
          <w:p w14:paraId="7A5FD4B2" w14:textId="77777777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2</w:t>
            </w:r>
          </w:p>
        </w:tc>
        <w:tc>
          <w:tcPr>
            <w:tcW w:w="612" w:type="dxa"/>
            <w:shd w:val="clear" w:color="auto" w:fill="auto"/>
          </w:tcPr>
          <w:p w14:paraId="496FB3B7" w14:textId="657F7FF5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232776">
              <w:rPr>
                <w:b/>
                <w:sz w:val="20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14:paraId="5D4E417B" w14:textId="2B456852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14:paraId="1E32E8E6" w14:textId="45B6965B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14:paraId="221D7189" w14:textId="3A18E358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14:paraId="5E994E2A" w14:textId="7D8D5497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14:paraId="3A588058" w14:textId="09A0EC13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14:paraId="704076B3" w14:textId="124DD2A9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14:paraId="74169CD9" w14:textId="208FD0AF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228C195C" w14:textId="1AEB15B3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0xDB</w:t>
            </w:r>
          </w:p>
        </w:tc>
      </w:tr>
      <w:tr w:rsidR="008949D8" w:rsidRPr="00AA2662" w14:paraId="4ACF7350" w14:textId="77777777" w:rsidTr="00AA2662">
        <w:trPr>
          <w:jc w:val="center"/>
        </w:trPr>
        <w:tc>
          <w:tcPr>
            <w:tcW w:w="1701" w:type="dxa"/>
            <w:shd w:val="clear" w:color="auto" w:fill="auto"/>
          </w:tcPr>
          <w:p w14:paraId="19E9DC5D" w14:textId="77777777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3</w:t>
            </w:r>
          </w:p>
        </w:tc>
        <w:tc>
          <w:tcPr>
            <w:tcW w:w="612" w:type="dxa"/>
            <w:shd w:val="clear" w:color="auto" w:fill="auto"/>
          </w:tcPr>
          <w:p w14:paraId="3BB7A2BE" w14:textId="6D6E947B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232776">
              <w:rPr>
                <w:b/>
                <w:sz w:val="20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14:paraId="0EEB2D64" w14:textId="20BFD334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14:paraId="6F390B0D" w14:textId="08B2EEEA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14:paraId="7A69D4A0" w14:textId="67D67557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14:paraId="490EF556" w14:textId="31F30DD5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14:paraId="5DE6BDC8" w14:textId="10ACC532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14:paraId="780B7DD1" w14:textId="4E974E66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14:paraId="6BE6A4CC" w14:textId="484599D2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0A4D1947" w14:textId="347F7A00" w:rsidR="008949D8" w:rsidRPr="00DC19B5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9B16DE">
              <w:rPr>
                <w:b/>
                <w:sz w:val="20"/>
              </w:rPr>
              <w:t>0x</w:t>
            </w:r>
            <w:r>
              <w:rPr>
                <w:b/>
                <w:sz w:val="20"/>
              </w:rPr>
              <w:t>CF</w:t>
            </w:r>
          </w:p>
        </w:tc>
      </w:tr>
      <w:tr w:rsidR="008949D8" w:rsidRPr="00AA2662" w14:paraId="23AE044C" w14:textId="77777777" w:rsidTr="00AA2662">
        <w:trPr>
          <w:jc w:val="center"/>
        </w:trPr>
        <w:tc>
          <w:tcPr>
            <w:tcW w:w="1701" w:type="dxa"/>
            <w:shd w:val="clear" w:color="auto" w:fill="auto"/>
          </w:tcPr>
          <w:p w14:paraId="13879896" w14:textId="77777777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4</w:t>
            </w:r>
          </w:p>
        </w:tc>
        <w:tc>
          <w:tcPr>
            <w:tcW w:w="612" w:type="dxa"/>
            <w:shd w:val="clear" w:color="auto" w:fill="auto"/>
          </w:tcPr>
          <w:p w14:paraId="53F561C5" w14:textId="1669753D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232776">
              <w:rPr>
                <w:b/>
                <w:sz w:val="20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14:paraId="07B4B403" w14:textId="7A163B51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14:paraId="3A6A8AB7" w14:textId="53842FEB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14:paraId="24586E17" w14:textId="29608AA9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14:paraId="6F843980" w14:textId="54666A49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14:paraId="3E9ED8D7" w14:textId="4F15D4D9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14:paraId="6EF174F6" w14:textId="1DA770F4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14:paraId="4020FECC" w14:textId="231809D4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1418" w:type="dxa"/>
            <w:shd w:val="clear" w:color="auto" w:fill="auto"/>
          </w:tcPr>
          <w:p w14:paraId="4CDBB4A5" w14:textId="2EFACE06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914944">
              <w:rPr>
                <w:b/>
                <w:sz w:val="20"/>
              </w:rPr>
              <w:t>0x</w:t>
            </w:r>
            <w:r>
              <w:rPr>
                <w:b/>
                <w:sz w:val="20"/>
              </w:rPr>
              <w:t>E6</w:t>
            </w:r>
          </w:p>
        </w:tc>
      </w:tr>
      <w:tr w:rsidR="008949D8" w:rsidRPr="00AA2662" w14:paraId="0A3633E9" w14:textId="77777777" w:rsidTr="00AA2662">
        <w:trPr>
          <w:jc w:val="center"/>
        </w:trPr>
        <w:tc>
          <w:tcPr>
            <w:tcW w:w="1701" w:type="dxa"/>
            <w:shd w:val="clear" w:color="auto" w:fill="auto"/>
          </w:tcPr>
          <w:p w14:paraId="65E78FBB" w14:textId="77777777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5</w:t>
            </w:r>
          </w:p>
        </w:tc>
        <w:tc>
          <w:tcPr>
            <w:tcW w:w="612" w:type="dxa"/>
            <w:shd w:val="clear" w:color="auto" w:fill="auto"/>
          </w:tcPr>
          <w:p w14:paraId="7F81D4A4" w14:textId="706588CA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232776">
              <w:rPr>
                <w:b/>
                <w:sz w:val="20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14:paraId="32C7A45F" w14:textId="41EE92EE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14:paraId="2FF98FAD" w14:textId="112F2AF5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14:paraId="1409BE69" w14:textId="77B43920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14:paraId="54DA7E76" w14:textId="78085E6A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14:paraId="5D32572C" w14:textId="139376D4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14:paraId="6F4718CF" w14:textId="0038F78C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14:paraId="158FB7A3" w14:textId="312AFBBC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45849433" w14:textId="3820D467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914944">
              <w:rPr>
                <w:b/>
                <w:sz w:val="20"/>
              </w:rPr>
              <w:t>0x</w:t>
            </w:r>
            <w:r>
              <w:rPr>
                <w:b/>
                <w:sz w:val="20"/>
              </w:rPr>
              <w:t>ED</w:t>
            </w:r>
          </w:p>
        </w:tc>
      </w:tr>
      <w:tr w:rsidR="008949D8" w:rsidRPr="00AA2662" w14:paraId="326AF6B4" w14:textId="77777777" w:rsidTr="00AA2662">
        <w:trPr>
          <w:jc w:val="center"/>
        </w:trPr>
        <w:tc>
          <w:tcPr>
            <w:tcW w:w="1701" w:type="dxa"/>
            <w:shd w:val="clear" w:color="auto" w:fill="auto"/>
          </w:tcPr>
          <w:p w14:paraId="5C721AC7" w14:textId="77777777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6</w:t>
            </w:r>
          </w:p>
        </w:tc>
        <w:tc>
          <w:tcPr>
            <w:tcW w:w="612" w:type="dxa"/>
            <w:shd w:val="clear" w:color="auto" w:fill="auto"/>
          </w:tcPr>
          <w:p w14:paraId="207A39C8" w14:textId="0F14750A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232776">
              <w:rPr>
                <w:b/>
                <w:sz w:val="20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14:paraId="0C07804E" w14:textId="78877BB7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14:paraId="16D1F13A" w14:textId="598FB1A6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14:paraId="0F1FFD17" w14:textId="5800889E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14:paraId="593D059D" w14:textId="741AF7EC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14:paraId="150D42F6" w14:textId="1B426F5F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14:paraId="38CE9290" w14:textId="247D58EE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14:paraId="67D964D1" w14:textId="59082B18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19FDA335" w14:textId="21E529FF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914944">
              <w:rPr>
                <w:b/>
                <w:sz w:val="20"/>
              </w:rPr>
              <w:t>0x</w:t>
            </w:r>
            <w:r>
              <w:rPr>
                <w:b/>
                <w:sz w:val="20"/>
              </w:rPr>
              <w:t>F</w:t>
            </w:r>
            <w:r w:rsidRPr="00DC19B5">
              <w:rPr>
                <w:b/>
                <w:sz w:val="20"/>
              </w:rPr>
              <w:t>D</w:t>
            </w:r>
          </w:p>
        </w:tc>
      </w:tr>
      <w:tr w:rsidR="008949D8" w:rsidRPr="00AA2662" w14:paraId="7BE6A667" w14:textId="77777777" w:rsidTr="00AA2662">
        <w:trPr>
          <w:jc w:val="center"/>
        </w:trPr>
        <w:tc>
          <w:tcPr>
            <w:tcW w:w="1701" w:type="dxa"/>
            <w:shd w:val="clear" w:color="auto" w:fill="auto"/>
          </w:tcPr>
          <w:p w14:paraId="4C87380C" w14:textId="77777777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7</w:t>
            </w:r>
          </w:p>
        </w:tc>
        <w:tc>
          <w:tcPr>
            <w:tcW w:w="612" w:type="dxa"/>
            <w:shd w:val="clear" w:color="auto" w:fill="auto"/>
          </w:tcPr>
          <w:p w14:paraId="7A7E0A55" w14:textId="472E1F7E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232776">
              <w:rPr>
                <w:b/>
                <w:sz w:val="20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14:paraId="505F673F" w14:textId="29F0DA1D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14:paraId="7708CC34" w14:textId="789F136E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14:paraId="278ECB72" w14:textId="27860950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14:paraId="2C1FA543" w14:textId="7B07B37E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14:paraId="5513D4CE" w14:textId="5EB74682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14:paraId="74D7B807" w14:textId="3BA50893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14:paraId="12BBD28A" w14:textId="296A22B8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4A88C47C" w14:textId="6F309530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914944">
              <w:rPr>
                <w:b/>
                <w:sz w:val="20"/>
              </w:rPr>
              <w:t>0x</w:t>
            </w:r>
            <w:r>
              <w:rPr>
                <w:b/>
                <w:sz w:val="20"/>
              </w:rPr>
              <w:t>87</w:t>
            </w:r>
          </w:p>
        </w:tc>
      </w:tr>
      <w:tr w:rsidR="008949D8" w:rsidRPr="00AA2662" w14:paraId="7B2D41B3" w14:textId="77777777" w:rsidTr="00AA2662">
        <w:trPr>
          <w:jc w:val="center"/>
        </w:trPr>
        <w:tc>
          <w:tcPr>
            <w:tcW w:w="1701" w:type="dxa"/>
            <w:shd w:val="clear" w:color="auto" w:fill="auto"/>
          </w:tcPr>
          <w:p w14:paraId="5A8ACA0F" w14:textId="77777777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8</w:t>
            </w:r>
          </w:p>
        </w:tc>
        <w:tc>
          <w:tcPr>
            <w:tcW w:w="612" w:type="dxa"/>
            <w:shd w:val="clear" w:color="auto" w:fill="auto"/>
          </w:tcPr>
          <w:p w14:paraId="1976790B" w14:textId="3E300B91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232776">
              <w:rPr>
                <w:b/>
                <w:sz w:val="20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14:paraId="710E5B6F" w14:textId="17EC4F79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14:paraId="4ED69341" w14:textId="09B952E8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14:paraId="18DC0E0A" w14:textId="5C201BD3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14:paraId="4D135EEA" w14:textId="717DECB8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14:paraId="7B2D0335" w14:textId="3818CF81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14:paraId="08E0FE0B" w14:textId="4546B144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14:paraId="3A7EB427" w14:textId="67C2AF01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29D212F0" w14:textId="430A5BD0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914944">
              <w:rPr>
                <w:b/>
                <w:sz w:val="20"/>
              </w:rPr>
              <w:t>0</w:t>
            </w:r>
            <w:r>
              <w:rPr>
                <w:b/>
                <w:sz w:val="20"/>
              </w:rPr>
              <w:t>xFF</w:t>
            </w:r>
          </w:p>
        </w:tc>
      </w:tr>
      <w:tr w:rsidR="008949D8" w:rsidRPr="00AA2662" w14:paraId="66FFA941" w14:textId="77777777" w:rsidTr="00AA2662">
        <w:trPr>
          <w:jc w:val="center"/>
        </w:trPr>
        <w:tc>
          <w:tcPr>
            <w:tcW w:w="1701" w:type="dxa"/>
            <w:shd w:val="clear" w:color="auto" w:fill="auto"/>
          </w:tcPr>
          <w:p w14:paraId="123E58EE" w14:textId="77777777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9</w:t>
            </w:r>
          </w:p>
        </w:tc>
        <w:tc>
          <w:tcPr>
            <w:tcW w:w="612" w:type="dxa"/>
            <w:shd w:val="clear" w:color="auto" w:fill="auto"/>
          </w:tcPr>
          <w:p w14:paraId="7CE66153" w14:textId="1A043AAE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232776">
              <w:rPr>
                <w:b/>
                <w:sz w:val="20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14:paraId="2D309634" w14:textId="5FB18CA1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14:paraId="3BFF15D8" w14:textId="25AE5025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14:paraId="43F5C7D9" w14:textId="56D85EB8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14:paraId="4700BB81" w14:textId="3CE50C62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14:paraId="02261E61" w14:textId="2ADD5F62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14:paraId="0B6832E7" w14:textId="440B4A94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14:paraId="37757C39" w14:textId="32C0A21D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12B58EF" w14:textId="274473EB" w:rsidR="008949D8" w:rsidRPr="00AA2662" w:rsidRDefault="008949D8" w:rsidP="008949D8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914944">
              <w:rPr>
                <w:b/>
                <w:sz w:val="20"/>
              </w:rPr>
              <w:t>0</w:t>
            </w:r>
            <w:r>
              <w:rPr>
                <w:b/>
                <w:sz w:val="20"/>
              </w:rPr>
              <w:t>xE7</w:t>
            </w:r>
          </w:p>
        </w:tc>
      </w:tr>
    </w:tbl>
    <w:p w14:paraId="790D1A0C" w14:textId="3D2195A6" w:rsidR="009F3378" w:rsidRDefault="00D87628" w:rsidP="000413F5">
      <w:pPr>
        <w:pStyle w:val="Corpodetexto2"/>
        <w:rPr>
          <w:szCs w:val="18"/>
        </w:rPr>
      </w:pPr>
      <w:r>
        <w:rPr>
          <w:szCs w:val="18"/>
        </w:rPr>
        <w:br w:type="page"/>
      </w:r>
      <w:r w:rsidR="000413F5">
        <w:rPr>
          <w:szCs w:val="18"/>
        </w:rPr>
        <w:lastRenderedPageBreak/>
        <w:fldChar w:fldCharType="begin"/>
      </w:r>
      <w:r w:rsidR="000413F5">
        <w:rPr>
          <w:szCs w:val="18"/>
        </w:rPr>
        <w:instrText xml:space="preserve"> SEQ num \* Arabic \* MERGEFORMAT </w:instrText>
      </w:r>
      <w:r w:rsidR="000413F5">
        <w:rPr>
          <w:szCs w:val="18"/>
        </w:rPr>
        <w:fldChar w:fldCharType="separate"/>
      </w:r>
      <w:r w:rsidR="00086B1C">
        <w:rPr>
          <w:noProof/>
          <w:szCs w:val="18"/>
        </w:rPr>
        <w:t>4</w:t>
      </w:r>
      <w:r w:rsidR="000413F5">
        <w:rPr>
          <w:szCs w:val="18"/>
        </w:rPr>
        <w:fldChar w:fldCharType="end"/>
      </w:r>
      <w:r w:rsidR="000413F5" w:rsidRPr="00ED72C5">
        <w:rPr>
          <w:szCs w:val="18"/>
        </w:rPr>
        <w:t xml:space="preserve">) </w:t>
      </w:r>
      <w:r w:rsidR="000413F5">
        <w:rPr>
          <w:szCs w:val="18"/>
        </w:rPr>
        <w:t xml:space="preserve">Qual o </w:t>
      </w:r>
      <w:r w:rsidR="009F3378">
        <w:rPr>
          <w:szCs w:val="18"/>
        </w:rPr>
        <w:t>valor em hexadecimal de PORTD e PORTB</w:t>
      </w:r>
      <w:r w:rsidR="003D4B02">
        <w:rPr>
          <w:szCs w:val="18"/>
        </w:rPr>
        <w:t xml:space="preserve"> </w:t>
      </w:r>
      <w:r w:rsidR="009F3378">
        <w:rPr>
          <w:szCs w:val="18"/>
        </w:rPr>
        <w:t>para mostrar no display as seguintes combinações:</w:t>
      </w:r>
    </w:p>
    <w:p w14:paraId="06AD2CBC" w14:textId="77777777" w:rsidR="003D4B02" w:rsidRDefault="003D4B02" w:rsidP="000413F5">
      <w:pPr>
        <w:pStyle w:val="Corpodetexto2"/>
        <w:rPr>
          <w:szCs w:val="18"/>
        </w:rPr>
      </w:pPr>
    </w:p>
    <w:tbl>
      <w:tblPr>
        <w:tblW w:w="70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1"/>
        <w:gridCol w:w="1173"/>
        <w:gridCol w:w="1172"/>
        <w:gridCol w:w="1172"/>
        <w:gridCol w:w="1172"/>
        <w:gridCol w:w="1173"/>
      </w:tblGrid>
      <w:tr w:rsidR="00AA2662" w:rsidRPr="00AA2662" w14:paraId="7E73CE0B" w14:textId="77777777" w:rsidTr="00AA2662">
        <w:trPr>
          <w:jc w:val="center"/>
        </w:trPr>
        <w:tc>
          <w:tcPr>
            <w:tcW w:w="4688" w:type="dxa"/>
            <w:gridSpan w:val="4"/>
            <w:shd w:val="clear" w:color="auto" w:fill="auto"/>
          </w:tcPr>
          <w:p w14:paraId="3C99CAD7" w14:textId="77777777" w:rsidR="00AA2662" w:rsidRPr="00AA2662" w:rsidRDefault="00AA2662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Display</w:t>
            </w:r>
          </w:p>
        </w:tc>
        <w:tc>
          <w:tcPr>
            <w:tcW w:w="2345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730769D4" w14:textId="77777777" w:rsidR="00AA2662" w:rsidRPr="00AA2662" w:rsidRDefault="00AA2662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</w:p>
        </w:tc>
      </w:tr>
      <w:tr w:rsidR="007F4E3F" w:rsidRPr="00AA2662" w14:paraId="172EB3FA" w14:textId="77777777" w:rsidTr="00AA2662">
        <w:trPr>
          <w:jc w:val="center"/>
        </w:trPr>
        <w:tc>
          <w:tcPr>
            <w:tcW w:w="1171" w:type="dxa"/>
            <w:shd w:val="clear" w:color="auto" w:fill="auto"/>
          </w:tcPr>
          <w:p w14:paraId="3BB468B8" w14:textId="77777777" w:rsidR="00AA2662" w:rsidRPr="00AA2662" w:rsidRDefault="00AA2662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4</w:t>
            </w:r>
          </w:p>
        </w:tc>
        <w:tc>
          <w:tcPr>
            <w:tcW w:w="1173" w:type="dxa"/>
            <w:shd w:val="clear" w:color="auto" w:fill="auto"/>
          </w:tcPr>
          <w:p w14:paraId="132223E7" w14:textId="77777777" w:rsidR="00AA2662" w:rsidRPr="00AA2662" w:rsidRDefault="00AA2662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3</w:t>
            </w:r>
          </w:p>
        </w:tc>
        <w:tc>
          <w:tcPr>
            <w:tcW w:w="1172" w:type="dxa"/>
            <w:shd w:val="clear" w:color="auto" w:fill="auto"/>
          </w:tcPr>
          <w:p w14:paraId="1FC80C38" w14:textId="77777777" w:rsidR="00AA2662" w:rsidRPr="00AA2662" w:rsidRDefault="00AA2662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2</w:t>
            </w:r>
          </w:p>
        </w:tc>
        <w:tc>
          <w:tcPr>
            <w:tcW w:w="1172" w:type="dxa"/>
            <w:shd w:val="clear" w:color="auto" w:fill="auto"/>
          </w:tcPr>
          <w:p w14:paraId="588975C4" w14:textId="77777777" w:rsidR="00AA2662" w:rsidRPr="00AA2662" w:rsidRDefault="00AA2662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1</w:t>
            </w:r>
          </w:p>
        </w:tc>
        <w:tc>
          <w:tcPr>
            <w:tcW w:w="1172" w:type="dxa"/>
            <w:shd w:val="clear" w:color="auto" w:fill="auto"/>
          </w:tcPr>
          <w:p w14:paraId="2C77CD9A" w14:textId="77777777" w:rsidR="00AA2662" w:rsidRPr="00AA2662" w:rsidRDefault="00AA2662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PORTD</w:t>
            </w:r>
          </w:p>
        </w:tc>
        <w:tc>
          <w:tcPr>
            <w:tcW w:w="1173" w:type="dxa"/>
            <w:shd w:val="clear" w:color="auto" w:fill="auto"/>
          </w:tcPr>
          <w:p w14:paraId="0B1747EB" w14:textId="77777777" w:rsidR="00AA2662" w:rsidRPr="00AA2662" w:rsidRDefault="00AA2662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PORTB</w:t>
            </w:r>
          </w:p>
        </w:tc>
      </w:tr>
      <w:tr w:rsidR="007F4E3F" w:rsidRPr="00AA2662" w14:paraId="03DB2C22" w14:textId="77777777" w:rsidTr="00AA2662">
        <w:trPr>
          <w:jc w:val="center"/>
        </w:trPr>
        <w:tc>
          <w:tcPr>
            <w:tcW w:w="1171" w:type="dxa"/>
            <w:shd w:val="clear" w:color="auto" w:fill="auto"/>
          </w:tcPr>
          <w:p w14:paraId="75BB3ABC" w14:textId="77777777" w:rsidR="00AA2662" w:rsidRPr="00AA2662" w:rsidRDefault="00AA2662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Apagado</w:t>
            </w:r>
          </w:p>
        </w:tc>
        <w:tc>
          <w:tcPr>
            <w:tcW w:w="1173" w:type="dxa"/>
            <w:shd w:val="clear" w:color="auto" w:fill="auto"/>
          </w:tcPr>
          <w:p w14:paraId="2AC931FD" w14:textId="77777777" w:rsidR="00AA2662" w:rsidRPr="00AA2662" w:rsidRDefault="00AA2662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Apagado</w:t>
            </w:r>
          </w:p>
        </w:tc>
        <w:tc>
          <w:tcPr>
            <w:tcW w:w="1172" w:type="dxa"/>
            <w:shd w:val="clear" w:color="auto" w:fill="auto"/>
          </w:tcPr>
          <w:p w14:paraId="038F7BC6" w14:textId="77777777" w:rsidR="00AA2662" w:rsidRPr="00AA2662" w:rsidRDefault="00AA2662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Apagado</w:t>
            </w:r>
          </w:p>
        </w:tc>
        <w:tc>
          <w:tcPr>
            <w:tcW w:w="1172" w:type="dxa"/>
            <w:shd w:val="clear" w:color="auto" w:fill="auto"/>
          </w:tcPr>
          <w:p w14:paraId="328C0BA2" w14:textId="77777777" w:rsidR="00AA2662" w:rsidRPr="00AA2662" w:rsidRDefault="00AA2662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Apagado</w:t>
            </w:r>
          </w:p>
        </w:tc>
        <w:tc>
          <w:tcPr>
            <w:tcW w:w="1172" w:type="dxa"/>
            <w:shd w:val="clear" w:color="auto" w:fill="auto"/>
          </w:tcPr>
          <w:p w14:paraId="41A7223D" w14:textId="2F9FC0BE" w:rsidR="00AA2662" w:rsidRPr="00AA2662" w:rsidRDefault="0035020F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0x00</w:t>
            </w:r>
          </w:p>
        </w:tc>
        <w:tc>
          <w:tcPr>
            <w:tcW w:w="1173" w:type="dxa"/>
            <w:shd w:val="clear" w:color="auto" w:fill="auto"/>
          </w:tcPr>
          <w:p w14:paraId="43D95693" w14:textId="736EC598" w:rsidR="00AA2662" w:rsidRPr="00AA2662" w:rsidRDefault="00C505A7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0x00</w:t>
            </w:r>
          </w:p>
        </w:tc>
      </w:tr>
      <w:tr w:rsidR="007F4E3F" w:rsidRPr="00AA2662" w14:paraId="335C784F" w14:textId="77777777" w:rsidTr="00AA2662">
        <w:trPr>
          <w:jc w:val="center"/>
        </w:trPr>
        <w:tc>
          <w:tcPr>
            <w:tcW w:w="1171" w:type="dxa"/>
            <w:shd w:val="clear" w:color="auto" w:fill="auto"/>
          </w:tcPr>
          <w:p w14:paraId="0A38C8F4" w14:textId="77777777" w:rsidR="00AA2662" w:rsidRPr="00AA2662" w:rsidRDefault="00AA2662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Apagado</w:t>
            </w:r>
          </w:p>
        </w:tc>
        <w:tc>
          <w:tcPr>
            <w:tcW w:w="1173" w:type="dxa"/>
            <w:shd w:val="clear" w:color="auto" w:fill="auto"/>
          </w:tcPr>
          <w:p w14:paraId="3F81FFBF" w14:textId="77777777" w:rsidR="00AA2662" w:rsidRPr="00AA2662" w:rsidRDefault="00AA2662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Apagado</w:t>
            </w:r>
          </w:p>
        </w:tc>
        <w:tc>
          <w:tcPr>
            <w:tcW w:w="1172" w:type="dxa"/>
            <w:shd w:val="clear" w:color="auto" w:fill="auto"/>
          </w:tcPr>
          <w:p w14:paraId="793D2AAF" w14:textId="77777777" w:rsidR="00AA2662" w:rsidRPr="00AA2662" w:rsidRDefault="00AA2662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Apagado</w:t>
            </w:r>
          </w:p>
        </w:tc>
        <w:tc>
          <w:tcPr>
            <w:tcW w:w="1172" w:type="dxa"/>
            <w:shd w:val="clear" w:color="auto" w:fill="auto"/>
          </w:tcPr>
          <w:p w14:paraId="3A9B75C8" w14:textId="77777777" w:rsidR="00AA2662" w:rsidRPr="00AA2662" w:rsidRDefault="00AA2662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Apagado</w:t>
            </w:r>
          </w:p>
        </w:tc>
        <w:tc>
          <w:tcPr>
            <w:tcW w:w="1172" w:type="dxa"/>
            <w:shd w:val="clear" w:color="auto" w:fill="auto"/>
          </w:tcPr>
          <w:p w14:paraId="79025D62" w14:textId="1848BE05" w:rsidR="00AA2662" w:rsidRPr="00AA2662" w:rsidRDefault="0035020F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0x00</w:t>
            </w:r>
          </w:p>
        </w:tc>
        <w:tc>
          <w:tcPr>
            <w:tcW w:w="1173" w:type="dxa"/>
            <w:shd w:val="clear" w:color="auto" w:fill="auto"/>
          </w:tcPr>
          <w:p w14:paraId="6AC56FBC" w14:textId="7B9F5A24" w:rsidR="00AA2662" w:rsidRPr="00AA2662" w:rsidRDefault="00C505A7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0x00</w:t>
            </w:r>
          </w:p>
        </w:tc>
      </w:tr>
      <w:tr w:rsidR="007F4E3F" w:rsidRPr="00AA2662" w14:paraId="3E57990D" w14:textId="77777777" w:rsidTr="00AA2662">
        <w:trPr>
          <w:jc w:val="center"/>
        </w:trPr>
        <w:tc>
          <w:tcPr>
            <w:tcW w:w="1171" w:type="dxa"/>
            <w:shd w:val="clear" w:color="auto" w:fill="auto"/>
          </w:tcPr>
          <w:p w14:paraId="7D802FA9" w14:textId="77777777" w:rsidR="00AA2662" w:rsidRPr="00AA2662" w:rsidRDefault="00AA2662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3</w:t>
            </w:r>
          </w:p>
        </w:tc>
        <w:tc>
          <w:tcPr>
            <w:tcW w:w="1173" w:type="dxa"/>
            <w:shd w:val="clear" w:color="auto" w:fill="auto"/>
          </w:tcPr>
          <w:p w14:paraId="39B152BE" w14:textId="77777777" w:rsidR="00AA2662" w:rsidRPr="00AA2662" w:rsidRDefault="00AA2662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Apagado</w:t>
            </w:r>
          </w:p>
        </w:tc>
        <w:tc>
          <w:tcPr>
            <w:tcW w:w="1172" w:type="dxa"/>
            <w:shd w:val="clear" w:color="auto" w:fill="auto"/>
          </w:tcPr>
          <w:p w14:paraId="62C00FAC" w14:textId="77777777" w:rsidR="00AA2662" w:rsidRPr="00AA2662" w:rsidRDefault="00AA2662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Apagado</w:t>
            </w:r>
          </w:p>
        </w:tc>
        <w:tc>
          <w:tcPr>
            <w:tcW w:w="1172" w:type="dxa"/>
            <w:shd w:val="clear" w:color="auto" w:fill="auto"/>
          </w:tcPr>
          <w:p w14:paraId="7D2632B7" w14:textId="77777777" w:rsidR="00AA2662" w:rsidRPr="00AA2662" w:rsidRDefault="00AA2662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Apagado</w:t>
            </w:r>
          </w:p>
        </w:tc>
        <w:tc>
          <w:tcPr>
            <w:tcW w:w="1172" w:type="dxa"/>
            <w:shd w:val="clear" w:color="auto" w:fill="auto"/>
          </w:tcPr>
          <w:p w14:paraId="3D7492A3" w14:textId="76108AB3" w:rsidR="00AA2662" w:rsidRPr="00AA2662" w:rsidRDefault="008949D8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9B16DE">
              <w:rPr>
                <w:b/>
                <w:sz w:val="20"/>
              </w:rPr>
              <w:t>0x</w:t>
            </w:r>
            <w:r>
              <w:rPr>
                <w:b/>
                <w:sz w:val="20"/>
              </w:rPr>
              <w:t>CF</w:t>
            </w:r>
          </w:p>
        </w:tc>
        <w:tc>
          <w:tcPr>
            <w:tcW w:w="1173" w:type="dxa"/>
            <w:shd w:val="clear" w:color="auto" w:fill="auto"/>
          </w:tcPr>
          <w:p w14:paraId="3C2A504E" w14:textId="2B521615" w:rsidR="00AA2662" w:rsidRPr="00AA2662" w:rsidRDefault="00C505A7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0x01</w:t>
            </w:r>
          </w:p>
        </w:tc>
      </w:tr>
      <w:tr w:rsidR="007F4E3F" w:rsidRPr="00AA2662" w14:paraId="654B741F" w14:textId="77777777" w:rsidTr="00AA2662">
        <w:trPr>
          <w:jc w:val="center"/>
        </w:trPr>
        <w:tc>
          <w:tcPr>
            <w:tcW w:w="1171" w:type="dxa"/>
            <w:shd w:val="clear" w:color="auto" w:fill="auto"/>
          </w:tcPr>
          <w:p w14:paraId="419763F6" w14:textId="77777777" w:rsidR="00AA2662" w:rsidRPr="00AA2662" w:rsidRDefault="00AA2662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Apagado</w:t>
            </w:r>
          </w:p>
        </w:tc>
        <w:tc>
          <w:tcPr>
            <w:tcW w:w="1173" w:type="dxa"/>
            <w:shd w:val="clear" w:color="auto" w:fill="auto"/>
          </w:tcPr>
          <w:p w14:paraId="67E29ED8" w14:textId="77777777" w:rsidR="00AA2662" w:rsidRPr="00AA2662" w:rsidRDefault="00AA2662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4</w:t>
            </w:r>
          </w:p>
        </w:tc>
        <w:tc>
          <w:tcPr>
            <w:tcW w:w="1172" w:type="dxa"/>
            <w:shd w:val="clear" w:color="auto" w:fill="auto"/>
          </w:tcPr>
          <w:p w14:paraId="7BF4B36F" w14:textId="77777777" w:rsidR="00AA2662" w:rsidRPr="00AA2662" w:rsidRDefault="00AA2662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Apagado</w:t>
            </w:r>
          </w:p>
        </w:tc>
        <w:tc>
          <w:tcPr>
            <w:tcW w:w="1172" w:type="dxa"/>
            <w:shd w:val="clear" w:color="auto" w:fill="auto"/>
          </w:tcPr>
          <w:p w14:paraId="7594A9E6" w14:textId="77777777" w:rsidR="00AA2662" w:rsidRPr="00AA2662" w:rsidRDefault="00AA2662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Apagado</w:t>
            </w:r>
          </w:p>
        </w:tc>
        <w:tc>
          <w:tcPr>
            <w:tcW w:w="1172" w:type="dxa"/>
            <w:shd w:val="clear" w:color="auto" w:fill="auto"/>
          </w:tcPr>
          <w:p w14:paraId="6346D111" w14:textId="22E3E1D7" w:rsidR="00AA2662" w:rsidRPr="00AA2662" w:rsidRDefault="008949D8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914944">
              <w:rPr>
                <w:b/>
                <w:sz w:val="20"/>
              </w:rPr>
              <w:t>0x</w:t>
            </w:r>
            <w:r>
              <w:rPr>
                <w:b/>
                <w:sz w:val="20"/>
              </w:rPr>
              <w:t>E6</w:t>
            </w:r>
          </w:p>
        </w:tc>
        <w:tc>
          <w:tcPr>
            <w:tcW w:w="1173" w:type="dxa"/>
            <w:shd w:val="clear" w:color="auto" w:fill="auto"/>
          </w:tcPr>
          <w:p w14:paraId="2ECF6466" w14:textId="0725F8FA" w:rsidR="00AA2662" w:rsidRPr="00AA2662" w:rsidRDefault="00C505A7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0x02</w:t>
            </w:r>
          </w:p>
        </w:tc>
      </w:tr>
      <w:tr w:rsidR="007F4E3F" w:rsidRPr="00AA2662" w14:paraId="390DA68A" w14:textId="77777777" w:rsidTr="00AA2662">
        <w:trPr>
          <w:jc w:val="center"/>
        </w:trPr>
        <w:tc>
          <w:tcPr>
            <w:tcW w:w="1171" w:type="dxa"/>
            <w:shd w:val="clear" w:color="auto" w:fill="auto"/>
          </w:tcPr>
          <w:p w14:paraId="1AB2A5A7" w14:textId="77777777" w:rsidR="00AA2662" w:rsidRPr="00AA2662" w:rsidRDefault="00AA2662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Apagado</w:t>
            </w:r>
          </w:p>
        </w:tc>
        <w:tc>
          <w:tcPr>
            <w:tcW w:w="1173" w:type="dxa"/>
            <w:shd w:val="clear" w:color="auto" w:fill="auto"/>
          </w:tcPr>
          <w:p w14:paraId="5289A9B8" w14:textId="77777777" w:rsidR="00AA2662" w:rsidRPr="00AA2662" w:rsidRDefault="00AA2662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Apagado</w:t>
            </w:r>
          </w:p>
        </w:tc>
        <w:tc>
          <w:tcPr>
            <w:tcW w:w="1172" w:type="dxa"/>
            <w:shd w:val="clear" w:color="auto" w:fill="auto"/>
          </w:tcPr>
          <w:p w14:paraId="0640DE93" w14:textId="77777777" w:rsidR="00AA2662" w:rsidRPr="00AA2662" w:rsidRDefault="00AA2662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A</w:t>
            </w:r>
          </w:p>
        </w:tc>
        <w:tc>
          <w:tcPr>
            <w:tcW w:w="1172" w:type="dxa"/>
            <w:shd w:val="clear" w:color="auto" w:fill="auto"/>
          </w:tcPr>
          <w:p w14:paraId="01A76202" w14:textId="77777777" w:rsidR="00AA2662" w:rsidRPr="00AA2662" w:rsidRDefault="00AA2662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Apagado</w:t>
            </w:r>
          </w:p>
        </w:tc>
        <w:tc>
          <w:tcPr>
            <w:tcW w:w="1172" w:type="dxa"/>
            <w:shd w:val="clear" w:color="auto" w:fill="auto"/>
          </w:tcPr>
          <w:p w14:paraId="0D678779" w14:textId="6042D4F5" w:rsidR="00AA2662" w:rsidRPr="00AA2662" w:rsidRDefault="0035020F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0x77</w:t>
            </w:r>
          </w:p>
        </w:tc>
        <w:tc>
          <w:tcPr>
            <w:tcW w:w="1173" w:type="dxa"/>
            <w:shd w:val="clear" w:color="auto" w:fill="auto"/>
          </w:tcPr>
          <w:p w14:paraId="57C4EEE5" w14:textId="56CD3E06" w:rsidR="00AA2662" w:rsidRPr="00AA2662" w:rsidRDefault="00C505A7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0x04</w:t>
            </w:r>
          </w:p>
        </w:tc>
      </w:tr>
      <w:tr w:rsidR="007F4E3F" w:rsidRPr="00AA2662" w14:paraId="134A6111" w14:textId="77777777" w:rsidTr="00AA2662">
        <w:trPr>
          <w:jc w:val="center"/>
        </w:trPr>
        <w:tc>
          <w:tcPr>
            <w:tcW w:w="1171" w:type="dxa"/>
            <w:shd w:val="clear" w:color="auto" w:fill="auto"/>
          </w:tcPr>
          <w:p w14:paraId="5BBAC81C" w14:textId="77777777" w:rsidR="00AA2662" w:rsidRPr="00AA2662" w:rsidRDefault="00AA2662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Apagado</w:t>
            </w:r>
          </w:p>
        </w:tc>
        <w:tc>
          <w:tcPr>
            <w:tcW w:w="1173" w:type="dxa"/>
            <w:shd w:val="clear" w:color="auto" w:fill="auto"/>
          </w:tcPr>
          <w:p w14:paraId="279BBB0E" w14:textId="77777777" w:rsidR="00AA2662" w:rsidRPr="00AA2662" w:rsidRDefault="00AA2662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Apagado</w:t>
            </w:r>
          </w:p>
        </w:tc>
        <w:tc>
          <w:tcPr>
            <w:tcW w:w="1172" w:type="dxa"/>
            <w:shd w:val="clear" w:color="auto" w:fill="auto"/>
          </w:tcPr>
          <w:p w14:paraId="1C63DC9C" w14:textId="77777777" w:rsidR="00AA2662" w:rsidRPr="00AA2662" w:rsidRDefault="00AA2662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Apagado</w:t>
            </w:r>
          </w:p>
        </w:tc>
        <w:tc>
          <w:tcPr>
            <w:tcW w:w="1172" w:type="dxa"/>
            <w:shd w:val="clear" w:color="auto" w:fill="auto"/>
          </w:tcPr>
          <w:p w14:paraId="3E12FBF4" w14:textId="77777777" w:rsidR="00AA2662" w:rsidRPr="00AA2662" w:rsidRDefault="00AA2662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8</w:t>
            </w:r>
          </w:p>
        </w:tc>
        <w:tc>
          <w:tcPr>
            <w:tcW w:w="1172" w:type="dxa"/>
            <w:shd w:val="clear" w:color="auto" w:fill="auto"/>
          </w:tcPr>
          <w:p w14:paraId="79588AB7" w14:textId="52017B42" w:rsidR="00AA2662" w:rsidRPr="00AA2662" w:rsidRDefault="008949D8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 w:rsidRPr="00914944">
              <w:rPr>
                <w:b/>
                <w:sz w:val="20"/>
              </w:rPr>
              <w:t>0</w:t>
            </w:r>
            <w:r>
              <w:rPr>
                <w:b/>
                <w:sz w:val="20"/>
              </w:rPr>
              <w:t>xFF</w:t>
            </w:r>
          </w:p>
        </w:tc>
        <w:tc>
          <w:tcPr>
            <w:tcW w:w="1173" w:type="dxa"/>
            <w:shd w:val="clear" w:color="auto" w:fill="auto"/>
          </w:tcPr>
          <w:p w14:paraId="54CE8ED5" w14:textId="1AD156A8" w:rsidR="00AA2662" w:rsidRPr="00AA2662" w:rsidRDefault="0035020F" w:rsidP="00AA2662">
            <w:pPr>
              <w:pStyle w:val="Corpodetexto2"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  <w:r w:rsidR="00C505A7">
              <w:rPr>
                <w:b/>
                <w:sz w:val="20"/>
              </w:rPr>
              <w:t>x08</w:t>
            </w:r>
          </w:p>
        </w:tc>
      </w:tr>
    </w:tbl>
    <w:p w14:paraId="277A7AEE" w14:textId="77777777" w:rsidR="000413F5" w:rsidRDefault="000413F5" w:rsidP="000413F5">
      <w:pPr>
        <w:pStyle w:val="Corpodetexto2"/>
        <w:rPr>
          <w:szCs w:val="18"/>
        </w:rPr>
      </w:pPr>
    </w:p>
    <w:p w14:paraId="20CAC751" w14:textId="78A9F9EB" w:rsidR="00C55203" w:rsidRDefault="00C55203" w:rsidP="00C55203">
      <w:pPr>
        <w:pStyle w:val="Corpodetexto2"/>
        <w:rPr>
          <w:szCs w:val="18"/>
        </w:rPr>
      </w:pPr>
      <w:r>
        <w:rPr>
          <w:szCs w:val="18"/>
        </w:rPr>
        <w:fldChar w:fldCharType="begin"/>
      </w:r>
      <w:r>
        <w:rPr>
          <w:szCs w:val="18"/>
        </w:rPr>
        <w:instrText xml:space="preserve"> SEQ num \* Arabic \* MERGEFORMAT </w:instrText>
      </w:r>
      <w:r>
        <w:rPr>
          <w:szCs w:val="18"/>
        </w:rPr>
        <w:fldChar w:fldCharType="separate"/>
      </w:r>
      <w:r w:rsidR="00086B1C">
        <w:rPr>
          <w:noProof/>
          <w:szCs w:val="18"/>
        </w:rPr>
        <w:t>5</w:t>
      </w:r>
      <w:r>
        <w:rPr>
          <w:szCs w:val="18"/>
        </w:rPr>
        <w:fldChar w:fldCharType="end"/>
      </w:r>
      <w:r w:rsidRPr="00ED72C5">
        <w:rPr>
          <w:szCs w:val="18"/>
        </w:rPr>
        <w:t xml:space="preserve">) </w:t>
      </w:r>
      <w:r>
        <w:rPr>
          <w:szCs w:val="18"/>
        </w:rPr>
        <w:t xml:space="preserve">O que acontece se as combinações anteriores forem repetidas </w:t>
      </w:r>
      <w:proofErr w:type="spellStart"/>
      <w:r>
        <w:rPr>
          <w:szCs w:val="18"/>
        </w:rPr>
        <w:t>seqüencialmente</w:t>
      </w:r>
      <w:proofErr w:type="spellEnd"/>
      <w:r>
        <w:rPr>
          <w:szCs w:val="18"/>
        </w:rPr>
        <w:t xml:space="preserve"> em uma velocidade maior que a percepção do olho humano</w:t>
      </w:r>
      <w:r w:rsidRPr="00C55203">
        <w:rPr>
          <w:szCs w:val="18"/>
        </w:rPr>
        <w:t>?</w:t>
      </w:r>
    </w:p>
    <w:p w14:paraId="1E4D3383" w14:textId="10B37065" w:rsidR="00AA7534" w:rsidRDefault="00AA7534" w:rsidP="00C55203">
      <w:pPr>
        <w:pStyle w:val="Corpodetexto2"/>
        <w:rPr>
          <w:szCs w:val="18"/>
        </w:rPr>
      </w:pPr>
    </w:p>
    <w:p w14:paraId="1B67EA8E" w14:textId="640DCB67" w:rsidR="00AA7534" w:rsidRDefault="008949D8" w:rsidP="00C55203">
      <w:pPr>
        <w:pStyle w:val="Corpodetexto2"/>
        <w:rPr>
          <w:szCs w:val="18"/>
        </w:rPr>
      </w:pPr>
      <w:r w:rsidRPr="0000355C">
        <w:rPr>
          <w:szCs w:val="18"/>
          <w:highlight w:val="yellow"/>
        </w:rPr>
        <w:t>R: Todos os números vão aparecer ao mesmo tempo em cada display</w:t>
      </w:r>
      <w:r w:rsidR="0000355C" w:rsidRPr="0000355C">
        <w:rPr>
          <w:szCs w:val="18"/>
          <w:highlight w:val="yellow"/>
        </w:rPr>
        <w:t xml:space="preserve"> na visão do observador</w:t>
      </w:r>
    </w:p>
    <w:p w14:paraId="7C9DFCC2" w14:textId="77777777" w:rsidR="00AA7534" w:rsidRDefault="00AA7534" w:rsidP="00C55203">
      <w:pPr>
        <w:pStyle w:val="Corpodetexto2"/>
        <w:rPr>
          <w:szCs w:val="18"/>
        </w:rPr>
      </w:pPr>
    </w:p>
    <w:p w14:paraId="53F6A100" w14:textId="577F9ECB" w:rsidR="00AA7534" w:rsidRDefault="00AA7534" w:rsidP="00AA7534">
      <w:pPr>
        <w:pStyle w:val="Corpodetexto2"/>
        <w:rPr>
          <w:szCs w:val="18"/>
        </w:rPr>
      </w:pPr>
      <w:r>
        <w:rPr>
          <w:szCs w:val="18"/>
        </w:rPr>
        <w:fldChar w:fldCharType="begin"/>
      </w:r>
      <w:r>
        <w:rPr>
          <w:szCs w:val="18"/>
        </w:rPr>
        <w:instrText xml:space="preserve"> SEQ num \* Arabic \* MERGEFORMAT </w:instrText>
      </w:r>
      <w:r>
        <w:rPr>
          <w:szCs w:val="18"/>
        </w:rPr>
        <w:fldChar w:fldCharType="separate"/>
      </w:r>
      <w:r w:rsidR="00086B1C">
        <w:rPr>
          <w:noProof/>
          <w:szCs w:val="18"/>
        </w:rPr>
        <w:t>6</w:t>
      </w:r>
      <w:r>
        <w:rPr>
          <w:szCs w:val="18"/>
        </w:rPr>
        <w:fldChar w:fldCharType="end"/>
      </w:r>
      <w:r w:rsidRPr="00ED72C5">
        <w:rPr>
          <w:szCs w:val="18"/>
        </w:rPr>
        <w:t xml:space="preserve">) </w:t>
      </w:r>
      <w:r>
        <w:rPr>
          <w:szCs w:val="18"/>
        </w:rPr>
        <w:t>A função a seguir é o tratamento da interrupção de timer, que servirá para a base de tempo do cronometro. Complete as lacunas e faça os comentários da função.</w:t>
      </w:r>
    </w:p>
    <w:p w14:paraId="378B6706" w14:textId="77777777" w:rsidR="00AA7534" w:rsidRDefault="00AA7534" w:rsidP="00C55203">
      <w:pPr>
        <w:pStyle w:val="Corpodetexto2"/>
        <w:rPr>
          <w:szCs w:val="18"/>
        </w:rPr>
      </w:pPr>
    </w:p>
    <w:p w14:paraId="79FC2BD7" w14:textId="77777777" w:rsidR="00AA7534" w:rsidRPr="0047434E" w:rsidRDefault="00AA7534" w:rsidP="00AA7534">
      <w:pPr>
        <w:pStyle w:val="Corpodetexto2"/>
        <w:rPr>
          <w:rFonts w:ascii="Consolas" w:hAnsi="Consolas"/>
          <w:szCs w:val="24"/>
        </w:rPr>
      </w:pPr>
      <w:r w:rsidRPr="0047434E">
        <w:rPr>
          <w:rFonts w:ascii="Consolas" w:hAnsi="Consolas"/>
          <w:szCs w:val="24"/>
        </w:rPr>
        <w:t>;****************************************************************************</w:t>
      </w:r>
    </w:p>
    <w:p w14:paraId="5A2ACF10" w14:textId="77777777" w:rsidR="00AA7534" w:rsidRPr="0047434E" w:rsidRDefault="00AA7534" w:rsidP="00AA7534">
      <w:pPr>
        <w:pStyle w:val="Corpodetexto2"/>
        <w:rPr>
          <w:rFonts w:ascii="Consolas" w:hAnsi="Consolas"/>
          <w:szCs w:val="24"/>
        </w:rPr>
      </w:pPr>
      <w:r w:rsidRPr="0047434E">
        <w:rPr>
          <w:rFonts w:ascii="Consolas" w:hAnsi="Consolas"/>
          <w:szCs w:val="24"/>
        </w:rPr>
        <w:t>;</w:t>
      </w:r>
      <w:r w:rsidRPr="0047434E">
        <w:rPr>
          <w:rFonts w:ascii="Consolas" w:hAnsi="Consolas"/>
          <w:szCs w:val="24"/>
        </w:rPr>
        <w:tab/>
        <w:t>Interrupção de Timer0 Overflow</w:t>
      </w:r>
    </w:p>
    <w:p w14:paraId="375691AC" w14:textId="77777777" w:rsidR="00AA7534" w:rsidRPr="00AA7534" w:rsidRDefault="0047434E" w:rsidP="00AA7534">
      <w:pPr>
        <w:pStyle w:val="Corpodetexto2"/>
        <w:rPr>
          <w:rFonts w:ascii="Consolas" w:hAnsi="Consolas"/>
          <w:szCs w:val="24"/>
          <w:lang w:val="en-US"/>
        </w:rPr>
      </w:pPr>
      <w:r>
        <w:rPr>
          <w:rFonts w:ascii="Consolas" w:hAnsi="Consolas"/>
          <w:noProof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D69459A" wp14:editId="4AA02705">
                <wp:simplePos x="0" y="0"/>
                <wp:positionH relativeFrom="column">
                  <wp:posOffset>2940050</wp:posOffset>
                </wp:positionH>
                <wp:positionV relativeFrom="paragraph">
                  <wp:posOffset>158115</wp:posOffset>
                </wp:positionV>
                <wp:extent cx="3429000" cy="2514600"/>
                <wp:effectExtent l="0" t="0" r="0" b="0"/>
                <wp:wrapNone/>
                <wp:docPr id="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29000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13680" w14:textId="5BAFBAC6" w:rsidR="00B1789D" w:rsidRDefault="006B557E">
                            <w:r>
                              <w:t xml:space="preserve">O compare serve para que quando seja a centésima (99 de 0 a 99) repetição de 1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  <w:r>
                              <w:t>, ele vá para a atualização de valores, ou seja, para uma sequência de sub-rotinas guiadas por centésimo</w:t>
                            </w:r>
                          </w:p>
                          <w:p w14:paraId="2034C70E" w14:textId="7F9D37AF" w:rsidR="006B557E" w:rsidRDefault="006B557E"/>
                          <w:p w14:paraId="4D6E3B25" w14:textId="6EA6A52A" w:rsidR="006B557E" w:rsidRPr="00B1789D" w:rsidRDefault="006B557E">
                            <w:proofErr w:type="spellStart"/>
                            <w:r>
                              <w:t>Retorno_inte</w:t>
                            </w:r>
                            <w:proofErr w:type="spellEnd"/>
                            <w:r>
                              <w:t xml:space="preserve"> é o ponto para qual o código pula após a </w:t>
                            </w:r>
                            <w:proofErr w:type="gramStart"/>
                            <w:r>
                              <w:t>sub rotina</w:t>
                            </w:r>
                            <w:proofErr w:type="gramEnd"/>
                            <w:r>
                              <w:t xml:space="preserve"> centésimo independente do que aconteça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69459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31.5pt;margin-top:12.45pt;width:270pt;height:19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">
                <v:path arrowok="t"/>
                <v:textbox>
                  <w:txbxContent>
                    <w:p w14:paraId="33713680" w14:textId="5BAFBAC6" w:rsidR="00B1789D" w:rsidRDefault="006B557E">
                      <w:r>
                        <w:t xml:space="preserve">O compare serve para que quando seja a centésima (99 de 0 a 99) repetição de 1 </w:t>
                      </w:r>
                      <w:proofErr w:type="spellStart"/>
                      <w:r>
                        <w:t>ms</w:t>
                      </w:r>
                      <w:proofErr w:type="spellEnd"/>
                      <w:r>
                        <w:t>, ele vá para a atualização de valores, ou seja, para uma sequência de sub-rotinas guiadas por centésimo</w:t>
                      </w:r>
                    </w:p>
                    <w:p w14:paraId="2034C70E" w14:textId="7F9D37AF" w:rsidR="006B557E" w:rsidRDefault="006B557E"/>
                    <w:p w14:paraId="4D6E3B25" w14:textId="6EA6A52A" w:rsidR="006B557E" w:rsidRPr="00B1789D" w:rsidRDefault="006B557E">
                      <w:proofErr w:type="spellStart"/>
                      <w:r>
                        <w:t>Retorno_inte</w:t>
                      </w:r>
                      <w:proofErr w:type="spellEnd"/>
                      <w:r>
                        <w:t xml:space="preserve"> é o ponto para qual o código pula após a </w:t>
                      </w:r>
                      <w:proofErr w:type="gramStart"/>
                      <w:r>
                        <w:t>sub rotina</w:t>
                      </w:r>
                      <w:proofErr w:type="gramEnd"/>
                      <w:r>
                        <w:t xml:space="preserve"> centésimo independente do que aconteça</w:t>
                      </w:r>
                    </w:p>
                  </w:txbxContent>
                </v:textbox>
              </v:shape>
            </w:pict>
          </mc:Fallback>
        </mc:AlternateContent>
      </w:r>
      <w:r w:rsidR="00AA7534" w:rsidRPr="00AA7534">
        <w:rPr>
          <w:rFonts w:ascii="Consolas" w:hAnsi="Consolas"/>
          <w:szCs w:val="24"/>
          <w:lang w:val="en-US"/>
        </w:rPr>
        <w:t>;----------------------------------------------------------------------------</w:t>
      </w:r>
    </w:p>
    <w:p w14:paraId="0F1F4CCD" w14:textId="77777777" w:rsidR="00AA7534" w:rsidRPr="00AA7534" w:rsidRDefault="00AA7534" w:rsidP="00AA7534">
      <w:pPr>
        <w:pStyle w:val="Corpodetexto2"/>
        <w:rPr>
          <w:rFonts w:ascii="Consolas" w:hAnsi="Consolas"/>
          <w:szCs w:val="24"/>
          <w:lang w:val="en-US"/>
        </w:rPr>
      </w:pPr>
      <w:r w:rsidRPr="00AA7534">
        <w:rPr>
          <w:rFonts w:ascii="Consolas" w:hAnsi="Consolas"/>
          <w:szCs w:val="24"/>
          <w:lang w:val="en-US"/>
        </w:rPr>
        <w:t>TIMER0_OVERFLOW:</w:t>
      </w:r>
    </w:p>
    <w:p w14:paraId="3ED21BBB" w14:textId="77777777" w:rsidR="00AA7534" w:rsidRPr="0014710A" w:rsidRDefault="00AA7534" w:rsidP="00AA7534">
      <w:pPr>
        <w:pStyle w:val="Corpodetexto2"/>
        <w:rPr>
          <w:rFonts w:ascii="Consolas" w:hAnsi="Consolas"/>
          <w:szCs w:val="24"/>
          <w:lang w:val="en-US"/>
        </w:rPr>
      </w:pPr>
      <w:r w:rsidRPr="00AA7534">
        <w:rPr>
          <w:rFonts w:ascii="Consolas" w:hAnsi="Consolas"/>
          <w:szCs w:val="24"/>
          <w:lang w:val="en-US"/>
        </w:rPr>
        <w:tab/>
      </w:r>
      <w:r w:rsidRPr="0014710A">
        <w:rPr>
          <w:rFonts w:ascii="Consolas" w:hAnsi="Consolas"/>
          <w:szCs w:val="24"/>
          <w:lang w:val="en-US"/>
        </w:rPr>
        <w:t>PUSH</w:t>
      </w:r>
      <w:r w:rsidRPr="0014710A">
        <w:rPr>
          <w:rFonts w:ascii="Consolas" w:hAnsi="Consolas"/>
          <w:szCs w:val="24"/>
          <w:lang w:val="en-US"/>
        </w:rPr>
        <w:tab/>
      </w:r>
      <w:r w:rsidRPr="0014710A">
        <w:rPr>
          <w:rFonts w:ascii="Consolas" w:hAnsi="Consolas"/>
          <w:szCs w:val="24"/>
          <w:lang w:val="en-US"/>
        </w:rPr>
        <w:tab/>
      </w:r>
      <w:r w:rsidR="00AA2662" w:rsidRPr="0014710A">
        <w:rPr>
          <w:rFonts w:ascii="Consolas" w:hAnsi="Consolas"/>
          <w:szCs w:val="24"/>
          <w:lang w:val="en-US"/>
        </w:rPr>
        <w:t>R</w:t>
      </w:r>
      <w:r w:rsidR="00831CBA" w:rsidRPr="0014710A">
        <w:rPr>
          <w:rFonts w:ascii="Consolas" w:hAnsi="Consolas"/>
          <w:szCs w:val="24"/>
          <w:lang w:val="en-US"/>
        </w:rPr>
        <w:t>16</w:t>
      </w:r>
    </w:p>
    <w:p w14:paraId="1D7EA4CF" w14:textId="77777777" w:rsidR="00AA7534" w:rsidRPr="0014710A" w:rsidRDefault="00AA7534" w:rsidP="00AA7534">
      <w:pPr>
        <w:pStyle w:val="Corpodetexto2"/>
        <w:rPr>
          <w:rFonts w:ascii="Consolas" w:hAnsi="Consolas"/>
          <w:szCs w:val="24"/>
          <w:lang w:val="en-US"/>
        </w:rPr>
      </w:pPr>
      <w:r w:rsidRPr="0014710A">
        <w:rPr>
          <w:rFonts w:ascii="Consolas" w:hAnsi="Consolas"/>
          <w:szCs w:val="24"/>
          <w:lang w:val="en-US"/>
        </w:rPr>
        <w:tab/>
        <w:t>IN</w:t>
      </w:r>
      <w:r w:rsidRPr="0014710A">
        <w:rPr>
          <w:rFonts w:ascii="Consolas" w:hAnsi="Consolas"/>
          <w:szCs w:val="24"/>
          <w:lang w:val="en-US"/>
        </w:rPr>
        <w:tab/>
      </w:r>
      <w:r w:rsidRPr="0014710A">
        <w:rPr>
          <w:rFonts w:ascii="Consolas" w:hAnsi="Consolas"/>
          <w:szCs w:val="24"/>
          <w:lang w:val="en-US"/>
        </w:rPr>
        <w:tab/>
      </w:r>
      <w:r w:rsidR="00AA2662" w:rsidRPr="0014710A">
        <w:rPr>
          <w:rFonts w:ascii="Consolas" w:hAnsi="Consolas"/>
          <w:szCs w:val="24"/>
          <w:lang w:val="en-US"/>
        </w:rPr>
        <w:t>R</w:t>
      </w:r>
      <w:r w:rsidR="00831CBA" w:rsidRPr="0014710A">
        <w:rPr>
          <w:rFonts w:ascii="Consolas" w:hAnsi="Consolas"/>
          <w:szCs w:val="24"/>
          <w:lang w:val="en-US"/>
        </w:rPr>
        <w:t>16</w:t>
      </w:r>
      <w:r w:rsidRPr="0014710A">
        <w:rPr>
          <w:rFonts w:ascii="Consolas" w:hAnsi="Consolas"/>
          <w:szCs w:val="24"/>
          <w:lang w:val="en-US"/>
        </w:rPr>
        <w:t>, SREG</w:t>
      </w:r>
    </w:p>
    <w:p w14:paraId="1E8564CE" w14:textId="77777777" w:rsidR="00AA7534" w:rsidRPr="000D7BC2" w:rsidRDefault="00AA7534" w:rsidP="00AA7534">
      <w:pPr>
        <w:pStyle w:val="Corpodetexto2"/>
        <w:rPr>
          <w:rFonts w:ascii="Consolas" w:hAnsi="Consolas"/>
          <w:szCs w:val="24"/>
        </w:rPr>
      </w:pPr>
      <w:r w:rsidRPr="0014710A">
        <w:rPr>
          <w:rFonts w:ascii="Consolas" w:hAnsi="Consolas"/>
          <w:szCs w:val="24"/>
          <w:lang w:val="en-US"/>
        </w:rPr>
        <w:tab/>
      </w:r>
      <w:r w:rsidRPr="000D7BC2">
        <w:rPr>
          <w:rFonts w:ascii="Consolas" w:hAnsi="Consolas"/>
          <w:szCs w:val="24"/>
        </w:rPr>
        <w:t>PUSH</w:t>
      </w:r>
      <w:r w:rsidRPr="000D7BC2">
        <w:rPr>
          <w:rFonts w:ascii="Consolas" w:hAnsi="Consolas"/>
          <w:szCs w:val="24"/>
        </w:rPr>
        <w:tab/>
      </w:r>
      <w:r w:rsidRPr="000D7BC2">
        <w:rPr>
          <w:rFonts w:ascii="Consolas" w:hAnsi="Consolas"/>
          <w:szCs w:val="24"/>
        </w:rPr>
        <w:tab/>
      </w:r>
      <w:r w:rsidR="00AA2662" w:rsidRPr="000D7BC2">
        <w:rPr>
          <w:rFonts w:ascii="Consolas" w:hAnsi="Consolas"/>
          <w:szCs w:val="24"/>
        </w:rPr>
        <w:t>R</w:t>
      </w:r>
      <w:r w:rsidR="00831CBA" w:rsidRPr="000D7BC2">
        <w:rPr>
          <w:rFonts w:ascii="Consolas" w:hAnsi="Consolas"/>
          <w:szCs w:val="24"/>
        </w:rPr>
        <w:t>16</w:t>
      </w:r>
    </w:p>
    <w:p w14:paraId="7E78F0E0" w14:textId="77777777" w:rsidR="00AA7534" w:rsidRPr="000D7BC2" w:rsidRDefault="00AA7534" w:rsidP="00AA7534">
      <w:pPr>
        <w:pStyle w:val="Corpodetexto2"/>
        <w:rPr>
          <w:rFonts w:ascii="Consolas" w:hAnsi="Consolas"/>
          <w:szCs w:val="24"/>
        </w:rPr>
      </w:pPr>
    </w:p>
    <w:p w14:paraId="00BDAA81" w14:textId="4409F362" w:rsidR="00AA7534" w:rsidRPr="000D7BC2" w:rsidRDefault="00AA7534" w:rsidP="00AA7534">
      <w:pPr>
        <w:pStyle w:val="Corpodetexto2"/>
        <w:rPr>
          <w:rFonts w:ascii="Consolas" w:hAnsi="Consolas"/>
          <w:szCs w:val="24"/>
        </w:rPr>
      </w:pPr>
      <w:r w:rsidRPr="000D7BC2">
        <w:rPr>
          <w:rFonts w:ascii="Consolas" w:hAnsi="Consolas"/>
          <w:szCs w:val="24"/>
        </w:rPr>
        <w:tab/>
        <w:t>LDI</w:t>
      </w:r>
      <w:r w:rsidRPr="000D7BC2">
        <w:rPr>
          <w:rFonts w:ascii="Consolas" w:hAnsi="Consolas"/>
          <w:szCs w:val="24"/>
        </w:rPr>
        <w:tab/>
      </w:r>
      <w:r w:rsidRPr="000D7BC2">
        <w:rPr>
          <w:rFonts w:ascii="Consolas" w:hAnsi="Consolas"/>
          <w:szCs w:val="24"/>
        </w:rPr>
        <w:tab/>
      </w:r>
      <w:r w:rsidR="00AA2662" w:rsidRPr="000D7BC2">
        <w:rPr>
          <w:rFonts w:ascii="Consolas" w:hAnsi="Consolas"/>
          <w:szCs w:val="24"/>
        </w:rPr>
        <w:t>R</w:t>
      </w:r>
      <w:r w:rsidR="008C4743" w:rsidRPr="000D7BC2">
        <w:rPr>
          <w:rFonts w:ascii="Consolas" w:hAnsi="Consolas"/>
          <w:szCs w:val="24"/>
        </w:rPr>
        <w:t>16</w:t>
      </w:r>
      <w:r w:rsidRPr="000D7BC2">
        <w:rPr>
          <w:rFonts w:ascii="Consolas" w:hAnsi="Consolas"/>
          <w:szCs w:val="24"/>
        </w:rPr>
        <w:t xml:space="preserve">, </w:t>
      </w:r>
      <w:r w:rsidR="00A853E4" w:rsidRPr="00A853E4">
        <w:rPr>
          <w:rFonts w:ascii="Consolas" w:hAnsi="Consolas"/>
          <w:color w:val="FF0000"/>
          <w:szCs w:val="24"/>
          <w:u w:val="single"/>
        </w:rPr>
        <w:t>6</w:t>
      </w:r>
      <w:r w:rsidRPr="000D7BC2">
        <w:rPr>
          <w:rFonts w:ascii="Consolas" w:hAnsi="Consolas"/>
          <w:szCs w:val="24"/>
        </w:rPr>
        <w:tab/>
      </w:r>
      <w:r w:rsidRPr="000D7BC2">
        <w:rPr>
          <w:rFonts w:ascii="Consolas" w:hAnsi="Consolas"/>
          <w:szCs w:val="24"/>
        </w:rPr>
        <w:tab/>
      </w:r>
      <w:r w:rsidRPr="000D7BC2">
        <w:rPr>
          <w:rFonts w:ascii="Consolas" w:hAnsi="Consolas"/>
          <w:szCs w:val="24"/>
        </w:rPr>
        <w:tab/>
      </w:r>
    </w:p>
    <w:p w14:paraId="0742C459" w14:textId="77777777" w:rsidR="00AA7534" w:rsidRPr="0014710A" w:rsidRDefault="00AA7534" w:rsidP="00AA7534">
      <w:pPr>
        <w:pStyle w:val="Corpodetexto2"/>
        <w:rPr>
          <w:rFonts w:ascii="Consolas" w:hAnsi="Consolas"/>
          <w:szCs w:val="24"/>
        </w:rPr>
      </w:pPr>
      <w:r w:rsidRPr="000D7BC2">
        <w:rPr>
          <w:rFonts w:ascii="Consolas" w:hAnsi="Consolas"/>
          <w:szCs w:val="24"/>
        </w:rPr>
        <w:tab/>
      </w:r>
      <w:r w:rsidRPr="0014710A">
        <w:rPr>
          <w:rFonts w:ascii="Consolas" w:hAnsi="Consolas"/>
          <w:szCs w:val="24"/>
        </w:rPr>
        <w:t>OUT</w:t>
      </w:r>
      <w:r w:rsidRPr="0014710A">
        <w:rPr>
          <w:rFonts w:ascii="Consolas" w:hAnsi="Consolas"/>
          <w:szCs w:val="24"/>
        </w:rPr>
        <w:tab/>
      </w:r>
      <w:r w:rsidRPr="0014710A">
        <w:rPr>
          <w:rFonts w:ascii="Consolas" w:hAnsi="Consolas"/>
          <w:szCs w:val="24"/>
        </w:rPr>
        <w:tab/>
        <w:t xml:space="preserve">TCNT0, </w:t>
      </w:r>
      <w:r w:rsidR="000D7BC2" w:rsidRPr="0014710A">
        <w:rPr>
          <w:rFonts w:ascii="Consolas" w:hAnsi="Consolas"/>
          <w:szCs w:val="24"/>
        </w:rPr>
        <w:t>R16</w:t>
      </w:r>
      <w:r w:rsidRPr="0014710A">
        <w:rPr>
          <w:rFonts w:ascii="Consolas" w:hAnsi="Consolas"/>
          <w:szCs w:val="24"/>
        </w:rPr>
        <w:tab/>
      </w:r>
      <w:r w:rsidRPr="0014710A">
        <w:rPr>
          <w:rFonts w:ascii="Consolas" w:hAnsi="Consolas"/>
          <w:szCs w:val="24"/>
        </w:rPr>
        <w:tab/>
      </w:r>
      <w:r w:rsidRPr="0014710A">
        <w:rPr>
          <w:rFonts w:ascii="Consolas" w:hAnsi="Consolas"/>
          <w:szCs w:val="24"/>
        </w:rPr>
        <w:tab/>
        <w:t xml:space="preserve"> </w:t>
      </w:r>
    </w:p>
    <w:p w14:paraId="277347A0" w14:textId="77777777" w:rsidR="00AA2662" w:rsidRPr="0014710A" w:rsidRDefault="0047434E" w:rsidP="00AA7534">
      <w:pPr>
        <w:pStyle w:val="Corpodetexto2"/>
        <w:rPr>
          <w:rFonts w:ascii="Consolas" w:hAnsi="Consolas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D05D13D" wp14:editId="19959B39">
                <wp:simplePos x="0" y="0"/>
                <wp:positionH relativeFrom="column">
                  <wp:posOffset>421640</wp:posOffset>
                </wp:positionH>
                <wp:positionV relativeFrom="paragraph">
                  <wp:posOffset>132080</wp:posOffset>
                </wp:positionV>
                <wp:extent cx="2395855" cy="962025"/>
                <wp:effectExtent l="0" t="0" r="23495" b="2857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9585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4D85A" w14:textId="77777777" w:rsidR="006B557E" w:rsidRDefault="006B557E" w:rsidP="006B55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R20</w:t>
                            </w:r>
                          </w:p>
                          <w:p w14:paraId="2EECBE6D" w14:textId="2DD8420D" w:rsidR="006B557E" w:rsidRDefault="006B557E" w:rsidP="006B55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cpi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R20,99</w:t>
                            </w:r>
                          </w:p>
                          <w:p w14:paraId="4B522B3F" w14:textId="7DE4225E" w:rsidR="006B557E" w:rsidRDefault="006B557E" w:rsidP="006B557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breq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centesimo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valores puros</w:t>
                            </w:r>
                          </w:p>
                          <w:p w14:paraId="3EDA2F26" w14:textId="1D90514F" w:rsidR="00B1789D" w:rsidRDefault="006B557E" w:rsidP="006B557E"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retorno_inte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5D13D" id="Caixa de Texto 2" o:spid="_x0000_s1027" type="#_x0000_t202" style="position:absolute;left:0;text-align:left;margin-left:33.2pt;margin-top:10.4pt;width:188.65pt;height:75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">
                <v:path arrowok="t"/>
                <v:textbox>
                  <w:txbxContent>
                    <w:p w14:paraId="2204D85A" w14:textId="77777777" w:rsidR="006B557E" w:rsidRDefault="006B557E" w:rsidP="006B557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R20</w:t>
                      </w:r>
                    </w:p>
                    <w:p w14:paraId="2EECBE6D" w14:textId="2DD8420D" w:rsidR="006B557E" w:rsidRDefault="006B557E" w:rsidP="006B557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cpi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R20,99</w:t>
                      </w:r>
                    </w:p>
                    <w:p w14:paraId="4B522B3F" w14:textId="7DE4225E" w:rsidR="006B557E" w:rsidRDefault="006B557E" w:rsidP="006B557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breq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centesimo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 valores puros</w:t>
                      </w:r>
                    </w:p>
                    <w:p w14:paraId="3EDA2F26" w14:textId="1D90514F" w:rsidR="00B1789D" w:rsidRDefault="006B557E" w:rsidP="006B557E"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retorno_inte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7534" w:rsidRPr="0014710A">
        <w:rPr>
          <w:rFonts w:ascii="Consolas" w:hAnsi="Consolas"/>
          <w:szCs w:val="24"/>
        </w:rPr>
        <w:tab/>
      </w:r>
    </w:p>
    <w:p w14:paraId="0C8F9A6F" w14:textId="77777777" w:rsidR="00AA7534" w:rsidRPr="0014710A" w:rsidRDefault="00AA2662" w:rsidP="00AA7534">
      <w:pPr>
        <w:pStyle w:val="Corpodetexto2"/>
        <w:rPr>
          <w:rFonts w:ascii="Consolas" w:hAnsi="Consolas"/>
          <w:szCs w:val="24"/>
        </w:rPr>
      </w:pPr>
      <w:r w:rsidRPr="0014710A">
        <w:rPr>
          <w:rFonts w:ascii="Consolas" w:hAnsi="Consolas"/>
          <w:szCs w:val="24"/>
        </w:rPr>
        <w:tab/>
      </w:r>
    </w:p>
    <w:p w14:paraId="7C245339" w14:textId="77777777" w:rsidR="00AA2662" w:rsidRPr="0014710A" w:rsidRDefault="00AA2662" w:rsidP="00AA7534">
      <w:pPr>
        <w:pStyle w:val="Corpodetexto2"/>
        <w:rPr>
          <w:rFonts w:ascii="Consolas" w:hAnsi="Consolas"/>
          <w:szCs w:val="24"/>
        </w:rPr>
      </w:pPr>
    </w:p>
    <w:p w14:paraId="1899B16D" w14:textId="77777777" w:rsidR="00AA2662" w:rsidRPr="0014710A" w:rsidRDefault="00AA2662" w:rsidP="00AA7534">
      <w:pPr>
        <w:pStyle w:val="Corpodetexto2"/>
        <w:rPr>
          <w:rFonts w:ascii="Consolas" w:hAnsi="Consolas"/>
          <w:szCs w:val="24"/>
        </w:rPr>
      </w:pPr>
    </w:p>
    <w:p w14:paraId="5B385A45" w14:textId="77777777" w:rsidR="00AA2662" w:rsidRPr="0014710A" w:rsidRDefault="00AA2662" w:rsidP="00AA7534">
      <w:pPr>
        <w:pStyle w:val="Corpodetexto2"/>
        <w:rPr>
          <w:rFonts w:ascii="Consolas" w:hAnsi="Consolas"/>
          <w:szCs w:val="24"/>
        </w:rPr>
      </w:pPr>
    </w:p>
    <w:p w14:paraId="37E29449" w14:textId="77777777" w:rsidR="00B1789D" w:rsidRDefault="00AA7534" w:rsidP="00AA7534">
      <w:pPr>
        <w:pStyle w:val="Corpodetexto2"/>
        <w:rPr>
          <w:rFonts w:ascii="Consolas" w:hAnsi="Consolas"/>
          <w:szCs w:val="24"/>
        </w:rPr>
      </w:pPr>
      <w:r w:rsidRPr="0014710A">
        <w:rPr>
          <w:rFonts w:ascii="Consolas" w:hAnsi="Consolas"/>
          <w:szCs w:val="24"/>
        </w:rPr>
        <w:tab/>
      </w:r>
    </w:p>
    <w:p w14:paraId="0E5297B1" w14:textId="77777777" w:rsidR="00B1789D" w:rsidRDefault="00B1789D" w:rsidP="00AA7534">
      <w:pPr>
        <w:pStyle w:val="Corpodetexto2"/>
        <w:rPr>
          <w:rFonts w:ascii="Consolas" w:hAnsi="Consolas"/>
          <w:szCs w:val="24"/>
        </w:rPr>
      </w:pPr>
    </w:p>
    <w:p w14:paraId="1BEBE156" w14:textId="5213A3FD" w:rsidR="00AA7534" w:rsidRPr="00831CBA" w:rsidRDefault="00AA7534" w:rsidP="00B1789D">
      <w:pPr>
        <w:pStyle w:val="Corpodetexto2"/>
        <w:ind w:firstLine="708"/>
        <w:rPr>
          <w:rFonts w:ascii="Consolas" w:hAnsi="Consolas"/>
          <w:szCs w:val="24"/>
        </w:rPr>
      </w:pPr>
      <w:r w:rsidRPr="00831CBA">
        <w:rPr>
          <w:rFonts w:ascii="Consolas" w:hAnsi="Consolas"/>
          <w:szCs w:val="24"/>
        </w:rPr>
        <w:t>POP</w:t>
      </w:r>
      <w:r w:rsidRPr="00831CBA">
        <w:rPr>
          <w:rFonts w:ascii="Consolas" w:hAnsi="Consolas"/>
          <w:szCs w:val="24"/>
        </w:rPr>
        <w:tab/>
      </w:r>
      <w:r w:rsidRPr="00831CBA">
        <w:rPr>
          <w:rFonts w:ascii="Consolas" w:hAnsi="Consolas"/>
          <w:szCs w:val="24"/>
        </w:rPr>
        <w:tab/>
      </w:r>
      <w:r w:rsidR="00AA2662" w:rsidRPr="00831CBA">
        <w:rPr>
          <w:rFonts w:ascii="Consolas" w:hAnsi="Consolas"/>
          <w:szCs w:val="24"/>
        </w:rPr>
        <w:t>R</w:t>
      </w:r>
      <w:r w:rsidR="00831CBA" w:rsidRPr="00831CBA">
        <w:rPr>
          <w:rFonts w:ascii="Consolas" w:hAnsi="Consolas"/>
          <w:szCs w:val="24"/>
        </w:rPr>
        <w:t>16</w:t>
      </w:r>
    </w:p>
    <w:p w14:paraId="433052AB" w14:textId="77777777" w:rsidR="00AA7534" w:rsidRPr="00831CBA" w:rsidRDefault="00AA7534" w:rsidP="00AA7534">
      <w:pPr>
        <w:pStyle w:val="Corpodetexto2"/>
        <w:rPr>
          <w:rFonts w:ascii="Consolas" w:hAnsi="Consolas"/>
          <w:szCs w:val="24"/>
        </w:rPr>
      </w:pPr>
      <w:r w:rsidRPr="00831CBA">
        <w:rPr>
          <w:rFonts w:ascii="Consolas" w:hAnsi="Consolas"/>
          <w:szCs w:val="24"/>
        </w:rPr>
        <w:tab/>
        <w:t>OUT</w:t>
      </w:r>
      <w:r w:rsidRPr="00831CBA">
        <w:rPr>
          <w:rFonts w:ascii="Consolas" w:hAnsi="Consolas"/>
          <w:szCs w:val="24"/>
        </w:rPr>
        <w:tab/>
      </w:r>
      <w:r w:rsidRPr="00831CBA">
        <w:rPr>
          <w:rFonts w:ascii="Consolas" w:hAnsi="Consolas"/>
          <w:szCs w:val="24"/>
        </w:rPr>
        <w:tab/>
        <w:t>SREG,</w:t>
      </w:r>
      <w:r w:rsidR="00BF5111" w:rsidRPr="00831CBA">
        <w:rPr>
          <w:rFonts w:ascii="Consolas" w:hAnsi="Consolas"/>
          <w:szCs w:val="24"/>
        </w:rPr>
        <w:t>R</w:t>
      </w:r>
      <w:r w:rsidR="00831CBA" w:rsidRPr="00831CBA">
        <w:rPr>
          <w:rFonts w:ascii="Consolas" w:hAnsi="Consolas"/>
          <w:szCs w:val="24"/>
        </w:rPr>
        <w:t>1</w:t>
      </w:r>
      <w:r w:rsidR="00831CBA">
        <w:rPr>
          <w:rFonts w:ascii="Consolas" w:hAnsi="Consolas"/>
          <w:szCs w:val="24"/>
        </w:rPr>
        <w:t>6</w:t>
      </w:r>
    </w:p>
    <w:p w14:paraId="2FE04D54" w14:textId="77777777" w:rsidR="00AA7534" w:rsidRPr="00831CBA" w:rsidRDefault="00AA7534" w:rsidP="00AA7534">
      <w:pPr>
        <w:pStyle w:val="Corpodetexto2"/>
        <w:rPr>
          <w:rFonts w:ascii="Consolas" w:hAnsi="Consolas"/>
          <w:szCs w:val="24"/>
        </w:rPr>
      </w:pPr>
      <w:r w:rsidRPr="00831CBA">
        <w:rPr>
          <w:rFonts w:ascii="Consolas" w:hAnsi="Consolas"/>
          <w:szCs w:val="24"/>
        </w:rPr>
        <w:tab/>
        <w:t>POP</w:t>
      </w:r>
      <w:r w:rsidRPr="00831CBA">
        <w:rPr>
          <w:rFonts w:ascii="Consolas" w:hAnsi="Consolas"/>
          <w:szCs w:val="24"/>
        </w:rPr>
        <w:tab/>
      </w:r>
      <w:r w:rsidRPr="00831CBA">
        <w:rPr>
          <w:rFonts w:ascii="Consolas" w:hAnsi="Consolas"/>
          <w:szCs w:val="24"/>
        </w:rPr>
        <w:tab/>
      </w:r>
      <w:r w:rsidR="00AA2662" w:rsidRPr="00831CBA">
        <w:rPr>
          <w:rFonts w:ascii="Consolas" w:hAnsi="Consolas"/>
          <w:szCs w:val="24"/>
        </w:rPr>
        <w:t>R</w:t>
      </w:r>
      <w:r w:rsidR="00831CBA" w:rsidRPr="00831CBA">
        <w:rPr>
          <w:rFonts w:ascii="Consolas" w:hAnsi="Consolas"/>
          <w:szCs w:val="24"/>
        </w:rPr>
        <w:t>16</w:t>
      </w:r>
    </w:p>
    <w:p w14:paraId="4B0355DF" w14:textId="77777777" w:rsidR="00AA7534" w:rsidRPr="00AA7534" w:rsidRDefault="00AA7534" w:rsidP="00AA7534">
      <w:pPr>
        <w:pStyle w:val="Corpodetexto2"/>
        <w:rPr>
          <w:rFonts w:ascii="Consolas" w:hAnsi="Consolas"/>
          <w:szCs w:val="24"/>
        </w:rPr>
      </w:pPr>
      <w:r w:rsidRPr="00831CBA">
        <w:rPr>
          <w:rFonts w:ascii="Consolas" w:hAnsi="Consolas"/>
          <w:szCs w:val="24"/>
        </w:rPr>
        <w:tab/>
      </w:r>
      <w:r w:rsidRPr="00AA7534">
        <w:rPr>
          <w:rFonts w:ascii="Consolas" w:hAnsi="Consolas"/>
          <w:szCs w:val="24"/>
        </w:rPr>
        <w:t>RETI</w:t>
      </w:r>
    </w:p>
    <w:p w14:paraId="5A023B5B" w14:textId="77777777" w:rsidR="00C55203" w:rsidRDefault="00C55203" w:rsidP="000413F5">
      <w:pPr>
        <w:pStyle w:val="Corpodetexto2"/>
        <w:rPr>
          <w:szCs w:val="18"/>
        </w:rPr>
      </w:pPr>
    </w:p>
    <w:p w14:paraId="380CEDA9" w14:textId="0E9DC773" w:rsidR="000413F5" w:rsidRDefault="000413F5" w:rsidP="000413F5">
      <w:pPr>
        <w:pStyle w:val="Corpodetexto2"/>
        <w:rPr>
          <w:szCs w:val="18"/>
        </w:rPr>
      </w:pPr>
      <w:r>
        <w:rPr>
          <w:szCs w:val="18"/>
        </w:rPr>
        <w:fldChar w:fldCharType="begin"/>
      </w:r>
      <w:r>
        <w:rPr>
          <w:szCs w:val="18"/>
        </w:rPr>
        <w:instrText xml:space="preserve"> SEQ num \* Arabic \* MERGEFORMAT </w:instrText>
      </w:r>
      <w:r>
        <w:rPr>
          <w:szCs w:val="18"/>
        </w:rPr>
        <w:fldChar w:fldCharType="separate"/>
      </w:r>
      <w:r w:rsidR="00086B1C">
        <w:rPr>
          <w:noProof/>
          <w:szCs w:val="18"/>
        </w:rPr>
        <w:t>7</w:t>
      </w:r>
      <w:r>
        <w:rPr>
          <w:szCs w:val="18"/>
        </w:rPr>
        <w:fldChar w:fldCharType="end"/>
      </w:r>
      <w:r w:rsidRPr="00ED72C5">
        <w:rPr>
          <w:szCs w:val="18"/>
        </w:rPr>
        <w:t xml:space="preserve">) </w:t>
      </w:r>
      <w:r w:rsidR="009F2C0C">
        <w:rPr>
          <w:szCs w:val="18"/>
        </w:rPr>
        <w:t xml:space="preserve">Desenvolver </w:t>
      </w:r>
      <w:r>
        <w:rPr>
          <w:szCs w:val="18"/>
        </w:rPr>
        <w:t xml:space="preserve">um programa </w:t>
      </w:r>
      <w:r w:rsidR="009F2C0C">
        <w:rPr>
          <w:szCs w:val="18"/>
        </w:rPr>
        <w:t xml:space="preserve">em Assembly </w:t>
      </w:r>
      <w:r w:rsidR="00C55203">
        <w:rPr>
          <w:szCs w:val="18"/>
        </w:rPr>
        <w:t xml:space="preserve">que simule um </w:t>
      </w:r>
      <w:r w:rsidR="00D11D90">
        <w:rPr>
          <w:szCs w:val="18"/>
        </w:rPr>
        <w:t>cronô</w:t>
      </w:r>
      <w:r w:rsidR="00A018B9">
        <w:rPr>
          <w:szCs w:val="18"/>
        </w:rPr>
        <w:t xml:space="preserve">metro, </w:t>
      </w:r>
      <w:r w:rsidR="00AA7534">
        <w:rPr>
          <w:szCs w:val="18"/>
        </w:rPr>
        <w:t>com as funções da</w:t>
      </w:r>
      <w:r w:rsidR="00A018B9">
        <w:rPr>
          <w:szCs w:val="18"/>
        </w:rPr>
        <w:t xml:space="preserve"> tabela aba</w:t>
      </w:r>
      <w:r w:rsidR="000B0DAC">
        <w:rPr>
          <w:szCs w:val="18"/>
        </w:rPr>
        <w:t xml:space="preserve">ixo e mostrando os displays conforme próxima figura. </w:t>
      </w:r>
    </w:p>
    <w:p w14:paraId="6306330D" w14:textId="77777777" w:rsidR="000413F5" w:rsidRDefault="000413F5" w:rsidP="000413F5">
      <w:pPr>
        <w:pStyle w:val="Corpodetexto2"/>
        <w:rPr>
          <w:szCs w:val="18"/>
        </w:rPr>
      </w:pPr>
    </w:p>
    <w:tbl>
      <w:tblPr>
        <w:tblW w:w="66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59"/>
        <w:gridCol w:w="4297"/>
      </w:tblGrid>
      <w:tr w:rsidR="00C55203" w:rsidRPr="00AA2662" w14:paraId="134F46F1" w14:textId="77777777" w:rsidTr="00AA2662">
        <w:trPr>
          <w:jc w:val="center"/>
        </w:trPr>
        <w:tc>
          <w:tcPr>
            <w:tcW w:w="2359" w:type="dxa"/>
            <w:shd w:val="clear" w:color="auto" w:fill="auto"/>
          </w:tcPr>
          <w:p w14:paraId="7FE15E93" w14:textId="77777777" w:rsidR="00C55203" w:rsidRPr="00AA2662" w:rsidRDefault="00C55203" w:rsidP="00AA2662">
            <w:pPr>
              <w:pStyle w:val="Corpodetexto2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TE</w:t>
            </w:r>
            <w:r w:rsidR="009F2C0C" w:rsidRPr="00AA2662">
              <w:rPr>
                <w:b/>
                <w:sz w:val="20"/>
              </w:rPr>
              <w:t>C</w:t>
            </w:r>
            <w:r w:rsidRPr="00AA2662">
              <w:rPr>
                <w:b/>
                <w:sz w:val="20"/>
              </w:rPr>
              <w:t>LA</w:t>
            </w:r>
          </w:p>
        </w:tc>
        <w:tc>
          <w:tcPr>
            <w:tcW w:w="4297" w:type="dxa"/>
            <w:shd w:val="clear" w:color="auto" w:fill="auto"/>
          </w:tcPr>
          <w:p w14:paraId="03F619FA" w14:textId="77777777" w:rsidR="00C55203" w:rsidRPr="00AA2662" w:rsidRDefault="00C55203" w:rsidP="00AA2662">
            <w:pPr>
              <w:pStyle w:val="Corpodetexto2"/>
              <w:ind w:left="-132" w:right="-108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FUNÇÃO</w:t>
            </w:r>
          </w:p>
        </w:tc>
      </w:tr>
      <w:tr w:rsidR="00C55203" w:rsidRPr="00AA2662" w14:paraId="2C38CCC5" w14:textId="77777777" w:rsidTr="00AA2662">
        <w:trPr>
          <w:jc w:val="center"/>
        </w:trPr>
        <w:tc>
          <w:tcPr>
            <w:tcW w:w="2359" w:type="dxa"/>
            <w:shd w:val="clear" w:color="auto" w:fill="auto"/>
          </w:tcPr>
          <w:p w14:paraId="63614B17" w14:textId="77777777" w:rsidR="00C55203" w:rsidRPr="00AA2662" w:rsidRDefault="00C55203" w:rsidP="00AA2662">
            <w:pPr>
              <w:pStyle w:val="Corpodetexto2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S1</w:t>
            </w:r>
          </w:p>
        </w:tc>
        <w:tc>
          <w:tcPr>
            <w:tcW w:w="4297" w:type="dxa"/>
            <w:shd w:val="clear" w:color="auto" w:fill="auto"/>
          </w:tcPr>
          <w:p w14:paraId="268A8C65" w14:textId="77777777" w:rsidR="00C55203" w:rsidRPr="00AA2662" w:rsidRDefault="00C55203" w:rsidP="00AA2662">
            <w:pPr>
              <w:pStyle w:val="Corpodetexto2"/>
              <w:ind w:left="-132" w:right="-108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INICI</w:t>
            </w:r>
            <w:r w:rsidR="007F4E3F">
              <w:rPr>
                <w:b/>
                <w:sz w:val="20"/>
              </w:rPr>
              <w:t>A/RETOMA</w:t>
            </w:r>
            <w:r w:rsidRPr="00AA2662">
              <w:rPr>
                <w:b/>
                <w:sz w:val="20"/>
              </w:rPr>
              <w:t xml:space="preserve"> </w:t>
            </w:r>
            <w:r w:rsidR="007F4E3F">
              <w:rPr>
                <w:b/>
                <w:sz w:val="20"/>
              </w:rPr>
              <w:t>A</w:t>
            </w:r>
            <w:r w:rsidRPr="00AA2662">
              <w:rPr>
                <w:b/>
                <w:sz w:val="20"/>
              </w:rPr>
              <w:t xml:space="preserve"> CONTAGEM</w:t>
            </w:r>
          </w:p>
        </w:tc>
      </w:tr>
      <w:tr w:rsidR="00C55203" w:rsidRPr="00AA2662" w14:paraId="6EBE866B" w14:textId="77777777" w:rsidTr="00AA2662">
        <w:trPr>
          <w:jc w:val="center"/>
        </w:trPr>
        <w:tc>
          <w:tcPr>
            <w:tcW w:w="2359" w:type="dxa"/>
            <w:shd w:val="clear" w:color="auto" w:fill="auto"/>
          </w:tcPr>
          <w:p w14:paraId="1A145F63" w14:textId="77777777" w:rsidR="00C55203" w:rsidRPr="00AA2662" w:rsidRDefault="00C55203" w:rsidP="00AA2662">
            <w:pPr>
              <w:pStyle w:val="Corpodetexto2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S2</w:t>
            </w:r>
          </w:p>
        </w:tc>
        <w:tc>
          <w:tcPr>
            <w:tcW w:w="4297" w:type="dxa"/>
            <w:shd w:val="clear" w:color="auto" w:fill="auto"/>
          </w:tcPr>
          <w:p w14:paraId="1A9C06D3" w14:textId="77777777" w:rsidR="00C55203" w:rsidRPr="00AA2662" w:rsidRDefault="00C55203" w:rsidP="00AA2662">
            <w:pPr>
              <w:pStyle w:val="Corpodetexto2"/>
              <w:ind w:left="-132" w:right="-108"/>
              <w:jc w:val="center"/>
              <w:rPr>
                <w:b/>
                <w:sz w:val="20"/>
              </w:rPr>
            </w:pPr>
            <w:r w:rsidRPr="00AA2662">
              <w:rPr>
                <w:b/>
                <w:sz w:val="20"/>
              </w:rPr>
              <w:t>PAUSA CONTAGEM</w:t>
            </w:r>
            <w:r w:rsidR="007F4E3F">
              <w:rPr>
                <w:b/>
                <w:sz w:val="20"/>
              </w:rPr>
              <w:t xml:space="preserve"> </w:t>
            </w:r>
          </w:p>
        </w:tc>
      </w:tr>
    </w:tbl>
    <w:p w14:paraId="1E37B8CD" w14:textId="77777777" w:rsidR="000413F5" w:rsidRDefault="000413F5" w:rsidP="00C1401F">
      <w:pPr>
        <w:pStyle w:val="Corpodetexto2"/>
        <w:rPr>
          <w:szCs w:val="18"/>
        </w:rPr>
      </w:pPr>
    </w:p>
    <w:p w14:paraId="5AB942C0" w14:textId="77777777" w:rsidR="00C55203" w:rsidRDefault="00C55203" w:rsidP="00C1401F">
      <w:pPr>
        <w:pStyle w:val="Corpodetexto2"/>
        <w:rPr>
          <w:szCs w:val="18"/>
        </w:rPr>
      </w:pPr>
    </w:p>
    <w:p w14:paraId="10429506" w14:textId="77777777" w:rsidR="00F93870" w:rsidRDefault="0047434E" w:rsidP="000B0DAC">
      <w:pPr>
        <w:pStyle w:val="Corpodetexto2"/>
        <w:jc w:val="center"/>
        <w:rPr>
          <w:rFonts w:ascii="Consolas" w:hAnsi="Consolas"/>
          <w:szCs w:val="24"/>
          <w:lang w:val="en-US"/>
        </w:rPr>
      </w:pPr>
      <w:r>
        <w:rPr>
          <w:rFonts w:ascii="Consolas" w:hAnsi="Consolas"/>
          <w:noProof/>
          <w:szCs w:val="24"/>
          <w:lang w:val="en-US"/>
        </w:rPr>
        <w:drawing>
          <wp:inline distT="0" distB="0" distL="0" distR="0" wp14:anchorId="21197A90" wp14:editId="697FB4AF">
            <wp:extent cx="4229100" cy="2006600"/>
            <wp:effectExtent l="0" t="0" r="0" b="0"/>
            <wp:docPr id="3" name="Imagem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BAF6A" w14:textId="1352D43C" w:rsidR="000B0DAC" w:rsidRDefault="000B0DAC" w:rsidP="00F93870">
      <w:pPr>
        <w:pStyle w:val="Corpodetexto2"/>
        <w:rPr>
          <w:szCs w:val="18"/>
        </w:rPr>
      </w:pPr>
    </w:p>
    <w:p w14:paraId="6BA4BDD0" w14:textId="6E1A620F" w:rsidR="0014710A" w:rsidRDefault="0014710A" w:rsidP="0014710A">
      <w:pPr>
        <w:pStyle w:val="Corpodetexto2"/>
        <w:jc w:val="center"/>
        <w:rPr>
          <w:szCs w:val="18"/>
        </w:rPr>
      </w:pPr>
      <w:r>
        <w:rPr>
          <w:szCs w:val="18"/>
        </w:rPr>
        <w:t xml:space="preserve">Veja a demonstração do funcionamento neste vídeo: </w:t>
      </w:r>
      <w:hyperlink r:id="rId15" w:history="1">
        <w:r w:rsidRPr="00097E83">
          <w:rPr>
            <w:rStyle w:val="Hyperlink"/>
            <w:szCs w:val="18"/>
          </w:rPr>
          <w:t>https://youtu.be/hEDibCa7JQ8</w:t>
        </w:r>
      </w:hyperlink>
    </w:p>
    <w:p w14:paraId="238DD5E1" w14:textId="77777777" w:rsidR="0014710A" w:rsidRDefault="0014710A" w:rsidP="00F93870">
      <w:pPr>
        <w:pStyle w:val="Corpodetexto2"/>
        <w:rPr>
          <w:szCs w:val="18"/>
        </w:rPr>
      </w:pPr>
    </w:p>
    <w:p w14:paraId="0965641B" w14:textId="0E63BB22" w:rsidR="00F93870" w:rsidRDefault="00F93870" w:rsidP="00F93870">
      <w:pPr>
        <w:pStyle w:val="Corpodetexto2"/>
        <w:rPr>
          <w:szCs w:val="18"/>
        </w:rPr>
      </w:pPr>
      <w:r>
        <w:rPr>
          <w:szCs w:val="18"/>
        </w:rPr>
        <w:fldChar w:fldCharType="begin"/>
      </w:r>
      <w:r>
        <w:rPr>
          <w:szCs w:val="18"/>
        </w:rPr>
        <w:instrText xml:space="preserve"> SEQ num \* Arabic \* MERGEFORMAT </w:instrText>
      </w:r>
      <w:r>
        <w:rPr>
          <w:szCs w:val="18"/>
        </w:rPr>
        <w:fldChar w:fldCharType="separate"/>
      </w:r>
      <w:r w:rsidR="00086B1C">
        <w:rPr>
          <w:noProof/>
          <w:szCs w:val="18"/>
        </w:rPr>
        <w:t>8</w:t>
      </w:r>
      <w:r>
        <w:rPr>
          <w:szCs w:val="18"/>
        </w:rPr>
        <w:fldChar w:fldCharType="end"/>
      </w:r>
      <w:r w:rsidRPr="00ED72C5">
        <w:rPr>
          <w:szCs w:val="18"/>
        </w:rPr>
        <w:t xml:space="preserve">) </w:t>
      </w:r>
      <w:r w:rsidR="000B0DAC">
        <w:rPr>
          <w:szCs w:val="18"/>
        </w:rPr>
        <w:t>C</w:t>
      </w:r>
      <w:r>
        <w:rPr>
          <w:szCs w:val="18"/>
        </w:rPr>
        <w:t xml:space="preserve">omplete os quadros com as funções em Assembly com os comentários pertinentes. </w:t>
      </w:r>
    </w:p>
    <w:p w14:paraId="11BE172F" w14:textId="77777777" w:rsidR="00F93870" w:rsidRDefault="00F93870" w:rsidP="00F93870">
      <w:pPr>
        <w:pStyle w:val="Corpodetexto2"/>
        <w:rPr>
          <w:szCs w:val="18"/>
        </w:rPr>
      </w:pPr>
    </w:p>
    <w:p w14:paraId="448C2277" w14:textId="77777777" w:rsidR="00F93870" w:rsidRDefault="00F93870" w:rsidP="00F93870">
      <w:pPr>
        <w:pStyle w:val="Corpodetexto2"/>
        <w:numPr>
          <w:ilvl w:val="0"/>
          <w:numId w:val="13"/>
        </w:numPr>
        <w:tabs>
          <w:tab w:val="num" w:pos="284"/>
        </w:tabs>
        <w:ind w:left="284" w:hanging="284"/>
        <w:rPr>
          <w:szCs w:val="18"/>
        </w:rPr>
      </w:pPr>
      <w:r>
        <w:rPr>
          <w:szCs w:val="18"/>
        </w:rPr>
        <w:t>Código para criar um vetor de constantes na memória flash e a função para acessar estas informações. Uti</w:t>
      </w:r>
      <w:r w:rsidR="000B0DAC">
        <w:rPr>
          <w:szCs w:val="18"/>
        </w:rPr>
        <w:t>li</w:t>
      </w:r>
      <w:r>
        <w:rPr>
          <w:szCs w:val="18"/>
        </w:rPr>
        <w:t>zar para fazer a leitura de decodificação da tabela do display de 7 segmentos:</w:t>
      </w:r>
    </w:p>
    <w:p w14:paraId="4F131881" w14:textId="77777777" w:rsidR="00F93870" w:rsidRDefault="00F93870" w:rsidP="00F93870">
      <w:pPr>
        <w:pStyle w:val="Corpodetexto2"/>
        <w:rPr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95"/>
      </w:tblGrid>
      <w:tr w:rsidR="00F93870" w:rsidRPr="00AA2662" w14:paraId="6C86C131" w14:textId="77777777" w:rsidTr="00AA2662">
        <w:tc>
          <w:tcPr>
            <w:tcW w:w="10345" w:type="dxa"/>
            <w:shd w:val="clear" w:color="auto" w:fill="auto"/>
          </w:tcPr>
          <w:p w14:paraId="40E799CF" w14:textId="77777777" w:rsidR="006B557E" w:rsidRDefault="006B557E" w:rsidP="006B5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</w:pPr>
          </w:p>
          <w:p w14:paraId="137D50FC" w14:textId="77777777" w:rsidR="006B557E" w:rsidRDefault="006B557E" w:rsidP="006B5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</w:pPr>
          </w:p>
          <w:p w14:paraId="67669803" w14:textId="10046402" w:rsidR="006B557E" w:rsidRDefault="006B557E" w:rsidP="006B5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Set-up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da tabela</w:t>
            </w:r>
          </w:p>
          <w:p w14:paraId="65E29DBA" w14:textId="77777777" w:rsidR="006B557E" w:rsidRDefault="006B557E" w:rsidP="006B5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tabela_R18:</w:t>
            </w:r>
          </w:p>
          <w:p w14:paraId="41C9E553" w14:textId="77777777" w:rsidR="006B557E" w:rsidRPr="006B557E" w:rsidRDefault="006B557E" w:rsidP="006B5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6B557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ldi</w:t>
            </w:r>
            <w:proofErr w:type="spellEnd"/>
            <w:r w:rsidRPr="006B55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       ZL,LOW(</w:t>
            </w:r>
            <w:proofErr w:type="spellStart"/>
            <w:r w:rsidRPr="006B55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tabela</w:t>
            </w:r>
            <w:proofErr w:type="spellEnd"/>
            <w:r w:rsidRPr="006B55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*2)</w:t>
            </w:r>
          </w:p>
          <w:p w14:paraId="796F8B8C" w14:textId="77777777" w:rsidR="006B557E" w:rsidRPr="006B557E" w:rsidRDefault="006B557E" w:rsidP="006B5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 w:rsidRPr="006B55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proofErr w:type="spellStart"/>
            <w:r w:rsidRPr="006B557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ldi</w:t>
            </w:r>
            <w:proofErr w:type="spellEnd"/>
            <w:r w:rsidRPr="006B55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       ZH,HIGH(</w:t>
            </w:r>
            <w:proofErr w:type="spellStart"/>
            <w:r w:rsidRPr="006B55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tabela</w:t>
            </w:r>
            <w:proofErr w:type="spellEnd"/>
            <w:r w:rsidRPr="006B55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*2)</w:t>
            </w:r>
          </w:p>
          <w:p w14:paraId="4749775D" w14:textId="77777777" w:rsidR="006B557E" w:rsidRDefault="006B557E" w:rsidP="006B5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6B55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ZL,R18</w:t>
            </w:r>
          </w:p>
          <w:p w14:paraId="68750E36" w14:textId="77777777" w:rsidR="006B557E" w:rsidRDefault="006B557E" w:rsidP="006B5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R18,0</w:t>
            </w:r>
          </w:p>
          <w:p w14:paraId="6DAF2F3E" w14:textId="77777777" w:rsidR="006B557E" w:rsidRDefault="006B557E" w:rsidP="006B5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ZH,R18</w:t>
            </w:r>
          </w:p>
          <w:p w14:paraId="74B44080" w14:textId="77777777" w:rsidR="006B557E" w:rsidRDefault="006B557E" w:rsidP="006B5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lpm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R18,Z</w:t>
            </w:r>
          </w:p>
          <w:p w14:paraId="421B6CC1" w14:textId="77777777" w:rsidR="006B557E" w:rsidRDefault="006B557E" w:rsidP="006B5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</w:t>
            </w:r>
            <w:proofErr w:type="spellEnd"/>
          </w:p>
          <w:p w14:paraId="31280480" w14:textId="77777777" w:rsidR="006B557E" w:rsidRDefault="006B557E" w:rsidP="006B5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7417AEA" w14:textId="77777777" w:rsidR="006B557E" w:rsidRDefault="006B557E" w:rsidP="006B5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Tabela de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conversao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numero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-display</w:t>
            </w:r>
          </w:p>
          <w:p w14:paraId="46AD5FA3" w14:textId="043AC809" w:rsidR="006B557E" w:rsidRDefault="006B557E" w:rsidP="006B5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tabela:</w:t>
            </w:r>
          </w:p>
          <w:p w14:paraId="742E5CD1" w14:textId="5507527C" w:rsidR="00F93870" w:rsidRDefault="006B557E" w:rsidP="006B5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.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0xBF, 0x86, 0xDB, 0xCF, 0xE6, 0xED, 0xFD, 0x87, 0xFF, 0xE7</w:t>
            </w:r>
          </w:p>
          <w:p w14:paraId="085B3F3C" w14:textId="0667CBA9" w:rsidR="006B557E" w:rsidRDefault="006B557E" w:rsidP="006B5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//////////////////////////////////////////////////////////////////////////////////</w:t>
            </w:r>
          </w:p>
          <w:p w14:paraId="56FCCC8A" w14:textId="0CC420FD" w:rsidR="006B557E" w:rsidRDefault="006B557E" w:rsidP="006B5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/////////////////////////////////////////////////////////////////////////////////</w:t>
            </w:r>
          </w:p>
          <w:p w14:paraId="09404DE5" w14:textId="6E77E363" w:rsidR="006B557E" w:rsidRPr="006B557E" w:rsidRDefault="006B557E" w:rsidP="006B5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 w:rsidRPr="006B557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.macro</w:t>
            </w:r>
            <w:r w:rsidRPr="006B55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</w:t>
            </w:r>
            <w:proofErr w:type="spellStart"/>
            <w:r w:rsidRPr="006B55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set_display</w:t>
            </w:r>
            <w:proofErr w:type="spellEnd"/>
          </w:p>
          <w:p w14:paraId="02F90803" w14:textId="77777777" w:rsidR="006B557E" w:rsidRPr="006B557E" w:rsidRDefault="006B557E" w:rsidP="006B5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 w:rsidRPr="006B55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r w:rsidRPr="006B557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push</w:t>
            </w:r>
            <w:r w:rsidRPr="006B55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  <w:t>R17</w:t>
            </w:r>
          </w:p>
          <w:p w14:paraId="26B508F3" w14:textId="77777777" w:rsidR="006B557E" w:rsidRPr="006B557E" w:rsidRDefault="006B557E" w:rsidP="006B5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 w:rsidRPr="006B55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proofErr w:type="spellStart"/>
            <w:r w:rsidRPr="006B557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ldi</w:t>
            </w:r>
            <w:proofErr w:type="spellEnd"/>
            <w:r w:rsidRPr="006B55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r w:rsidRPr="006B55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  <w:t>R17,0</w:t>
            </w:r>
          </w:p>
          <w:p w14:paraId="0A250C0E" w14:textId="77777777" w:rsidR="006B557E" w:rsidRDefault="006B557E" w:rsidP="006B5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6B55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PORTB,R17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reseta o display (apaga)</w:t>
            </w:r>
          </w:p>
          <w:p w14:paraId="4A4C1AED" w14:textId="77777777" w:rsidR="006B557E" w:rsidRDefault="006B557E" w:rsidP="006B5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4B1C585" w14:textId="77777777" w:rsidR="006B557E" w:rsidRDefault="006B557E" w:rsidP="006B5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 Busca na tabela em memória flash os dados</w:t>
            </w:r>
          </w:p>
          <w:p w14:paraId="2F274E51" w14:textId="77777777" w:rsidR="006B557E" w:rsidRDefault="006B557E" w:rsidP="006B5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R18,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12F36DD7" w14:textId="63B84476" w:rsidR="006B557E" w:rsidRDefault="006B557E" w:rsidP="006B5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Coleta o número usado, para buscar semelhante a um vetor o número na tabela</w:t>
            </w:r>
          </w:p>
          <w:p w14:paraId="0A330E4D" w14:textId="77777777" w:rsidR="006B557E" w:rsidRDefault="006B557E" w:rsidP="006B5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tabela_R18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62230C4B" w14:textId="759B72C8" w:rsidR="006B557E" w:rsidRDefault="006B557E" w:rsidP="006B5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Consulta a tabela em memória flash como um vetor e o valor estará em R18 para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107A3F1B" w14:textId="11F43F0A" w:rsidR="006B557E" w:rsidRDefault="006B557E" w:rsidP="006B5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ser mostrado no display</w:t>
            </w:r>
          </w:p>
          <w:p w14:paraId="3CD3B158" w14:textId="77777777" w:rsidR="006B557E" w:rsidRDefault="006B557E" w:rsidP="006B5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R17,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 </w:t>
            </w:r>
          </w:p>
          <w:p w14:paraId="20476233" w14:textId="77777777" w:rsidR="006B557E" w:rsidRPr="006B557E" w:rsidRDefault="006B557E" w:rsidP="006B5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6B557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out</w:t>
            </w:r>
            <w:r w:rsidRPr="006B55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r w:rsidRPr="006B55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  <w:t>PORTB,R17</w:t>
            </w:r>
          </w:p>
          <w:p w14:paraId="6D8F0136" w14:textId="77777777" w:rsidR="006B557E" w:rsidRPr="006B557E" w:rsidRDefault="006B557E" w:rsidP="006B5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 w:rsidRPr="006B55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r w:rsidRPr="006B557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out</w:t>
            </w:r>
            <w:r w:rsidRPr="006B55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r w:rsidRPr="006B55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  <w:t>PORTD,R18</w:t>
            </w:r>
          </w:p>
          <w:p w14:paraId="222E67C9" w14:textId="77777777" w:rsidR="006B557E" w:rsidRDefault="006B557E" w:rsidP="006B5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6B55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R17</w:t>
            </w:r>
          </w:p>
          <w:p w14:paraId="69504489" w14:textId="77777777" w:rsidR="006B557E" w:rsidRDefault="006B557E" w:rsidP="006B5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.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endm</w:t>
            </w:r>
            <w:proofErr w:type="spellEnd"/>
          </w:p>
          <w:p w14:paraId="008AEBDA" w14:textId="5E18B040" w:rsidR="006B557E" w:rsidRPr="00B1789D" w:rsidRDefault="006B557E" w:rsidP="006B5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</w:tbl>
    <w:p w14:paraId="08AE5B15" w14:textId="77777777" w:rsidR="00F93870" w:rsidRDefault="00F93870" w:rsidP="00F93870">
      <w:pPr>
        <w:pStyle w:val="Corpodetexto2"/>
        <w:rPr>
          <w:szCs w:val="18"/>
        </w:rPr>
      </w:pPr>
    </w:p>
    <w:p w14:paraId="03297FBD" w14:textId="77777777" w:rsidR="006B557E" w:rsidRDefault="006B557E">
      <w:pPr>
        <w:rPr>
          <w:sz w:val="24"/>
          <w:szCs w:val="18"/>
        </w:rPr>
      </w:pPr>
      <w:r>
        <w:rPr>
          <w:szCs w:val="18"/>
        </w:rPr>
        <w:br w:type="page"/>
      </w:r>
    </w:p>
    <w:p w14:paraId="23E8F166" w14:textId="678F652E" w:rsidR="00F93870" w:rsidRDefault="00F93870" w:rsidP="00F93870">
      <w:pPr>
        <w:pStyle w:val="Corpodetexto2"/>
        <w:numPr>
          <w:ilvl w:val="0"/>
          <w:numId w:val="13"/>
        </w:numPr>
        <w:tabs>
          <w:tab w:val="num" w:pos="284"/>
        </w:tabs>
        <w:ind w:left="284" w:hanging="284"/>
        <w:rPr>
          <w:szCs w:val="18"/>
        </w:rPr>
      </w:pPr>
      <w:r>
        <w:rPr>
          <w:szCs w:val="18"/>
        </w:rPr>
        <w:lastRenderedPageBreak/>
        <w:t>Código para inicializar o TIMER0 e disparar uma interrupção periodicamente a cada 1kHz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95"/>
      </w:tblGrid>
      <w:tr w:rsidR="00F93870" w:rsidRPr="00AA2662" w14:paraId="4F9B7AC2" w14:textId="77777777" w:rsidTr="00AA2662">
        <w:tc>
          <w:tcPr>
            <w:tcW w:w="10345" w:type="dxa"/>
            <w:shd w:val="clear" w:color="auto" w:fill="auto"/>
          </w:tcPr>
          <w:p w14:paraId="57BA5DF1" w14:textId="77777777" w:rsidR="006B557E" w:rsidRPr="006B557E" w:rsidRDefault="006B557E" w:rsidP="006B5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6B55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loop_config_inicial</w:t>
            </w:r>
            <w:proofErr w:type="spellEnd"/>
            <w:r w:rsidRPr="006B55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  <w:r w:rsidRPr="006B55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6B55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6B557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inicia </w:t>
            </w:r>
            <w:proofErr w:type="spellStart"/>
            <w:r w:rsidRPr="006B557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configuracoes</w:t>
            </w:r>
            <w:proofErr w:type="spellEnd"/>
            <w:r w:rsidRPr="006B557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de </w:t>
            </w:r>
            <w:proofErr w:type="spellStart"/>
            <w:r w:rsidRPr="006B557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clock</w:t>
            </w:r>
            <w:proofErr w:type="spellEnd"/>
          </w:p>
          <w:p w14:paraId="23B2CA49" w14:textId="77777777" w:rsidR="006B557E" w:rsidRPr="006B557E" w:rsidRDefault="006B557E" w:rsidP="006B5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6B55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6B55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6B55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insere_IO</w:t>
            </w:r>
            <w:proofErr w:type="spellEnd"/>
            <w:r w:rsidRPr="006B55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6B55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TCCR0A, 0x00</w:t>
            </w:r>
          </w:p>
          <w:p w14:paraId="1D070865" w14:textId="77777777" w:rsidR="006B557E" w:rsidRPr="006B557E" w:rsidRDefault="006B557E" w:rsidP="006B5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6B55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6B55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6B55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insere_IO</w:t>
            </w:r>
            <w:proofErr w:type="spellEnd"/>
            <w:r w:rsidRPr="006B55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6B55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TCCR0B, 0X03</w:t>
            </w:r>
          </w:p>
          <w:p w14:paraId="31D9D52C" w14:textId="77777777" w:rsidR="006B557E" w:rsidRPr="006B557E" w:rsidRDefault="006B557E" w:rsidP="006B5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6B55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6B55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6B55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insere_IO</w:t>
            </w:r>
            <w:proofErr w:type="spellEnd"/>
            <w:r w:rsidRPr="006B55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6B55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TCNT0,</w:t>
            </w:r>
            <w:r w:rsidRPr="006B55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0x06</w:t>
            </w:r>
          </w:p>
          <w:p w14:paraId="0CD3C198" w14:textId="77777777" w:rsidR="006B557E" w:rsidRPr="006B557E" w:rsidRDefault="006B557E" w:rsidP="006B5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6B55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6B55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6B55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insere_SRAM</w:t>
            </w:r>
            <w:proofErr w:type="spellEnd"/>
            <w:r w:rsidRPr="006B55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6B55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TIMSK0, 0x01</w:t>
            </w:r>
          </w:p>
          <w:p w14:paraId="32B69812" w14:textId="7324BE8E" w:rsidR="006B557E" w:rsidRPr="006B557E" w:rsidRDefault="006B557E" w:rsidP="006B5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6B55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6B55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6B557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sei</w:t>
            </w:r>
            <w:r w:rsidRPr="006B55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6B557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  <w:r w:rsidRPr="006B557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B557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Liga a chave de interrupção global no SREG</w:t>
            </w:r>
          </w:p>
          <w:p w14:paraId="0B45C28F" w14:textId="77777777" w:rsidR="006B557E" w:rsidRDefault="006B557E" w:rsidP="006B557E">
            <w:pPr>
              <w:pStyle w:val="Corpodetexto2"/>
              <w:tabs>
                <w:tab w:val="left" w:pos="708"/>
                <w:tab w:val="left" w:pos="1416"/>
                <w:tab w:val="left" w:pos="2124"/>
                <w:tab w:val="left" w:pos="3360"/>
              </w:tabs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rjmp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loop</w:t>
            </w:r>
          </w:p>
          <w:p w14:paraId="7227AE3B" w14:textId="6363EB46" w:rsidR="00F93870" w:rsidRDefault="006B557E" w:rsidP="006B557E">
            <w:pPr>
              <w:pStyle w:val="Corpodetexto2"/>
              <w:tabs>
                <w:tab w:val="left" w:pos="708"/>
                <w:tab w:val="left" w:pos="1416"/>
                <w:tab w:val="left" w:pos="2124"/>
                <w:tab w:val="left" w:pos="3360"/>
              </w:tabs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41703AAA" w14:textId="77777777" w:rsidR="006B557E" w:rsidRDefault="006B557E" w:rsidP="006B5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//////////////////////////////////////////////////////////////////////////////////</w:t>
            </w:r>
          </w:p>
          <w:p w14:paraId="09875245" w14:textId="77777777" w:rsidR="006B557E" w:rsidRDefault="006B557E" w:rsidP="006B5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/////////////////////////////////////////////////////////////////////////////////</w:t>
            </w:r>
          </w:p>
          <w:p w14:paraId="7D8DA009" w14:textId="77777777" w:rsidR="006B557E" w:rsidRDefault="006B557E" w:rsidP="006B557E">
            <w:pPr>
              <w:pStyle w:val="Corpodetexto2"/>
              <w:tabs>
                <w:tab w:val="left" w:pos="708"/>
                <w:tab w:val="left" w:pos="1416"/>
                <w:tab w:val="left" w:pos="2124"/>
                <w:tab w:val="left" w:pos="3360"/>
              </w:tabs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1D82206" w14:textId="77777777" w:rsidR="006B557E" w:rsidRDefault="006B557E" w:rsidP="006B5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loop_clock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inicio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/reinicio do timer</w:t>
            </w:r>
          </w:p>
          <w:p w14:paraId="4B9E179F" w14:textId="77777777" w:rsidR="006B557E" w:rsidRDefault="006B557E" w:rsidP="006B55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insere_IO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TCCR0B, 0X03</w:t>
            </w:r>
          </w:p>
          <w:p w14:paraId="765C57A6" w14:textId="0AFD07A1" w:rsidR="006B557E" w:rsidRPr="00AA2662" w:rsidRDefault="006B557E" w:rsidP="006B557E">
            <w:pPr>
              <w:pStyle w:val="Corpodetexto2"/>
              <w:tabs>
                <w:tab w:val="left" w:pos="708"/>
                <w:tab w:val="left" w:pos="1416"/>
                <w:tab w:val="left" w:pos="2124"/>
                <w:tab w:val="left" w:pos="3360"/>
              </w:tabs>
              <w:jc w:val="left"/>
              <w:rPr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insere_IO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TCCR0A, 0x00</w:t>
            </w:r>
          </w:p>
        </w:tc>
      </w:tr>
    </w:tbl>
    <w:p w14:paraId="450BA2D4" w14:textId="77777777" w:rsidR="0000355C" w:rsidRDefault="0000355C" w:rsidP="0000355C">
      <w:pPr>
        <w:pStyle w:val="Corpodetexto2"/>
        <w:ind w:left="284"/>
        <w:rPr>
          <w:szCs w:val="18"/>
        </w:rPr>
      </w:pPr>
    </w:p>
    <w:p w14:paraId="02583CEA" w14:textId="45255A72" w:rsidR="00F93870" w:rsidRDefault="00F93870" w:rsidP="00F93870">
      <w:pPr>
        <w:pStyle w:val="Corpodetexto2"/>
        <w:numPr>
          <w:ilvl w:val="0"/>
          <w:numId w:val="13"/>
        </w:numPr>
        <w:tabs>
          <w:tab w:val="num" w:pos="284"/>
        </w:tabs>
        <w:ind w:left="284" w:hanging="284"/>
        <w:rPr>
          <w:szCs w:val="18"/>
        </w:rPr>
      </w:pPr>
      <w:r>
        <w:rPr>
          <w:szCs w:val="18"/>
        </w:rPr>
        <w:t xml:space="preserve">Código </w:t>
      </w:r>
      <w:r w:rsidR="000B0DAC">
        <w:rPr>
          <w:szCs w:val="18"/>
        </w:rPr>
        <w:t>completo da</w:t>
      </w:r>
      <w:r>
        <w:rPr>
          <w:szCs w:val="18"/>
        </w:rPr>
        <w:t xml:space="preserve"> interrupção do TIMER0, utilizada para atualizar o relógio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95"/>
      </w:tblGrid>
      <w:tr w:rsidR="00F93870" w:rsidRPr="00AA2662" w14:paraId="550E12DA" w14:textId="77777777" w:rsidTr="00AA2662">
        <w:tc>
          <w:tcPr>
            <w:tcW w:w="10345" w:type="dxa"/>
            <w:shd w:val="clear" w:color="auto" w:fill="auto"/>
          </w:tcPr>
          <w:p w14:paraId="511BDE86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0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.</w:t>
            </w:r>
            <w:proofErr w:type="spellStart"/>
            <w:r w:rsidRPr="0000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org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0x20</w:t>
            </w:r>
          </w:p>
          <w:p w14:paraId="35349EB6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R16</w:t>
            </w:r>
          </w:p>
          <w:p w14:paraId="3EB97266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</w:t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R16, SREG</w:t>
            </w:r>
          </w:p>
          <w:p w14:paraId="6B669B6D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R16</w:t>
            </w:r>
          </w:p>
          <w:p w14:paraId="5A65A5C6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sbr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R16,</w:t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0x06</w:t>
            </w:r>
          </w:p>
          <w:p w14:paraId="08957C78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out</w:t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TCNT0,</w:t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R16</w:t>
            </w:r>
          </w:p>
          <w:p w14:paraId="69D4AB68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inc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R20</w:t>
            </w:r>
          </w:p>
          <w:p w14:paraId="1EC0AE3E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cpi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R20,99</w:t>
            </w:r>
          </w:p>
          <w:p w14:paraId="60E944DB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breq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centesimo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valores puros</w:t>
            </w:r>
          </w:p>
          <w:p w14:paraId="70037892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retorno_inte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14:paraId="50357246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pop</w:t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R16</w:t>
            </w:r>
          </w:p>
          <w:p w14:paraId="2D6DBD60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out</w:t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SREG, R16</w:t>
            </w:r>
          </w:p>
          <w:p w14:paraId="6606CC76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pop</w:t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R16</w:t>
            </w:r>
          </w:p>
          <w:p w14:paraId="405341BF" w14:textId="2DDEBABD" w:rsidR="00F93870" w:rsidRPr="00AA2662" w:rsidRDefault="0000355C" w:rsidP="0000355C">
            <w:pPr>
              <w:pStyle w:val="Corpodetexto2"/>
              <w:rPr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reti</w:t>
            </w:r>
            <w:proofErr w:type="spellEnd"/>
          </w:p>
        </w:tc>
      </w:tr>
    </w:tbl>
    <w:p w14:paraId="59323555" w14:textId="7F37BE20" w:rsidR="00F93870" w:rsidRDefault="00F93870" w:rsidP="00F93870">
      <w:pPr>
        <w:pStyle w:val="Corpodetexto2"/>
        <w:numPr>
          <w:ilvl w:val="0"/>
          <w:numId w:val="13"/>
        </w:numPr>
        <w:tabs>
          <w:tab w:val="num" w:pos="284"/>
        </w:tabs>
        <w:ind w:left="284" w:hanging="284"/>
        <w:rPr>
          <w:szCs w:val="18"/>
        </w:rPr>
      </w:pPr>
      <w:r>
        <w:rPr>
          <w:szCs w:val="18"/>
        </w:rPr>
        <w:t xml:space="preserve">Código da função principal e de outras funções auxiliares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95"/>
      </w:tblGrid>
      <w:tr w:rsidR="00F93870" w:rsidRPr="0000355C" w14:paraId="6B92B56F" w14:textId="77777777" w:rsidTr="00AA2662">
        <w:tc>
          <w:tcPr>
            <w:tcW w:w="10345" w:type="dxa"/>
            <w:shd w:val="clear" w:color="auto" w:fill="auto"/>
          </w:tcPr>
          <w:p w14:paraId="6675D75D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0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.</w:t>
            </w:r>
            <w:proofErr w:type="spellStart"/>
            <w:r w:rsidRPr="0000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org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51D40930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rjmp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config</w:t>
            </w:r>
            <w:proofErr w:type="spellEnd"/>
          </w:p>
          <w:p w14:paraId="4E7160AF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E970924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centesimo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14:paraId="334695AD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clr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R20</w:t>
            </w:r>
          </w:p>
          <w:p w14:paraId="35E8E165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inc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R21</w:t>
            </w:r>
          </w:p>
          <w:p w14:paraId="421BA779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cpi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R21, 10</w:t>
            </w:r>
          </w:p>
          <w:p w14:paraId="39F4A73F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breq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unidade</w:t>
            </w:r>
          </w:p>
          <w:p w14:paraId="79C0F101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rjmp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retorno_inte</w:t>
            </w:r>
            <w:proofErr w:type="spellEnd"/>
          </w:p>
          <w:p w14:paraId="79EA9A63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831BEE0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unidade:</w:t>
            </w:r>
          </w:p>
          <w:p w14:paraId="67747B67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clr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R21</w:t>
            </w:r>
          </w:p>
          <w:p w14:paraId="7AAF0B10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inc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R22</w:t>
            </w:r>
          </w:p>
          <w:p w14:paraId="28484D30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cpi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R22, 10</w:t>
            </w:r>
          </w:p>
          <w:p w14:paraId="78C60553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breq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dezena</w:t>
            </w:r>
          </w:p>
          <w:p w14:paraId="5FC727A7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rjmp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retorno_inte</w:t>
            </w:r>
            <w:proofErr w:type="spellEnd"/>
          </w:p>
          <w:p w14:paraId="76491E16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E142BD3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dezena:</w:t>
            </w:r>
          </w:p>
          <w:p w14:paraId="16E224FB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clr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R22</w:t>
            </w:r>
          </w:p>
          <w:p w14:paraId="7CB1773D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inc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R23</w:t>
            </w:r>
          </w:p>
          <w:p w14:paraId="3F3858FE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cpi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R23, 6</w:t>
            </w:r>
          </w:p>
          <w:p w14:paraId="6FBAEF99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breq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minuto</w:t>
            </w:r>
          </w:p>
          <w:p w14:paraId="7186ACED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rjmp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retorno_inte</w:t>
            </w:r>
            <w:proofErr w:type="spellEnd"/>
          </w:p>
          <w:p w14:paraId="56A4F31D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10F727C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minuto:</w:t>
            </w:r>
          </w:p>
          <w:p w14:paraId="18A7B573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clr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R23</w:t>
            </w:r>
          </w:p>
          <w:p w14:paraId="74E8AB4E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inc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R24</w:t>
            </w:r>
          </w:p>
          <w:p w14:paraId="1D00C7D3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cpi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R24, 10</w:t>
            </w:r>
          </w:p>
          <w:p w14:paraId="41FEA020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breq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reseta</w:t>
            </w:r>
          </w:p>
          <w:p w14:paraId="6051C77C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rjmp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retorno_inte</w:t>
            </w:r>
            <w:proofErr w:type="spellEnd"/>
          </w:p>
          <w:p w14:paraId="3C5ED469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D079D5C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reseta:</w:t>
            </w:r>
          </w:p>
          <w:p w14:paraId="482C8466" w14:textId="0E33A8FF" w:rsidR="0000355C" w:rsidRPr="0000355C" w:rsidRDefault="0000355C" w:rsidP="0000355C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00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ldi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R20,0</w:t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6EE01CCF" w14:textId="5C4D3E0E" w:rsidR="0000355C" w:rsidRPr="0000355C" w:rsidRDefault="0000355C" w:rsidP="0000355C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00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R21,0</w:t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26BE36A6" w14:textId="5D559C9D" w:rsidR="0000355C" w:rsidRPr="0000355C" w:rsidRDefault="0000355C" w:rsidP="0000355C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00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R22,0</w:t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6A43451C" w14:textId="6E17CD14" w:rsidR="0000355C" w:rsidRPr="0000355C" w:rsidRDefault="0000355C" w:rsidP="0000355C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00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R23,0</w:t>
            </w:r>
          </w:p>
          <w:p w14:paraId="31BF35F7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R24,0</w:t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0F8602B3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rjmp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retorno_inte</w:t>
            </w:r>
            <w:proofErr w:type="spellEnd"/>
          </w:p>
          <w:p w14:paraId="232248D2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FC2FCF9" w14:textId="77777777" w:rsidR="00F93870" w:rsidRDefault="0000355C" w:rsidP="0000355C">
            <w:pPr>
              <w:pStyle w:val="Corpodetexto2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.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org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0x20</w:t>
            </w:r>
          </w:p>
          <w:p w14:paraId="46A80D3B" w14:textId="77777777" w:rsidR="0000355C" w:rsidRDefault="0000355C" w:rsidP="0000355C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R16</w:t>
            </w:r>
          </w:p>
          <w:p w14:paraId="3810700B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R16, SREG</w:t>
            </w:r>
          </w:p>
          <w:p w14:paraId="69A72724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R16</w:t>
            </w:r>
          </w:p>
          <w:p w14:paraId="4C95856A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R16,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0x06</w:t>
            </w:r>
          </w:p>
          <w:p w14:paraId="1F2C1E95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TCNT0,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R16</w:t>
            </w:r>
          </w:p>
          <w:p w14:paraId="7A9E0341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R20</w:t>
            </w:r>
          </w:p>
          <w:p w14:paraId="1AEFDF9C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cpi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R20,99</w:t>
            </w:r>
          </w:p>
          <w:p w14:paraId="7F62150C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centesimo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valores puros</w:t>
            </w:r>
          </w:p>
          <w:p w14:paraId="70CE6218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retorno_inte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14:paraId="389632EC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R16</w:t>
            </w:r>
          </w:p>
          <w:p w14:paraId="752C597A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SREG, R16</w:t>
            </w:r>
          </w:p>
          <w:p w14:paraId="4171A40B" w14:textId="2FDAD1AB" w:rsidR="0000355C" w:rsidRDefault="0000355C" w:rsidP="0000355C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R16</w:t>
            </w:r>
          </w:p>
          <w:p w14:paraId="233FFE84" w14:textId="77777777" w:rsidR="0000355C" w:rsidRDefault="0000355C" w:rsidP="0000355C">
            <w:pPr>
              <w:pStyle w:val="Corpodetexto2"/>
              <w:ind w:left="708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reti</w:t>
            </w:r>
            <w:proofErr w:type="spellEnd"/>
          </w:p>
          <w:p w14:paraId="71FE25A2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.include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"minhaLib.inc"</w:t>
            </w:r>
          </w:p>
          <w:p w14:paraId="3DF6B8F4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D224148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config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</w:p>
          <w:p w14:paraId="662F3C6C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insere_IO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DDRD,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0xFF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Porta D como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saida</w:t>
            </w:r>
            <w:proofErr w:type="spellEnd"/>
          </w:p>
          <w:p w14:paraId="3D2DF033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insere_IO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DDRB,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0xFF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Saida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B com algumas portas não funcionando como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saida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somente (2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botoes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)</w:t>
            </w:r>
          </w:p>
          <w:p w14:paraId="26649CC3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cbi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DDRC,0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7CDE9C35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cbi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DDRC,1</w:t>
            </w:r>
          </w:p>
          <w:p w14:paraId="031BA660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sbi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PORTC,0</w:t>
            </w:r>
          </w:p>
          <w:p w14:paraId="56CA73EF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sbi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PORTC,1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2FCE8779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insere_SRAM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ADMUX, 0x2F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coloca o pino do analógico longe do PINC 0 e 1</w:t>
            </w:r>
          </w:p>
          <w:p w14:paraId="212FE9CD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</w:t>
            </w:r>
          </w:p>
          <w:p w14:paraId="462923D5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R19 - interrupção [0~99]</w:t>
            </w:r>
          </w:p>
          <w:p w14:paraId="33506B5C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R20 - decimal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[0~9]</w:t>
            </w:r>
          </w:p>
          <w:p w14:paraId="2F337F1E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R21 - unidade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[0~9]</w:t>
            </w:r>
          </w:p>
          <w:p w14:paraId="65A05B71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R22 - dezena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[0~5]</w:t>
            </w:r>
          </w:p>
          <w:p w14:paraId="53E0EB12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R23 - minuto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[0~9]</w:t>
            </w:r>
          </w:p>
          <w:p w14:paraId="76A6F664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*/</w:t>
            </w:r>
          </w:p>
          <w:p w14:paraId="7E4746E5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0F77C70A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R19,0</w:t>
            </w:r>
          </w:p>
          <w:p w14:paraId="011B8A40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R20,0</w:t>
            </w:r>
          </w:p>
          <w:p w14:paraId="189374E5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R21,0</w:t>
            </w:r>
          </w:p>
          <w:p w14:paraId="6BF83F25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R22,0</w:t>
            </w:r>
          </w:p>
          <w:p w14:paraId="2D9B5E80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R23,0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todos os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numeros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são 0</w:t>
            </w:r>
          </w:p>
          <w:p w14:paraId="3C850D85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76489EC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inicio</w:t>
            </w:r>
          </w:p>
          <w:p w14:paraId="470BFE12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comeco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14:paraId="321EE27D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set_display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R21,0x01</w:t>
            </w:r>
          </w:p>
          <w:p w14:paraId="65E3A91A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pause_i_ms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  <w:t>4</w:t>
            </w:r>
          </w:p>
          <w:p w14:paraId="69DB4686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set_display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  <w:t>R22,0x02</w:t>
            </w:r>
          </w:p>
          <w:p w14:paraId="1C2D7B18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pause_i_ms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  <w:t>4</w:t>
            </w:r>
          </w:p>
          <w:p w14:paraId="17D7F73A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set_display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  <w:t xml:space="preserve">R23,0x04 </w:t>
            </w:r>
          </w:p>
          <w:p w14:paraId="533425B0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pause_i_ms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  <w:t>4</w:t>
            </w:r>
          </w:p>
          <w:p w14:paraId="1296C4EE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set_display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  <w:t xml:space="preserve">R24,0x08 </w:t>
            </w:r>
          </w:p>
          <w:p w14:paraId="3D0D98D5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pause_i_ms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4</w:t>
            </w:r>
          </w:p>
          <w:p w14:paraId="4DACE9F6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SBIC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PINC, 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botao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S1</w:t>
            </w:r>
          </w:p>
          <w:p w14:paraId="7D986040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rjmp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comeco</w:t>
            </w:r>
            <w:proofErr w:type="spellEnd"/>
          </w:p>
          <w:p w14:paraId="59B167F1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rjmp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loop_config_inicial</w:t>
            </w:r>
            <w:proofErr w:type="spellEnd"/>
          </w:p>
          <w:p w14:paraId="05ED6996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FF85B95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loop_config_inicial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inicia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configuracoes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de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clock</w:t>
            </w:r>
            <w:proofErr w:type="spellEnd"/>
          </w:p>
          <w:p w14:paraId="75DE56E4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insere_IO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TCCR0A, 0x00</w:t>
            </w:r>
          </w:p>
          <w:p w14:paraId="6DB85B17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insere_IO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TCCR0B, 0X03</w:t>
            </w:r>
          </w:p>
          <w:p w14:paraId="548B81B5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insere_IO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TCNT0,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0x06</w:t>
            </w:r>
          </w:p>
          <w:p w14:paraId="06FBDC71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insere_SRAM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TIMSK0, 0x01</w:t>
            </w:r>
          </w:p>
          <w:p w14:paraId="07448CCF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Liga a chave de interrupção global no SREG</w:t>
            </w:r>
          </w:p>
          <w:p w14:paraId="6BDA85B0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rjmp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loop</w:t>
            </w:r>
          </w:p>
          <w:p w14:paraId="39479C63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0B4747BA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loop_clock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inicio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/reinicio do timer</w:t>
            </w:r>
          </w:p>
          <w:p w14:paraId="4897622B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insere_IO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TCCR0B, 0X03</w:t>
            </w:r>
          </w:p>
          <w:p w14:paraId="729DDCEA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insere_IO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TCCR0A, 0x00</w:t>
            </w:r>
          </w:p>
          <w:p w14:paraId="2D310049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4BE4ACFC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loop:</w:t>
            </w:r>
          </w:p>
          <w:p w14:paraId="1ECD2FCB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r w:rsidRPr="0000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SBIS</w:t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  <w:t>PINC,1</w:t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r w:rsidRPr="0000355C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GB"/>
              </w:rPr>
              <w:t xml:space="preserve">// </w:t>
            </w:r>
            <w:proofErr w:type="spellStart"/>
            <w:r w:rsidRPr="0000355C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GB"/>
              </w:rPr>
              <w:t>botao</w:t>
            </w:r>
            <w:proofErr w:type="spellEnd"/>
            <w:r w:rsidRPr="0000355C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GB"/>
              </w:rPr>
              <w:t xml:space="preserve"> S2</w:t>
            </w:r>
          </w:p>
          <w:p w14:paraId="40AF35F8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rjmp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pausa</w:t>
            </w:r>
            <w:proofErr w:type="spellEnd"/>
          </w:p>
          <w:p w14:paraId="1CB63FEA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set_display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  <w:t>R21,0x01</w:t>
            </w:r>
          </w:p>
          <w:p w14:paraId="16BEBF2A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pause_i_ms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  <w:t>4</w:t>
            </w:r>
          </w:p>
          <w:p w14:paraId="2EB868DA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set_display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  <w:t>R22,0x02</w:t>
            </w:r>
          </w:p>
          <w:p w14:paraId="739B4EAE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pause_i_ms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  <w:t>4</w:t>
            </w:r>
          </w:p>
          <w:p w14:paraId="28266119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set_display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  <w:t xml:space="preserve">R23,0x04 </w:t>
            </w:r>
          </w:p>
          <w:p w14:paraId="6367C788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pause_i_ms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  <w:t>4</w:t>
            </w:r>
          </w:p>
          <w:p w14:paraId="1F5EA93D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set_display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  <w:t xml:space="preserve">R24,0x08 </w:t>
            </w:r>
          </w:p>
          <w:p w14:paraId="0D8F542B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pause_i_ms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4</w:t>
            </w:r>
          </w:p>
          <w:p w14:paraId="4E9CA247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rjmp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loop</w:t>
            </w:r>
          </w:p>
          <w:p w14:paraId="6A0A6185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B4C2274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pausa:</w:t>
            </w:r>
          </w:p>
          <w:p w14:paraId="22D28EA4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insere_IO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TCCR0B, 0X00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para o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clock</w:t>
            </w:r>
            <w:proofErr w:type="spellEnd"/>
          </w:p>
          <w:p w14:paraId="02B6DC89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proofErr w:type="spellStart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pause_loop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:</w:t>
            </w:r>
          </w:p>
          <w:p w14:paraId="3C3714AA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</w:p>
          <w:p w14:paraId="28208DA3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set_display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  <w:t>R21,0x01</w:t>
            </w:r>
          </w:p>
          <w:p w14:paraId="03E66276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pause_i_ms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  <w:t>4</w:t>
            </w:r>
          </w:p>
          <w:p w14:paraId="385BFDD8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set_display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  <w:t>R22,0x02</w:t>
            </w:r>
          </w:p>
          <w:p w14:paraId="3C260B0E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pause_i_ms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  <w:t>4</w:t>
            </w:r>
          </w:p>
          <w:p w14:paraId="1A82EBC9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set_display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  <w:t xml:space="preserve">R23,0x04 </w:t>
            </w:r>
          </w:p>
          <w:p w14:paraId="2B9C2D60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pause_i_ms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4</w:t>
            </w:r>
          </w:p>
          <w:p w14:paraId="21858DEC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set_display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  <w:t xml:space="preserve">R24,0x08 </w:t>
            </w:r>
          </w:p>
          <w:p w14:paraId="1BA26C9B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pause_i_ms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  <w:t>4</w:t>
            </w:r>
          </w:p>
          <w:p w14:paraId="412D2FEE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SBIC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PINC,0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Se S1 for pressionado, reinicia o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clock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,</w:t>
            </w:r>
          </w:p>
          <w:p w14:paraId="7D948B15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senão mostra os mesmos valores no display</w:t>
            </w:r>
          </w:p>
          <w:p w14:paraId="46A8ABB9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jmp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pause_loop</w:t>
            </w:r>
            <w:proofErr w:type="spellEnd"/>
          </w:p>
          <w:p w14:paraId="4FD0C53A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jmp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loop_clock</w:t>
            </w:r>
            <w:proofErr w:type="spellEnd"/>
          </w:p>
          <w:p w14:paraId="172B26ED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</w:p>
          <w:p w14:paraId="6D81184E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Set-up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da tabela</w:t>
            </w:r>
          </w:p>
          <w:p w14:paraId="0C8E49BF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tabela_R18:</w:t>
            </w:r>
          </w:p>
          <w:p w14:paraId="49AFDCF5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ldi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       ZL,LOW(</w:t>
            </w:r>
            <w:proofErr w:type="spellStart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tabela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*2)</w:t>
            </w:r>
          </w:p>
          <w:p w14:paraId="7ABC8229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ldi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       ZH,HIGH(</w:t>
            </w:r>
            <w:proofErr w:type="spellStart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tabela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*2)</w:t>
            </w:r>
          </w:p>
          <w:p w14:paraId="2CDA52F6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ZL,R18</w:t>
            </w:r>
          </w:p>
          <w:p w14:paraId="4EAD68C7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R18,0</w:t>
            </w:r>
          </w:p>
          <w:p w14:paraId="6D998A15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ZH,R18</w:t>
            </w:r>
          </w:p>
          <w:p w14:paraId="36534822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lpm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R18,Z</w:t>
            </w:r>
          </w:p>
          <w:p w14:paraId="3403079C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</w:t>
            </w:r>
            <w:proofErr w:type="spellEnd"/>
          </w:p>
          <w:p w14:paraId="7347BB8B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1F2B577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Tabela de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conversao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numero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-display</w:t>
            </w:r>
          </w:p>
          <w:p w14:paraId="77285458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tabela:</w:t>
            </w:r>
          </w:p>
          <w:p w14:paraId="7A883A48" w14:textId="77777777" w:rsidR="0000355C" w:rsidRDefault="0000355C" w:rsidP="0000355C">
            <w:pPr>
              <w:pStyle w:val="Corpodetexto2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.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0xBF, 0x86, 0xDB, 0xCF, 0xE6, 0xED, 0xFD, 0x87, 0xFF, 0xE7</w:t>
            </w:r>
          </w:p>
          <w:p w14:paraId="092EFF6A" w14:textId="77777777" w:rsidR="0000355C" w:rsidRDefault="0000355C" w:rsidP="0000355C">
            <w:pPr>
              <w:pStyle w:val="Corpodetexto2"/>
              <w:rPr>
                <w:szCs w:val="18"/>
              </w:rPr>
            </w:pPr>
          </w:p>
          <w:p w14:paraId="1885C684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//////////////////////////////////////////////////////////////////////////////////</w:t>
            </w:r>
          </w:p>
          <w:p w14:paraId="5F1D7737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/////////////////////////////////////////////////////////////////////////////////</w:t>
            </w:r>
          </w:p>
          <w:p w14:paraId="151D6F67" w14:textId="77777777" w:rsidR="0000355C" w:rsidRDefault="0000355C" w:rsidP="0000355C">
            <w:pPr>
              <w:pStyle w:val="Corpodetexto2"/>
              <w:rPr>
                <w:szCs w:val="18"/>
              </w:rPr>
            </w:pPr>
          </w:p>
          <w:p w14:paraId="21B50AFC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 w:rsidRPr="0000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.macro</w:t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</w:t>
            </w:r>
            <w:proofErr w:type="spellStart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set_display</w:t>
            </w:r>
            <w:proofErr w:type="spellEnd"/>
          </w:p>
          <w:p w14:paraId="397338A5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r w:rsidRPr="0000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push</w:t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  <w:t>R17</w:t>
            </w:r>
          </w:p>
          <w:p w14:paraId="1450D647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proofErr w:type="spellStart"/>
            <w:r w:rsidRPr="0000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ldi</w:t>
            </w:r>
            <w:proofErr w:type="spellEnd"/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  <w:t>R17,0</w:t>
            </w:r>
          </w:p>
          <w:p w14:paraId="7C392E71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PORTB,R17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reseta o display (apaga)</w:t>
            </w:r>
          </w:p>
          <w:p w14:paraId="38B79E49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7402C76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 Busca na tabela em memória flash os dados</w:t>
            </w:r>
          </w:p>
          <w:p w14:paraId="73F691D1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R18,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Coleta o número usado, para buscar semelhante a um vetor o número na tabela</w:t>
            </w:r>
          </w:p>
          <w:p w14:paraId="5544EEF1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tabela_R18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Consulta a tabela em memória flash como um vetor e o valor estará em R18 para</w:t>
            </w:r>
          </w:p>
          <w:p w14:paraId="508F82AB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ser mostrado no display</w:t>
            </w:r>
          </w:p>
          <w:p w14:paraId="2C94C246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R17,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 </w:t>
            </w:r>
          </w:p>
          <w:p w14:paraId="61EDBD56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0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out</w:t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  <w:t>PORTB,R17</w:t>
            </w:r>
          </w:p>
          <w:p w14:paraId="78857823" w14:textId="77777777" w:rsidR="0000355C" w:rsidRP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r w:rsidRPr="0000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out</w:t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  <w:t>PORTD,R18</w:t>
            </w:r>
          </w:p>
          <w:p w14:paraId="335EC622" w14:textId="77777777" w:rsidR="0000355C" w:rsidRDefault="0000355C" w:rsidP="000035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0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R17</w:t>
            </w:r>
          </w:p>
          <w:p w14:paraId="406BD068" w14:textId="55E3E416" w:rsidR="0000355C" w:rsidRDefault="0000355C" w:rsidP="0000355C">
            <w:pPr>
              <w:pStyle w:val="Corpodetexto2"/>
              <w:rPr>
                <w:szCs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.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endm</w:t>
            </w:r>
            <w:proofErr w:type="spellEnd"/>
          </w:p>
          <w:p w14:paraId="072D2FE2" w14:textId="25476EA1" w:rsidR="0000355C" w:rsidRPr="0000355C" w:rsidRDefault="0000355C" w:rsidP="0000355C">
            <w:pPr>
              <w:pStyle w:val="Corpodetexto2"/>
              <w:rPr>
                <w:szCs w:val="18"/>
              </w:rPr>
            </w:pPr>
          </w:p>
        </w:tc>
      </w:tr>
    </w:tbl>
    <w:p w14:paraId="76475656" w14:textId="77777777" w:rsidR="00C55203" w:rsidRPr="0000355C" w:rsidRDefault="00C55203" w:rsidP="00B1789D">
      <w:pPr>
        <w:pStyle w:val="Corpodetexto2"/>
        <w:rPr>
          <w:szCs w:val="18"/>
        </w:rPr>
      </w:pPr>
    </w:p>
    <w:sectPr w:rsidR="00C55203" w:rsidRPr="0000355C" w:rsidSect="00FD1AE1">
      <w:footerReference w:type="default" r:id="rId16"/>
      <w:pgSz w:w="11907" w:h="16840" w:code="9"/>
      <w:pgMar w:top="851" w:right="851" w:bottom="1134" w:left="851" w:header="873" w:footer="101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6260E" w14:textId="77777777" w:rsidR="00EC0C51" w:rsidRDefault="00EC0C51">
      <w:r>
        <w:separator/>
      </w:r>
    </w:p>
  </w:endnote>
  <w:endnote w:type="continuationSeparator" w:id="0">
    <w:p w14:paraId="77F19B58" w14:textId="77777777" w:rsidR="00EC0C51" w:rsidRDefault="00EC0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419EC" w14:textId="77777777" w:rsidR="00345A66" w:rsidRDefault="00345A66" w:rsidP="008866F5">
    <w:pPr>
      <w:pStyle w:val="Rodap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4604F6">
      <w:rPr>
        <w:rStyle w:val="Nmerodepgina"/>
        <w:noProof/>
      </w:rPr>
      <w:t>5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13268" w14:textId="77777777" w:rsidR="00EC0C51" w:rsidRDefault="00EC0C51">
      <w:r>
        <w:separator/>
      </w:r>
    </w:p>
  </w:footnote>
  <w:footnote w:type="continuationSeparator" w:id="0">
    <w:p w14:paraId="06F32ADA" w14:textId="77777777" w:rsidR="00EC0C51" w:rsidRDefault="00EC0C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5BAD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B4621CC"/>
    <w:multiLevelType w:val="hybridMultilevel"/>
    <w:tmpl w:val="D5909E5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5581D"/>
    <w:multiLevelType w:val="hybridMultilevel"/>
    <w:tmpl w:val="DEA030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DF159E6"/>
    <w:multiLevelType w:val="hybridMultilevel"/>
    <w:tmpl w:val="118221B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E717FB3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F7050DD"/>
    <w:multiLevelType w:val="hybridMultilevel"/>
    <w:tmpl w:val="DB74A6F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13FEA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7A8697F"/>
    <w:multiLevelType w:val="hybridMultilevel"/>
    <w:tmpl w:val="E3B2DFE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DE01E1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67E17FE0"/>
    <w:multiLevelType w:val="hybridMultilevel"/>
    <w:tmpl w:val="1B92EFE6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9D31E70"/>
    <w:multiLevelType w:val="hybridMultilevel"/>
    <w:tmpl w:val="C7547FB4"/>
    <w:lvl w:ilvl="0" w:tplc="8960A6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E0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2E8A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42991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D8D54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B4F4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5052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E2B9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84F1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9426D"/>
    <w:multiLevelType w:val="hybridMultilevel"/>
    <w:tmpl w:val="974265F6"/>
    <w:lvl w:ilvl="0" w:tplc="4F5AAE28">
      <w:start w:val="1"/>
      <w:numFmt w:val="decimal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F262779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8"/>
  </w:num>
  <w:num w:numId="5">
    <w:abstractNumId w:val="4"/>
  </w:num>
  <w:num w:numId="6">
    <w:abstractNumId w:val="3"/>
  </w:num>
  <w:num w:numId="7">
    <w:abstractNumId w:val="11"/>
  </w:num>
  <w:num w:numId="8">
    <w:abstractNumId w:val="7"/>
  </w:num>
  <w:num w:numId="9">
    <w:abstractNumId w:val="5"/>
  </w:num>
  <w:num w:numId="10">
    <w:abstractNumId w:val="2"/>
  </w:num>
  <w:num w:numId="11">
    <w:abstractNumId w:val="10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3A"/>
    <w:rsid w:val="0000355C"/>
    <w:rsid w:val="00020E74"/>
    <w:rsid w:val="000413F5"/>
    <w:rsid w:val="00042F79"/>
    <w:rsid w:val="000563D3"/>
    <w:rsid w:val="00062DD6"/>
    <w:rsid w:val="000868DF"/>
    <w:rsid w:val="00086B1C"/>
    <w:rsid w:val="00090E0D"/>
    <w:rsid w:val="000B0DAC"/>
    <w:rsid w:val="000C555B"/>
    <w:rsid w:val="000C7480"/>
    <w:rsid w:val="000D60C6"/>
    <w:rsid w:val="000D79EE"/>
    <w:rsid w:val="000D7BC2"/>
    <w:rsid w:val="000F1EB4"/>
    <w:rsid w:val="000F245C"/>
    <w:rsid w:val="000F77BF"/>
    <w:rsid w:val="00105536"/>
    <w:rsid w:val="0014710A"/>
    <w:rsid w:val="001511C3"/>
    <w:rsid w:val="00187B9A"/>
    <w:rsid w:val="0019184E"/>
    <w:rsid w:val="001A2DE4"/>
    <w:rsid w:val="001D0027"/>
    <w:rsid w:val="001D1219"/>
    <w:rsid w:val="00204903"/>
    <w:rsid w:val="00205949"/>
    <w:rsid w:val="00217E3C"/>
    <w:rsid w:val="00220227"/>
    <w:rsid w:val="002233EA"/>
    <w:rsid w:val="0024446F"/>
    <w:rsid w:val="00256B1F"/>
    <w:rsid w:val="002A033F"/>
    <w:rsid w:val="002A2A02"/>
    <w:rsid w:val="002A6095"/>
    <w:rsid w:val="002A7DD1"/>
    <w:rsid w:val="002C15DD"/>
    <w:rsid w:val="002D711F"/>
    <w:rsid w:val="00313EF0"/>
    <w:rsid w:val="0033014A"/>
    <w:rsid w:val="0033059C"/>
    <w:rsid w:val="00337041"/>
    <w:rsid w:val="00341F8C"/>
    <w:rsid w:val="00345A66"/>
    <w:rsid w:val="0035020F"/>
    <w:rsid w:val="00355E01"/>
    <w:rsid w:val="00364262"/>
    <w:rsid w:val="00364FEC"/>
    <w:rsid w:val="00365289"/>
    <w:rsid w:val="0036785C"/>
    <w:rsid w:val="003A70FE"/>
    <w:rsid w:val="003B3A7C"/>
    <w:rsid w:val="003C0D82"/>
    <w:rsid w:val="003D4B02"/>
    <w:rsid w:val="003F1941"/>
    <w:rsid w:val="00414D3A"/>
    <w:rsid w:val="0043073F"/>
    <w:rsid w:val="00437A8E"/>
    <w:rsid w:val="004604F6"/>
    <w:rsid w:val="0046197D"/>
    <w:rsid w:val="0047434E"/>
    <w:rsid w:val="00491870"/>
    <w:rsid w:val="004A2367"/>
    <w:rsid w:val="004B216A"/>
    <w:rsid w:val="004C0DE7"/>
    <w:rsid w:val="004C7C2B"/>
    <w:rsid w:val="004D1B44"/>
    <w:rsid w:val="004E13D0"/>
    <w:rsid w:val="004E4429"/>
    <w:rsid w:val="004F2E65"/>
    <w:rsid w:val="0051570A"/>
    <w:rsid w:val="005168F0"/>
    <w:rsid w:val="00550BE2"/>
    <w:rsid w:val="00557689"/>
    <w:rsid w:val="00560976"/>
    <w:rsid w:val="005635B8"/>
    <w:rsid w:val="0056575F"/>
    <w:rsid w:val="00571976"/>
    <w:rsid w:val="00576708"/>
    <w:rsid w:val="00577F24"/>
    <w:rsid w:val="00583AB3"/>
    <w:rsid w:val="00587A1C"/>
    <w:rsid w:val="005A050A"/>
    <w:rsid w:val="005A6590"/>
    <w:rsid w:val="005B7049"/>
    <w:rsid w:val="005F5F67"/>
    <w:rsid w:val="00607956"/>
    <w:rsid w:val="006404B4"/>
    <w:rsid w:val="006458AD"/>
    <w:rsid w:val="00655A37"/>
    <w:rsid w:val="00666F1C"/>
    <w:rsid w:val="00683CDA"/>
    <w:rsid w:val="006944BA"/>
    <w:rsid w:val="006A2AD4"/>
    <w:rsid w:val="006A2CB4"/>
    <w:rsid w:val="006B557E"/>
    <w:rsid w:val="006C7BFC"/>
    <w:rsid w:val="006F38E3"/>
    <w:rsid w:val="00720BE6"/>
    <w:rsid w:val="00742F86"/>
    <w:rsid w:val="00744E85"/>
    <w:rsid w:val="00746818"/>
    <w:rsid w:val="007A46D8"/>
    <w:rsid w:val="007A6B9E"/>
    <w:rsid w:val="007C2FAF"/>
    <w:rsid w:val="007D193E"/>
    <w:rsid w:val="007D4B03"/>
    <w:rsid w:val="007F17C2"/>
    <w:rsid w:val="007F4E3F"/>
    <w:rsid w:val="00831CBA"/>
    <w:rsid w:val="00856F0D"/>
    <w:rsid w:val="008749FE"/>
    <w:rsid w:val="008866F5"/>
    <w:rsid w:val="00893B54"/>
    <w:rsid w:val="008949D8"/>
    <w:rsid w:val="008B4A71"/>
    <w:rsid w:val="008C4743"/>
    <w:rsid w:val="008E3422"/>
    <w:rsid w:val="008F0ACA"/>
    <w:rsid w:val="00900B0F"/>
    <w:rsid w:val="00932820"/>
    <w:rsid w:val="00943A4C"/>
    <w:rsid w:val="00972364"/>
    <w:rsid w:val="0097329A"/>
    <w:rsid w:val="009B16DE"/>
    <w:rsid w:val="009C3ED2"/>
    <w:rsid w:val="009D4206"/>
    <w:rsid w:val="009F2C0C"/>
    <w:rsid w:val="009F3378"/>
    <w:rsid w:val="00A018B9"/>
    <w:rsid w:val="00A218CE"/>
    <w:rsid w:val="00A47839"/>
    <w:rsid w:val="00A560D8"/>
    <w:rsid w:val="00A853E4"/>
    <w:rsid w:val="00AA2662"/>
    <w:rsid w:val="00AA7534"/>
    <w:rsid w:val="00AB37CF"/>
    <w:rsid w:val="00AE5C0D"/>
    <w:rsid w:val="00B11539"/>
    <w:rsid w:val="00B130C7"/>
    <w:rsid w:val="00B17745"/>
    <w:rsid w:val="00B1789D"/>
    <w:rsid w:val="00B20A62"/>
    <w:rsid w:val="00B31531"/>
    <w:rsid w:val="00BB4012"/>
    <w:rsid w:val="00BB6709"/>
    <w:rsid w:val="00BD019A"/>
    <w:rsid w:val="00BD595E"/>
    <w:rsid w:val="00BE0D64"/>
    <w:rsid w:val="00BF5111"/>
    <w:rsid w:val="00C030AD"/>
    <w:rsid w:val="00C1401F"/>
    <w:rsid w:val="00C25C42"/>
    <w:rsid w:val="00C505A7"/>
    <w:rsid w:val="00C507FF"/>
    <w:rsid w:val="00C55203"/>
    <w:rsid w:val="00C652B4"/>
    <w:rsid w:val="00C74D20"/>
    <w:rsid w:val="00C83F28"/>
    <w:rsid w:val="00C86BDF"/>
    <w:rsid w:val="00CB3C63"/>
    <w:rsid w:val="00CB3E2E"/>
    <w:rsid w:val="00CB6F8D"/>
    <w:rsid w:val="00CB7A2D"/>
    <w:rsid w:val="00CC6381"/>
    <w:rsid w:val="00CE7113"/>
    <w:rsid w:val="00D11D90"/>
    <w:rsid w:val="00D6010F"/>
    <w:rsid w:val="00D659BC"/>
    <w:rsid w:val="00D87628"/>
    <w:rsid w:val="00D917F3"/>
    <w:rsid w:val="00D96CE0"/>
    <w:rsid w:val="00DA1E86"/>
    <w:rsid w:val="00DB2B5B"/>
    <w:rsid w:val="00DB477C"/>
    <w:rsid w:val="00DC19B5"/>
    <w:rsid w:val="00DC37EF"/>
    <w:rsid w:val="00DD0C85"/>
    <w:rsid w:val="00DE1C73"/>
    <w:rsid w:val="00DF5C5F"/>
    <w:rsid w:val="00E0679E"/>
    <w:rsid w:val="00E1125C"/>
    <w:rsid w:val="00E1536E"/>
    <w:rsid w:val="00E37B5D"/>
    <w:rsid w:val="00E409CC"/>
    <w:rsid w:val="00E44099"/>
    <w:rsid w:val="00E56C9A"/>
    <w:rsid w:val="00E61269"/>
    <w:rsid w:val="00E7132D"/>
    <w:rsid w:val="00E75D20"/>
    <w:rsid w:val="00E80BFE"/>
    <w:rsid w:val="00E8315E"/>
    <w:rsid w:val="00E861C8"/>
    <w:rsid w:val="00E9366B"/>
    <w:rsid w:val="00E95DB0"/>
    <w:rsid w:val="00EA3D09"/>
    <w:rsid w:val="00EA736C"/>
    <w:rsid w:val="00EB278F"/>
    <w:rsid w:val="00EC0C51"/>
    <w:rsid w:val="00ED42F7"/>
    <w:rsid w:val="00ED72C5"/>
    <w:rsid w:val="00EE6C5B"/>
    <w:rsid w:val="00F36654"/>
    <w:rsid w:val="00F41245"/>
    <w:rsid w:val="00F903B5"/>
    <w:rsid w:val="00F93870"/>
    <w:rsid w:val="00FD1AE1"/>
    <w:rsid w:val="00FD54E2"/>
    <w:rsid w:val="00FE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E300EA"/>
  <w15:chartTrackingRefBased/>
  <w15:docId w15:val="{3390C4DD-8DA1-AA43-923A-60A30614C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55C"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Pr>
      <w:sz w:val="24"/>
    </w:rPr>
  </w:style>
  <w:style w:type="paragraph" w:styleId="Corpodetexto2">
    <w:name w:val="Body Text 2"/>
    <w:basedOn w:val="Normal"/>
    <w:pPr>
      <w:jc w:val="both"/>
    </w:pPr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3">
    <w:name w:val="Body Text 3"/>
    <w:basedOn w:val="Normal"/>
    <w:pPr>
      <w:jc w:val="both"/>
    </w:pPr>
    <w:rPr>
      <w:b/>
      <w:sz w:val="24"/>
    </w:rPr>
  </w:style>
  <w:style w:type="paragraph" w:styleId="Recuodecorpodetexto">
    <w:name w:val="Body Text Indent"/>
    <w:basedOn w:val="Normal"/>
    <w:pPr>
      <w:ind w:left="360"/>
    </w:pPr>
    <w:rPr>
      <w:b/>
      <w:bCs/>
      <w:i/>
      <w:iCs/>
      <w:sz w:val="24"/>
    </w:rPr>
  </w:style>
  <w:style w:type="table" w:styleId="Tabelacomgrade">
    <w:name w:val="Table Grid"/>
    <w:basedOn w:val="Tabelanormal"/>
    <w:rsid w:val="00313E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BD019A"/>
    <w:rPr>
      <w:color w:val="0000FF"/>
      <w:u w:val="single"/>
    </w:rPr>
  </w:style>
  <w:style w:type="paragraph" w:customStyle="1" w:styleId="xestilo1">
    <w:name w:val="x_estilo1"/>
    <w:basedOn w:val="Normal"/>
    <w:rsid w:val="008F0ACA"/>
    <w:pPr>
      <w:spacing w:before="100" w:beforeAutospacing="1" w:after="100" w:afterAutospacing="1"/>
    </w:pPr>
    <w:rPr>
      <w:sz w:val="24"/>
      <w:szCs w:val="24"/>
    </w:rPr>
  </w:style>
  <w:style w:type="character" w:styleId="Forte">
    <w:name w:val="Strong"/>
    <w:qFormat/>
    <w:rsid w:val="008F0ACA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14710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17E3C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A85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8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yperlink" Target="https://youtu.be/eXzCsbfUh8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youtu.be/hEDibCa7JQ8" TargetMode="Externa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Modelos\Normal.dot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2T12:35:40.09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194 6 18199,'-14'-3'180,"0"0"-90,0 4 44,0 2-89,-2 2 67,1 0-90,1 0 68,4 0-68,1-2 1,3 1-23,1-1 0,2 0 0,1-1 22,1 1-44,0-1 179,1 2-22,1 0-68,4-1 0,2 0-67,7 0 67,1 0-179,2 2 157,0-1-90,-2 1 45,1 3 0,-6-1 45,-2 1 67,-5 1 22,-3-2 225,-6 6 45,-6-3 67,-10 1 134,-4-3-291,4-4-113,3-1 114,9-3-2,1 1-21,0-1-1,2 0 68,2 0-179,0 0-1,1 0-90,1 0-66,0 0-23,0 0-23,2 0-66,-2 0-920,1-1-1659,-1 0-1323,-1-1 3991,2 1 0,-1 0 0,3 1 0</inkml:trace>
  <inkml:trace contextRef="#ctx0" brushRef="#br0" timeOffset="1066">300 58 16271,'17'-16'1861,"-1"2"-1480,-5 10 23,2 1-180,-1 0 0,-2 2 23,-1 1 112,-2 0 178,-3 6-110,-1 4 21,-2 7-112,-1 1-21,-4 0-203,-2-1-23,-3-2-44,-2-2 22,1-2-44,-1-3-1,1-1-22,2-2 45,-1 0-90,3-3 67,1 1-66,0-2 44,2 1-23,1-2 23,0 1 0,1-1-201,1 0 223,3 1 112,2 0-66,5 0 21,4 0 158,1 0-23,3 1 382,6-2-472,-7 0-134,2 0-22,-14 0-1189,-2 0-4304,-5 2 5515,-6 1 0,4-1 0,-3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2T12:35:38.521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18 20532,'19'-5'492,"-2"0"-380,-10 4 0,1 1-21,0 0-69,2 0 112,0 0-134,0 0 90,2 0-90,-2 0 90,1 0-46,3 0-44,-3-1 23,7 0-23,-9 0 45,4-1-23,-5 2-22,-2 0 67,-1-1-44,-3 1-1,-1 0 23,-1 0-68,1 0 23,0 0 45,1 0-45,-1 0 23,2 0-23,-1 0 0,-1 0 0,1 0 23,-1 0-3476,-1 0 3453,-5 0 0,4 0 0,-4 0 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882</TotalTime>
  <Pages>1</Pages>
  <Words>1376</Words>
  <Characters>7434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Cronômetro</vt:lpstr>
    </vt:vector>
  </TitlesOfParts>
  <Company> PUCPR</Company>
  <LinksUpToDate>false</LinksUpToDate>
  <CharactersWithSpaces>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Cronômetro</dc:title>
  <dc:subject>Laboratório</dc:subject>
  <dc:creator>Afonso Ferreira Miguel</dc:creator>
  <cp:keywords/>
  <cp:lastModifiedBy>Gabriel Vitor</cp:lastModifiedBy>
  <cp:revision>37</cp:revision>
  <cp:lastPrinted>2021-10-30T04:46:00Z</cp:lastPrinted>
  <dcterms:created xsi:type="dcterms:W3CDTF">2020-10-22T12:32:00Z</dcterms:created>
  <dcterms:modified xsi:type="dcterms:W3CDTF">2021-11-19T23:56:00Z</dcterms:modified>
</cp:coreProperties>
</file>