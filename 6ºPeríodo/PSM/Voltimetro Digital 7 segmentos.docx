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800"/>
        <w:gridCol w:w="8405"/>
      </w:tblGrid>
      <w:tr w:rsidR="00EE6C5B" w:rsidRPr="005B7049" w14:paraId="1BE2B807" w14:textId="77777777">
        <w:tc>
          <w:tcPr>
            <w:tcW w:w="1809" w:type="dxa"/>
          </w:tcPr>
          <w:p w14:paraId="4AA54C73" w14:textId="77777777" w:rsidR="00EE6C5B" w:rsidRPr="005B7049" w:rsidRDefault="009D3E0A" w:rsidP="00EE6C5B">
            <w:pPr>
              <w:pStyle w:val="Ttulo3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B641528" wp14:editId="698C50AF">
                  <wp:extent cx="718820" cy="781050"/>
                  <wp:effectExtent l="0" t="0" r="5080" b="6350"/>
                  <wp:docPr id="3" name="Imagem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39" t="3093" r="62413" b="520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477" cy="788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36" w:type="dxa"/>
          </w:tcPr>
          <w:p w14:paraId="4272AD6C" w14:textId="77777777" w:rsidR="00EE6C5B" w:rsidRDefault="00EE6C5B" w:rsidP="00ED72C5">
            <w:pPr>
              <w:pStyle w:val="Ttulo3"/>
              <w:spacing w:line="360" w:lineRule="auto"/>
              <w:jc w:val="left"/>
              <w:rPr>
                <w:sz w:val="22"/>
                <w:szCs w:val="22"/>
              </w:rPr>
            </w:pPr>
            <w:r w:rsidRPr="005B7049">
              <w:rPr>
                <w:sz w:val="22"/>
                <w:szCs w:val="22"/>
              </w:rPr>
              <w:t>Pontifícia Universidade Católica do Paraná</w:t>
            </w:r>
          </w:p>
          <w:p w14:paraId="4473D350" w14:textId="351382EC" w:rsidR="008F0ACA" w:rsidRPr="008F0ACA" w:rsidRDefault="00CA6710" w:rsidP="00ED72C5">
            <w:pPr>
              <w:pStyle w:val="xestilo1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Projeto de Sistemas Microprocessados</w:t>
            </w:r>
          </w:p>
          <w:p w14:paraId="2A7E7E0E" w14:textId="77777777" w:rsidR="000C4719" w:rsidRDefault="000C4719" w:rsidP="000C4719">
            <w:pPr>
              <w:pStyle w:val="Corpodetexto2"/>
              <w:jc w:val="left"/>
              <w:rPr>
                <w:sz w:val="22"/>
                <w:szCs w:val="22"/>
              </w:rPr>
            </w:pPr>
            <w:r w:rsidRPr="005B7049">
              <w:rPr>
                <w:sz w:val="22"/>
                <w:szCs w:val="22"/>
              </w:rPr>
              <w:t xml:space="preserve">Prof.: Vilson Rodrigo </w:t>
            </w:r>
            <w:proofErr w:type="spellStart"/>
            <w:r w:rsidRPr="005B7049">
              <w:rPr>
                <w:sz w:val="22"/>
                <w:szCs w:val="22"/>
              </w:rPr>
              <w:t>Mognon</w:t>
            </w:r>
            <w:proofErr w:type="spellEnd"/>
            <w:r w:rsidR="00BA2069">
              <w:rPr>
                <w:sz w:val="22"/>
                <w:szCs w:val="22"/>
              </w:rPr>
              <w:t>/Afonso Ferreira Miguel</w:t>
            </w:r>
            <w:r w:rsidRPr="005B7049">
              <w:rPr>
                <w:sz w:val="22"/>
                <w:szCs w:val="22"/>
              </w:rPr>
              <w:t xml:space="preserve"> - </w:t>
            </w:r>
            <w:r w:rsidR="00BA2069">
              <w:rPr>
                <w:sz w:val="22"/>
                <w:szCs w:val="22"/>
              </w:rPr>
              <w:t>2</w:t>
            </w:r>
            <w:r w:rsidRPr="005B7049">
              <w:rPr>
                <w:sz w:val="22"/>
                <w:szCs w:val="22"/>
                <w:vertAlign w:val="superscript"/>
              </w:rPr>
              <w:t>o</w:t>
            </w:r>
            <w:r w:rsidR="00FD20C2">
              <w:rPr>
                <w:sz w:val="22"/>
                <w:szCs w:val="22"/>
              </w:rPr>
              <w:t xml:space="preserve"> Semestre</w:t>
            </w:r>
          </w:p>
          <w:p w14:paraId="51B69855" w14:textId="77777777" w:rsidR="000C4719" w:rsidRDefault="000C4719" w:rsidP="000C4719">
            <w:pPr>
              <w:pStyle w:val="Corpodetexto2"/>
              <w:jc w:val="left"/>
              <w:rPr>
                <w:sz w:val="22"/>
                <w:szCs w:val="22"/>
              </w:rPr>
            </w:pPr>
          </w:p>
          <w:p w14:paraId="64FEC606" w14:textId="781315F9" w:rsidR="000C4719" w:rsidRPr="002C14AB" w:rsidRDefault="000C4719" w:rsidP="000C4719">
            <w:pPr>
              <w:pStyle w:val="Corpodetexto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ALUNO:</w:t>
            </w:r>
            <w:r w:rsidR="002C14AB">
              <w:rPr>
                <w:sz w:val="22"/>
                <w:szCs w:val="22"/>
              </w:rPr>
              <w:t xml:space="preserve"> </w:t>
            </w:r>
            <w:r w:rsidR="002C14AB" w:rsidRPr="002C14AB">
              <w:rPr>
                <w:sz w:val="22"/>
                <w:szCs w:val="22"/>
                <w:u w:val="single"/>
              </w:rPr>
              <w:t>Gabriel Vitor Cezário</w:t>
            </w:r>
            <w:r w:rsidR="002C14A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DATA: </w:t>
            </w:r>
            <w:r w:rsidR="009F7B7D" w:rsidRPr="009F7B7D">
              <w:rPr>
                <w:sz w:val="22"/>
                <w:szCs w:val="22"/>
                <w:u w:val="single"/>
              </w:rPr>
              <w:t>11</w:t>
            </w:r>
            <w:r w:rsidRPr="009F7B7D">
              <w:rPr>
                <w:sz w:val="22"/>
                <w:szCs w:val="22"/>
                <w:u w:val="single"/>
              </w:rPr>
              <w:t>/</w:t>
            </w:r>
            <w:r w:rsidR="009F7B7D" w:rsidRPr="009F7B7D">
              <w:rPr>
                <w:sz w:val="22"/>
                <w:szCs w:val="22"/>
                <w:u w:val="single"/>
              </w:rPr>
              <w:t>11</w:t>
            </w:r>
            <w:r w:rsidRPr="009F7B7D">
              <w:rPr>
                <w:sz w:val="22"/>
                <w:szCs w:val="22"/>
                <w:u w:val="single"/>
              </w:rPr>
              <w:t>/</w:t>
            </w:r>
            <w:r w:rsidR="009F7B7D" w:rsidRPr="009F7B7D">
              <w:rPr>
                <w:sz w:val="22"/>
                <w:szCs w:val="22"/>
                <w:u w:val="single"/>
              </w:rPr>
              <w:t>2021</w:t>
            </w:r>
          </w:p>
          <w:p w14:paraId="1CFFC985" w14:textId="77777777" w:rsidR="008866F5" w:rsidRPr="002C14AB" w:rsidRDefault="008866F5" w:rsidP="000C4719">
            <w:pPr>
              <w:pStyle w:val="Corpodetexto2"/>
              <w:jc w:val="left"/>
              <w:rPr>
                <w:sz w:val="22"/>
                <w:szCs w:val="22"/>
              </w:rPr>
            </w:pPr>
          </w:p>
        </w:tc>
      </w:tr>
    </w:tbl>
    <w:p w14:paraId="63BAADAC" w14:textId="77777777" w:rsidR="00EE6C5B" w:rsidRPr="00C83F28" w:rsidRDefault="00EE6C5B" w:rsidP="005635B8">
      <w:pPr>
        <w:pStyle w:val="Corpodetexto2"/>
        <w:rPr>
          <w:b/>
          <w:bCs/>
          <w:sz w:val="14"/>
        </w:rPr>
      </w:pPr>
    </w:p>
    <w:p w14:paraId="0BA5841E" w14:textId="77777777" w:rsidR="005635B8" w:rsidRPr="00A721DB" w:rsidRDefault="00665D2B" w:rsidP="00EE6C5B">
      <w:pPr>
        <w:pStyle w:val="Corpodetexto2"/>
        <w:jc w:val="center"/>
        <w:rPr>
          <w:b/>
          <w:bCs/>
          <w:u w:val="single"/>
        </w:rPr>
      </w:pPr>
      <w:r>
        <w:rPr>
          <w:b/>
          <w:bCs/>
        </w:rPr>
        <w:t xml:space="preserve">LABORATÓRIO – </w:t>
      </w:r>
      <w:r w:rsidR="00C1387C">
        <w:rPr>
          <w:b/>
          <w:bCs/>
        </w:rPr>
        <w:t>VOLTÍMETRO DIGITAL</w:t>
      </w:r>
    </w:p>
    <w:p w14:paraId="67CA2433" w14:textId="77777777" w:rsidR="005635B8" w:rsidRPr="00C83F28" w:rsidRDefault="005635B8" w:rsidP="005635B8">
      <w:pPr>
        <w:pStyle w:val="Corpodetexto2"/>
        <w:rPr>
          <w:sz w:val="10"/>
          <w:szCs w:val="18"/>
        </w:rPr>
      </w:pPr>
    </w:p>
    <w:p w14:paraId="50DBA64C" w14:textId="77777777" w:rsidR="00951152" w:rsidRDefault="00951152" w:rsidP="000C4719">
      <w:pPr>
        <w:pStyle w:val="Corpodetexto2"/>
        <w:rPr>
          <w:szCs w:val="18"/>
        </w:rPr>
      </w:pPr>
    </w:p>
    <w:p w14:paraId="15878F6C" w14:textId="77777777" w:rsidR="00665D2B" w:rsidRPr="00D85F4E" w:rsidRDefault="00665D2B" w:rsidP="00665D2B">
      <w:pPr>
        <w:pStyle w:val="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665D2B">
        <w:rPr>
          <w:b/>
          <w:szCs w:val="18"/>
        </w:rPr>
        <w:t>Objetivo</w:t>
      </w:r>
      <w:r>
        <w:rPr>
          <w:szCs w:val="18"/>
        </w:rPr>
        <w:t xml:space="preserve">: Desenvolver um </w:t>
      </w:r>
      <w:r w:rsidR="002E5F85">
        <w:rPr>
          <w:szCs w:val="18"/>
        </w:rPr>
        <w:t>Voltímetro Digital</w:t>
      </w:r>
      <w:r>
        <w:rPr>
          <w:szCs w:val="18"/>
        </w:rPr>
        <w:t xml:space="preserve"> em </w:t>
      </w:r>
      <w:r w:rsidR="00DF3D3F">
        <w:rPr>
          <w:szCs w:val="18"/>
        </w:rPr>
        <w:t>linguagem C</w:t>
      </w:r>
      <w:r>
        <w:rPr>
          <w:szCs w:val="18"/>
        </w:rPr>
        <w:t xml:space="preserve"> para monitorar a tensão de entrada do conversor AD e </w:t>
      </w:r>
      <w:r w:rsidR="00DF3D3F">
        <w:rPr>
          <w:szCs w:val="18"/>
        </w:rPr>
        <w:t xml:space="preserve">exibir </w:t>
      </w:r>
      <w:r>
        <w:rPr>
          <w:szCs w:val="18"/>
        </w:rPr>
        <w:t xml:space="preserve">o resultado para </w:t>
      </w:r>
      <w:r w:rsidR="00DF3D3F">
        <w:rPr>
          <w:szCs w:val="18"/>
        </w:rPr>
        <w:t>quatro displays 7 segmentos</w:t>
      </w:r>
      <w:r w:rsidR="00D67086">
        <w:rPr>
          <w:szCs w:val="18"/>
        </w:rPr>
        <w:t>.</w:t>
      </w:r>
    </w:p>
    <w:p w14:paraId="0C95E599" w14:textId="77777777" w:rsidR="00951152" w:rsidRDefault="00951152" w:rsidP="000C4719">
      <w:pPr>
        <w:pStyle w:val="Corpodetexto2"/>
        <w:rPr>
          <w:szCs w:val="18"/>
        </w:rPr>
      </w:pPr>
    </w:p>
    <w:p w14:paraId="6D95DD5F" w14:textId="77777777" w:rsidR="003C367A" w:rsidRDefault="004F2E65" w:rsidP="00C1401F">
      <w:pPr>
        <w:pStyle w:val="Corpodetexto2"/>
        <w:rPr>
          <w:szCs w:val="18"/>
        </w:rPr>
      </w:pPr>
      <w:r>
        <w:rPr>
          <w:szCs w:val="18"/>
        </w:rPr>
        <w:fldChar w:fldCharType="begin"/>
      </w:r>
      <w:r>
        <w:rPr>
          <w:szCs w:val="18"/>
        </w:rPr>
        <w:instrText xml:space="preserve"> SEQ num \* Arabic \* MERGEFORMAT </w:instrText>
      </w:r>
      <w:r>
        <w:rPr>
          <w:szCs w:val="18"/>
        </w:rPr>
        <w:fldChar w:fldCharType="separate"/>
      </w:r>
      <w:r w:rsidR="005D1CA2">
        <w:rPr>
          <w:noProof/>
          <w:szCs w:val="18"/>
        </w:rPr>
        <w:t>1</w:t>
      </w:r>
      <w:r>
        <w:rPr>
          <w:szCs w:val="18"/>
        </w:rPr>
        <w:fldChar w:fldCharType="end"/>
      </w:r>
      <w:r w:rsidRPr="00ED72C5">
        <w:rPr>
          <w:szCs w:val="18"/>
        </w:rPr>
        <w:t xml:space="preserve">) </w:t>
      </w:r>
      <w:r w:rsidR="00DA1E86">
        <w:rPr>
          <w:szCs w:val="18"/>
        </w:rPr>
        <w:t xml:space="preserve">Consulte a seção </w:t>
      </w:r>
      <w:r w:rsidR="0069260E">
        <w:rPr>
          <w:szCs w:val="18"/>
        </w:rPr>
        <w:t>A</w:t>
      </w:r>
      <w:r w:rsidR="00CB2D0E">
        <w:rPr>
          <w:szCs w:val="18"/>
        </w:rPr>
        <w:t>DC</w:t>
      </w:r>
      <w:r w:rsidR="00DA1E86">
        <w:rPr>
          <w:szCs w:val="18"/>
        </w:rPr>
        <w:t xml:space="preserve"> do datasheet e </w:t>
      </w:r>
      <w:r w:rsidR="00C1401F">
        <w:rPr>
          <w:szCs w:val="18"/>
        </w:rPr>
        <w:t xml:space="preserve">defina os valores dos registradores abaixo para </w:t>
      </w:r>
      <w:r w:rsidR="00CB2D0E">
        <w:rPr>
          <w:szCs w:val="18"/>
        </w:rPr>
        <w:t xml:space="preserve">operar o conversor, </w:t>
      </w:r>
      <w:r w:rsidR="00C1401F">
        <w:rPr>
          <w:szCs w:val="18"/>
        </w:rPr>
        <w:t xml:space="preserve">com as seguintes características: </w:t>
      </w:r>
    </w:p>
    <w:p w14:paraId="295A6798" w14:textId="77777777" w:rsidR="003C367A" w:rsidRDefault="00CB2D0E" w:rsidP="003C367A">
      <w:pPr>
        <w:pStyle w:val="Corpodetexto2"/>
        <w:numPr>
          <w:ilvl w:val="0"/>
          <w:numId w:val="14"/>
        </w:numPr>
        <w:rPr>
          <w:szCs w:val="18"/>
        </w:rPr>
      </w:pPr>
      <w:r>
        <w:rPr>
          <w:szCs w:val="18"/>
        </w:rPr>
        <w:t xml:space="preserve">Leitura do canal </w:t>
      </w:r>
      <w:r w:rsidR="00561FB5">
        <w:rPr>
          <w:szCs w:val="18"/>
        </w:rPr>
        <w:t xml:space="preserve">do </w:t>
      </w:r>
      <w:r w:rsidR="00D0677B">
        <w:rPr>
          <w:szCs w:val="18"/>
        </w:rPr>
        <w:t>potenciômetro</w:t>
      </w:r>
      <w:r w:rsidR="00023FBE">
        <w:rPr>
          <w:szCs w:val="18"/>
        </w:rPr>
        <w:t xml:space="preserve"> (AN0)</w:t>
      </w:r>
      <w:r>
        <w:rPr>
          <w:szCs w:val="18"/>
        </w:rPr>
        <w:t>;</w:t>
      </w:r>
    </w:p>
    <w:p w14:paraId="0C450338" w14:textId="77777777" w:rsidR="003C367A" w:rsidRDefault="00D0677B" w:rsidP="003C367A">
      <w:pPr>
        <w:pStyle w:val="Corpodetexto2"/>
        <w:numPr>
          <w:ilvl w:val="0"/>
          <w:numId w:val="14"/>
        </w:numPr>
        <w:rPr>
          <w:szCs w:val="18"/>
        </w:rPr>
      </w:pPr>
      <w:r>
        <w:rPr>
          <w:szCs w:val="18"/>
        </w:rPr>
        <w:t>Frequência</w:t>
      </w:r>
      <w:r w:rsidR="00CB2D0E">
        <w:rPr>
          <w:szCs w:val="18"/>
        </w:rPr>
        <w:t xml:space="preserve"> do </w:t>
      </w:r>
      <w:proofErr w:type="spellStart"/>
      <w:r w:rsidR="00CB2D0E">
        <w:rPr>
          <w:szCs w:val="18"/>
        </w:rPr>
        <w:t>clock</w:t>
      </w:r>
      <w:proofErr w:type="spellEnd"/>
      <w:r w:rsidR="00CB2D0E">
        <w:rPr>
          <w:szCs w:val="18"/>
        </w:rPr>
        <w:t xml:space="preserve"> do ADC = 125kHz</w:t>
      </w:r>
      <w:r w:rsidR="001D00AC">
        <w:rPr>
          <w:szCs w:val="18"/>
        </w:rPr>
        <w:t xml:space="preserve">; </w:t>
      </w:r>
    </w:p>
    <w:p w14:paraId="4E993C62" w14:textId="77777777" w:rsidR="003C367A" w:rsidRDefault="00AA6427" w:rsidP="003C367A">
      <w:pPr>
        <w:pStyle w:val="Corpodetexto2"/>
        <w:numPr>
          <w:ilvl w:val="0"/>
          <w:numId w:val="14"/>
        </w:numPr>
        <w:rPr>
          <w:szCs w:val="18"/>
        </w:rPr>
      </w:pPr>
      <w:r>
        <w:rPr>
          <w:szCs w:val="18"/>
        </w:rPr>
        <w:t xml:space="preserve">Referência = </w:t>
      </w:r>
      <w:proofErr w:type="spellStart"/>
      <w:r>
        <w:rPr>
          <w:szCs w:val="18"/>
        </w:rPr>
        <w:t>AV</w:t>
      </w:r>
      <w:r w:rsidR="00222523">
        <w:rPr>
          <w:szCs w:val="18"/>
        </w:rPr>
        <w:t>cc</w:t>
      </w:r>
      <w:proofErr w:type="spellEnd"/>
      <w:r w:rsidR="001D00AC">
        <w:rPr>
          <w:szCs w:val="18"/>
        </w:rPr>
        <w:t xml:space="preserve">;  </w:t>
      </w:r>
    </w:p>
    <w:p w14:paraId="67AE488D" w14:textId="77777777" w:rsidR="00FE55CF" w:rsidRPr="00EB0144" w:rsidRDefault="00AC7C65" w:rsidP="00EB0144">
      <w:pPr>
        <w:pStyle w:val="Corpodetexto2"/>
        <w:numPr>
          <w:ilvl w:val="0"/>
          <w:numId w:val="14"/>
        </w:numPr>
        <w:rPr>
          <w:szCs w:val="18"/>
        </w:rPr>
      </w:pPr>
      <w:r>
        <w:rPr>
          <w:szCs w:val="18"/>
        </w:rPr>
        <w:t>A</w:t>
      </w:r>
      <w:r w:rsidR="001D00AC">
        <w:rPr>
          <w:szCs w:val="18"/>
        </w:rPr>
        <w:t xml:space="preserve">juste para a </w:t>
      </w:r>
      <w:r w:rsidR="00000AA4" w:rsidRPr="00493CD7">
        <w:rPr>
          <w:color w:val="FF0000"/>
          <w:szCs w:val="18"/>
          <w:u w:val="single"/>
        </w:rPr>
        <w:t>direita, usando 10</w:t>
      </w:r>
      <w:r w:rsidR="00FE55CF" w:rsidRPr="00493CD7">
        <w:rPr>
          <w:color w:val="FF0000"/>
          <w:szCs w:val="18"/>
          <w:u w:val="single"/>
        </w:rPr>
        <w:t xml:space="preserve"> bits</w:t>
      </w:r>
      <w:r w:rsidR="0005624B" w:rsidRPr="00493CD7">
        <w:rPr>
          <w:color w:val="FF0000"/>
          <w:szCs w:val="18"/>
        </w:rPr>
        <w:t xml:space="preserve"> </w:t>
      </w:r>
      <w:r w:rsidR="0005624B" w:rsidRPr="00EB0144">
        <w:rPr>
          <w:szCs w:val="18"/>
        </w:rPr>
        <w:t>(</w:t>
      </w:r>
      <w:bookmarkStart w:id="0" w:name="_Hlk50552829"/>
      <w:r w:rsidR="006575F2" w:rsidRPr="006575F2">
        <w:rPr>
          <w:szCs w:val="18"/>
        </w:rPr>
        <w:t>ADCH</w:t>
      </w:r>
      <w:bookmarkEnd w:id="0"/>
      <w:r w:rsidR="00000AA4">
        <w:rPr>
          <w:szCs w:val="18"/>
        </w:rPr>
        <w:t>:</w:t>
      </w:r>
      <w:r w:rsidR="00000AA4" w:rsidRPr="006575F2">
        <w:rPr>
          <w:szCs w:val="18"/>
        </w:rPr>
        <w:t>ADC</w:t>
      </w:r>
      <w:r w:rsidR="00000AA4">
        <w:rPr>
          <w:szCs w:val="18"/>
        </w:rPr>
        <w:t>L</w:t>
      </w:r>
      <w:r w:rsidR="0005624B" w:rsidRPr="00EB0144">
        <w:rPr>
          <w:szCs w:val="18"/>
        </w:rPr>
        <w:t>)</w:t>
      </w:r>
      <w:r w:rsidR="00FE55CF" w:rsidRPr="00EB0144">
        <w:rPr>
          <w:szCs w:val="18"/>
        </w:rPr>
        <w:t>.</w:t>
      </w:r>
    </w:p>
    <w:p w14:paraId="242237F8" w14:textId="77777777" w:rsidR="00C1401F" w:rsidRDefault="00AA6427" w:rsidP="001D00AC">
      <w:pPr>
        <w:pStyle w:val="Corpodetexto2"/>
        <w:rPr>
          <w:szCs w:val="18"/>
        </w:rPr>
      </w:pPr>
      <w:r>
        <w:rPr>
          <w:szCs w:val="18"/>
        </w:rPr>
        <w:tab/>
        <w:t xml:space="preserve"> </w:t>
      </w:r>
    </w:p>
    <w:tbl>
      <w:tblPr>
        <w:tblW w:w="102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7"/>
        <w:gridCol w:w="928"/>
        <w:gridCol w:w="928"/>
        <w:gridCol w:w="928"/>
        <w:gridCol w:w="928"/>
        <w:gridCol w:w="927"/>
        <w:gridCol w:w="928"/>
        <w:gridCol w:w="928"/>
        <w:gridCol w:w="928"/>
        <w:gridCol w:w="1856"/>
      </w:tblGrid>
      <w:tr w:rsidR="00CB2D0E" w14:paraId="10324BEF" w14:textId="77777777">
        <w:trPr>
          <w:trHeight w:val="315"/>
        </w:trPr>
        <w:tc>
          <w:tcPr>
            <w:tcW w:w="1020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C9EA67" w14:textId="77777777" w:rsidR="00CB2D0E" w:rsidRDefault="00CB2D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ADC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Multiplexer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- Registro de seleção</w:t>
            </w:r>
          </w:p>
        </w:tc>
      </w:tr>
      <w:tr w:rsidR="009D6FFF" w14:paraId="4D190E43" w14:textId="77777777">
        <w:trPr>
          <w:trHeight w:val="315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497D37B" w14:textId="77777777" w:rsidR="009D6FFF" w:rsidRDefault="009D6FF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ADMUX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F9916B5" w14:textId="77777777" w:rsidR="009D6FFF" w:rsidRDefault="009D6FF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F0915DE" w14:textId="77777777" w:rsidR="009D6FFF" w:rsidRDefault="009D6FF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A989FB9" w14:textId="77777777" w:rsidR="009D6FFF" w:rsidRDefault="009D6FF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C3426EB" w14:textId="77777777" w:rsidR="009D6FFF" w:rsidRDefault="009D6FF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7C5CD61" w14:textId="77777777" w:rsidR="009D6FFF" w:rsidRDefault="009D6FF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A64CB12" w14:textId="77777777" w:rsidR="009D6FFF" w:rsidRDefault="009D6FF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7CF3A4C" w14:textId="77777777" w:rsidR="009D6FFF" w:rsidRDefault="009D6FF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3FC3765" w14:textId="77777777" w:rsidR="009D6FFF" w:rsidRDefault="009D6FF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609F7" w14:textId="77777777" w:rsidR="009D6FFF" w:rsidRDefault="009D6FF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HEXA</w:t>
            </w:r>
          </w:p>
        </w:tc>
      </w:tr>
      <w:tr w:rsidR="009D6FFF" w14:paraId="1EE1F662" w14:textId="77777777">
        <w:trPr>
          <w:trHeight w:val="315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5450FC2" w14:textId="77777777" w:rsidR="009D6FFF" w:rsidRDefault="009D6FF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57A6323" w14:textId="77777777" w:rsidR="009D6FFF" w:rsidRDefault="009D6FF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REFS1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33A1180" w14:textId="77777777" w:rsidR="009D6FFF" w:rsidRDefault="009D6FF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REFS0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5BE48E4" w14:textId="77777777" w:rsidR="009D6FFF" w:rsidRDefault="009D6FF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ADLAR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FFF5A87" w14:textId="77777777" w:rsidR="009D6FFF" w:rsidRDefault="00FD20C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MUX4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2409EB9" w14:textId="77777777" w:rsidR="009D6FFF" w:rsidRDefault="009D6FF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MUX3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415E318" w14:textId="77777777" w:rsidR="009D6FFF" w:rsidRDefault="009D6FF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MUX2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6B5D8EC" w14:textId="77777777" w:rsidR="009D6FFF" w:rsidRDefault="009D6FF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MUX1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94FC155" w14:textId="77777777" w:rsidR="009D6FFF" w:rsidRDefault="009D6FF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MUX0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8AD6D" w14:textId="77777777" w:rsidR="009D6FFF" w:rsidRDefault="009D6FF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D6FFF" w14:paraId="2D898E14" w14:textId="77777777">
        <w:trPr>
          <w:trHeight w:val="315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DB5C186" w14:textId="77777777" w:rsidR="009D6FFF" w:rsidRDefault="009D6FF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Valor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CE2D2A" w14:textId="2B029FF2" w:rsidR="009D6FFF" w:rsidRDefault="00E6651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A764EC" w14:textId="37AA0197" w:rsidR="009D6FFF" w:rsidRDefault="00807FC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78235" w14:textId="2F5370E0" w:rsidR="009D6FFF" w:rsidRDefault="00807FC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B083D" w14:textId="264D8AD5" w:rsidR="009D6FFF" w:rsidRDefault="00E6651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67F5F6" w14:textId="07D3CBB9" w:rsidR="009D6FFF" w:rsidRDefault="00E6651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3A421" w14:textId="633B307A" w:rsidR="009D6FFF" w:rsidRDefault="00E6651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CC3D96" w14:textId="70BFA1F7" w:rsidR="009D6FFF" w:rsidRDefault="00E6651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6374CA" w14:textId="02B58548" w:rsidR="009D6FFF" w:rsidRDefault="00E6651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4464B" w14:textId="643ABF63" w:rsidR="009D6FFF" w:rsidRDefault="00E6651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0x</w:t>
            </w:r>
            <w:r w:rsidR="00807FC5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</w:tbl>
    <w:p w14:paraId="111C5F26" w14:textId="77777777" w:rsidR="00CB2D0E" w:rsidRDefault="00CB2D0E" w:rsidP="00BB6709">
      <w:pPr>
        <w:pStyle w:val="Corpodetexto2"/>
        <w:rPr>
          <w:sz w:val="16"/>
          <w:szCs w:val="18"/>
        </w:rPr>
      </w:pPr>
    </w:p>
    <w:tbl>
      <w:tblPr>
        <w:tblW w:w="10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6"/>
        <w:gridCol w:w="927"/>
        <w:gridCol w:w="926"/>
        <w:gridCol w:w="927"/>
        <w:gridCol w:w="927"/>
        <w:gridCol w:w="926"/>
        <w:gridCol w:w="927"/>
        <w:gridCol w:w="927"/>
        <w:gridCol w:w="926"/>
        <w:gridCol w:w="1854"/>
      </w:tblGrid>
      <w:tr w:rsidR="00CB2D0E" w14:paraId="6EBD9D5C" w14:textId="77777777">
        <w:trPr>
          <w:trHeight w:val="327"/>
        </w:trPr>
        <w:tc>
          <w:tcPr>
            <w:tcW w:w="10193" w:type="dxa"/>
            <w:gridSpan w:val="10"/>
            <w:shd w:val="clear" w:color="auto" w:fill="auto"/>
            <w:noWrap/>
            <w:vAlign w:val="bottom"/>
          </w:tcPr>
          <w:p w14:paraId="087AEC08" w14:textId="77777777" w:rsidR="00CB2D0E" w:rsidRDefault="009511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ADC - Registro de controle e </w:t>
            </w:r>
            <w:r w:rsidR="00CB2D0E">
              <w:rPr>
                <w:rFonts w:ascii="Calibri" w:hAnsi="Calibri"/>
                <w:color w:val="000000"/>
                <w:sz w:val="22"/>
                <w:szCs w:val="22"/>
              </w:rPr>
              <w:t>status</w:t>
            </w:r>
          </w:p>
        </w:tc>
      </w:tr>
      <w:tr w:rsidR="009D6FFF" w14:paraId="6739C874" w14:textId="77777777">
        <w:trPr>
          <w:trHeight w:val="327"/>
        </w:trPr>
        <w:tc>
          <w:tcPr>
            <w:tcW w:w="926" w:type="dxa"/>
            <w:shd w:val="clear" w:color="auto" w:fill="C0C0C0"/>
            <w:vAlign w:val="center"/>
          </w:tcPr>
          <w:p w14:paraId="7B4AC3EF" w14:textId="77777777" w:rsidR="009D6FFF" w:rsidRDefault="009D6FF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ADCSRA</w:t>
            </w:r>
          </w:p>
        </w:tc>
        <w:tc>
          <w:tcPr>
            <w:tcW w:w="927" w:type="dxa"/>
            <w:shd w:val="clear" w:color="auto" w:fill="C0C0C0"/>
            <w:vAlign w:val="center"/>
          </w:tcPr>
          <w:p w14:paraId="7E4BAF37" w14:textId="77777777" w:rsidR="009D6FFF" w:rsidRDefault="009D6FF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926" w:type="dxa"/>
            <w:shd w:val="clear" w:color="auto" w:fill="C0C0C0"/>
            <w:vAlign w:val="center"/>
          </w:tcPr>
          <w:p w14:paraId="388DD9E0" w14:textId="77777777" w:rsidR="009D6FFF" w:rsidRDefault="009D6FF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927" w:type="dxa"/>
            <w:shd w:val="clear" w:color="auto" w:fill="C0C0C0"/>
            <w:vAlign w:val="center"/>
          </w:tcPr>
          <w:p w14:paraId="34EC3AD2" w14:textId="77777777" w:rsidR="009D6FFF" w:rsidRDefault="009D6FF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927" w:type="dxa"/>
            <w:shd w:val="clear" w:color="auto" w:fill="C0C0C0"/>
            <w:vAlign w:val="center"/>
          </w:tcPr>
          <w:p w14:paraId="659958F6" w14:textId="77777777" w:rsidR="009D6FFF" w:rsidRDefault="009D6FF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926" w:type="dxa"/>
            <w:shd w:val="clear" w:color="auto" w:fill="C0C0C0"/>
            <w:vAlign w:val="center"/>
          </w:tcPr>
          <w:p w14:paraId="46F6CAEE" w14:textId="77777777" w:rsidR="009D6FFF" w:rsidRDefault="009D6FF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927" w:type="dxa"/>
            <w:shd w:val="clear" w:color="auto" w:fill="C0C0C0"/>
            <w:vAlign w:val="center"/>
          </w:tcPr>
          <w:p w14:paraId="04D3E614" w14:textId="77777777" w:rsidR="009D6FFF" w:rsidRDefault="009D6FF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927" w:type="dxa"/>
            <w:shd w:val="clear" w:color="auto" w:fill="C0C0C0"/>
            <w:vAlign w:val="center"/>
          </w:tcPr>
          <w:p w14:paraId="502E4A08" w14:textId="77777777" w:rsidR="009D6FFF" w:rsidRDefault="009D6FF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926" w:type="dxa"/>
            <w:shd w:val="clear" w:color="auto" w:fill="C0C0C0"/>
            <w:vAlign w:val="center"/>
          </w:tcPr>
          <w:p w14:paraId="1ADAFAA9" w14:textId="77777777" w:rsidR="009D6FFF" w:rsidRDefault="009D6FF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1854" w:type="dxa"/>
            <w:shd w:val="clear" w:color="auto" w:fill="auto"/>
            <w:noWrap/>
            <w:vAlign w:val="bottom"/>
          </w:tcPr>
          <w:p w14:paraId="5DCEF27F" w14:textId="77777777" w:rsidR="009D6FFF" w:rsidRDefault="009D6FF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HEXA</w:t>
            </w:r>
          </w:p>
        </w:tc>
      </w:tr>
      <w:tr w:rsidR="009D6FFF" w14:paraId="7B5F8E92" w14:textId="77777777">
        <w:trPr>
          <w:trHeight w:val="279"/>
        </w:trPr>
        <w:tc>
          <w:tcPr>
            <w:tcW w:w="926" w:type="dxa"/>
            <w:shd w:val="clear" w:color="auto" w:fill="C0C0C0"/>
            <w:vAlign w:val="center"/>
          </w:tcPr>
          <w:p w14:paraId="2ECBED92" w14:textId="77777777" w:rsidR="009D6FFF" w:rsidRDefault="009D6FF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927" w:type="dxa"/>
            <w:shd w:val="clear" w:color="auto" w:fill="C0C0C0"/>
            <w:vAlign w:val="center"/>
          </w:tcPr>
          <w:p w14:paraId="6065D54D" w14:textId="77777777" w:rsidR="009D6FFF" w:rsidRDefault="009D6FF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ADEN</w:t>
            </w:r>
          </w:p>
        </w:tc>
        <w:tc>
          <w:tcPr>
            <w:tcW w:w="926" w:type="dxa"/>
            <w:shd w:val="clear" w:color="auto" w:fill="C0C0C0"/>
            <w:vAlign w:val="center"/>
          </w:tcPr>
          <w:p w14:paraId="3DB4CDF4" w14:textId="77777777" w:rsidR="009D6FFF" w:rsidRDefault="009D6FF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ADSC</w:t>
            </w:r>
          </w:p>
        </w:tc>
        <w:tc>
          <w:tcPr>
            <w:tcW w:w="927" w:type="dxa"/>
            <w:shd w:val="clear" w:color="auto" w:fill="C0C0C0"/>
            <w:vAlign w:val="center"/>
          </w:tcPr>
          <w:p w14:paraId="5C4DE175" w14:textId="77777777" w:rsidR="009D6FFF" w:rsidRDefault="009D6FF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AD</w:t>
            </w:r>
            <w:r w:rsidR="00AF39F9">
              <w:rPr>
                <w:rFonts w:ascii="Arial" w:hAnsi="Arial" w:cs="Arial"/>
                <w:b/>
                <w:bCs/>
                <w:color w:val="000000"/>
              </w:rPr>
              <w:t>ATE</w:t>
            </w:r>
          </w:p>
        </w:tc>
        <w:tc>
          <w:tcPr>
            <w:tcW w:w="927" w:type="dxa"/>
            <w:shd w:val="clear" w:color="auto" w:fill="C0C0C0"/>
            <w:vAlign w:val="center"/>
          </w:tcPr>
          <w:p w14:paraId="32CF1AD9" w14:textId="77777777" w:rsidR="009D6FFF" w:rsidRDefault="009D6FF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ADIF</w:t>
            </w:r>
          </w:p>
        </w:tc>
        <w:tc>
          <w:tcPr>
            <w:tcW w:w="926" w:type="dxa"/>
            <w:shd w:val="clear" w:color="auto" w:fill="C0C0C0"/>
            <w:vAlign w:val="center"/>
          </w:tcPr>
          <w:p w14:paraId="4E45CC66" w14:textId="77777777" w:rsidR="009D6FFF" w:rsidRDefault="009D6FF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ADIE</w:t>
            </w:r>
          </w:p>
        </w:tc>
        <w:tc>
          <w:tcPr>
            <w:tcW w:w="927" w:type="dxa"/>
            <w:shd w:val="clear" w:color="auto" w:fill="C0C0C0"/>
            <w:vAlign w:val="center"/>
          </w:tcPr>
          <w:p w14:paraId="66BF4F87" w14:textId="77777777" w:rsidR="009D6FFF" w:rsidRDefault="009D6FF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ADPS2</w:t>
            </w:r>
          </w:p>
        </w:tc>
        <w:tc>
          <w:tcPr>
            <w:tcW w:w="927" w:type="dxa"/>
            <w:shd w:val="clear" w:color="auto" w:fill="C0C0C0"/>
            <w:vAlign w:val="center"/>
          </w:tcPr>
          <w:p w14:paraId="545ACC27" w14:textId="77777777" w:rsidR="009D6FFF" w:rsidRDefault="009D6FF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ADPS1</w:t>
            </w:r>
          </w:p>
        </w:tc>
        <w:tc>
          <w:tcPr>
            <w:tcW w:w="926" w:type="dxa"/>
            <w:shd w:val="clear" w:color="auto" w:fill="C0C0C0"/>
            <w:vAlign w:val="center"/>
          </w:tcPr>
          <w:p w14:paraId="3A56D367" w14:textId="77777777" w:rsidR="009D6FFF" w:rsidRDefault="009D6FF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ADPS0</w:t>
            </w:r>
          </w:p>
        </w:tc>
        <w:tc>
          <w:tcPr>
            <w:tcW w:w="1854" w:type="dxa"/>
            <w:shd w:val="clear" w:color="auto" w:fill="auto"/>
            <w:noWrap/>
            <w:vAlign w:val="bottom"/>
          </w:tcPr>
          <w:p w14:paraId="2FF8EB17" w14:textId="77777777" w:rsidR="009D6FFF" w:rsidRDefault="009D6FFF" w:rsidP="009D6FF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 </w:t>
            </w:r>
          </w:p>
        </w:tc>
      </w:tr>
      <w:tr w:rsidR="00E6651F" w14:paraId="418336B5" w14:textId="77777777">
        <w:trPr>
          <w:trHeight w:val="327"/>
        </w:trPr>
        <w:tc>
          <w:tcPr>
            <w:tcW w:w="926" w:type="dxa"/>
            <w:shd w:val="clear" w:color="auto" w:fill="FFFFFF"/>
            <w:vAlign w:val="bottom"/>
          </w:tcPr>
          <w:p w14:paraId="1BED603E" w14:textId="77777777" w:rsidR="00E6651F" w:rsidRDefault="00E6651F" w:rsidP="00E6651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Valor</w:t>
            </w:r>
          </w:p>
        </w:tc>
        <w:tc>
          <w:tcPr>
            <w:tcW w:w="927" w:type="dxa"/>
            <w:shd w:val="clear" w:color="auto" w:fill="auto"/>
            <w:vAlign w:val="bottom"/>
          </w:tcPr>
          <w:p w14:paraId="7C91DEE5" w14:textId="3B5C9FFD" w:rsidR="00E6651F" w:rsidRDefault="00E6651F" w:rsidP="00E6651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1 </w:t>
            </w:r>
          </w:p>
        </w:tc>
        <w:tc>
          <w:tcPr>
            <w:tcW w:w="926" w:type="dxa"/>
            <w:shd w:val="clear" w:color="auto" w:fill="auto"/>
            <w:vAlign w:val="bottom"/>
          </w:tcPr>
          <w:p w14:paraId="0320F620" w14:textId="6B729223" w:rsidR="00E6651F" w:rsidRDefault="00E6651F" w:rsidP="00E6651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0 </w:t>
            </w:r>
          </w:p>
        </w:tc>
        <w:tc>
          <w:tcPr>
            <w:tcW w:w="927" w:type="dxa"/>
            <w:shd w:val="clear" w:color="auto" w:fill="auto"/>
            <w:vAlign w:val="bottom"/>
          </w:tcPr>
          <w:p w14:paraId="228ED1B7" w14:textId="255D31C4" w:rsidR="00E6651F" w:rsidRDefault="00E6651F" w:rsidP="00E6651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0 </w:t>
            </w:r>
          </w:p>
        </w:tc>
        <w:tc>
          <w:tcPr>
            <w:tcW w:w="927" w:type="dxa"/>
            <w:shd w:val="clear" w:color="auto" w:fill="auto"/>
            <w:vAlign w:val="bottom"/>
          </w:tcPr>
          <w:p w14:paraId="5C1013C7" w14:textId="034AF929" w:rsidR="00E6651F" w:rsidRDefault="00E6651F" w:rsidP="00E6651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0 </w:t>
            </w:r>
          </w:p>
        </w:tc>
        <w:tc>
          <w:tcPr>
            <w:tcW w:w="926" w:type="dxa"/>
            <w:shd w:val="clear" w:color="auto" w:fill="auto"/>
            <w:vAlign w:val="bottom"/>
          </w:tcPr>
          <w:p w14:paraId="6FD38FE8" w14:textId="6E453BE9" w:rsidR="00E6651F" w:rsidRDefault="00E6651F" w:rsidP="00E6651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0 </w:t>
            </w:r>
          </w:p>
        </w:tc>
        <w:tc>
          <w:tcPr>
            <w:tcW w:w="927" w:type="dxa"/>
            <w:shd w:val="clear" w:color="auto" w:fill="auto"/>
            <w:vAlign w:val="bottom"/>
          </w:tcPr>
          <w:p w14:paraId="2244B696" w14:textId="71184551" w:rsidR="00E6651F" w:rsidRDefault="00E6651F" w:rsidP="00E6651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1 </w:t>
            </w:r>
          </w:p>
        </w:tc>
        <w:tc>
          <w:tcPr>
            <w:tcW w:w="927" w:type="dxa"/>
            <w:shd w:val="clear" w:color="auto" w:fill="auto"/>
            <w:vAlign w:val="bottom"/>
          </w:tcPr>
          <w:p w14:paraId="411D6359" w14:textId="4B2825F1" w:rsidR="00E6651F" w:rsidRDefault="00E6651F" w:rsidP="00E6651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1 </w:t>
            </w:r>
          </w:p>
        </w:tc>
        <w:tc>
          <w:tcPr>
            <w:tcW w:w="926" w:type="dxa"/>
            <w:shd w:val="clear" w:color="auto" w:fill="auto"/>
            <w:vAlign w:val="bottom"/>
          </w:tcPr>
          <w:p w14:paraId="1F79126B" w14:textId="0E92F307" w:rsidR="00E6651F" w:rsidRDefault="00807FC5" w:rsidP="00E6651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1854" w:type="dxa"/>
            <w:shd w:val="clear" w:color="auto" w:fill="auto"/>
            <w:noWrap/>
            <w:vAlign w:val="bottom"/>
          </w:tcPr>
          <w:p w14:paraId="02C4587C" w14:textId="2667CBB2" w:rsidR="00E6651F" w:rsidRDefault="00E6651F" w:rsidP="00E6651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>0x8</w:t>
            </w:r>
            <w:r w:rsidR="00807FC5">
              <w:rPr>
                <w:rFonts w:ascii="Calibri" w:eastAsia="Calibri" w:hAnsi="Calibri" w:cs="Calibri"/>
                <w:sz w:val="22"/>
              </w:rPr>
              <w:t>7</w:t>
            </w:r>
          </w:p>
        </w:tc>
      </w:tr>
    </w:tbl>
    <w:p w14:paraId="61D6974B" w14:textId="77777777" w:rsidR="00CB2D0E" w:rsidRDefault="00CB2D0E" w:rsidP="00BB6709">
      <w:pPr>
        <w:pStyle w:val="Corpodetexto2"/>
        <w:rPr>
          <w:sz w:val="16"/>
          <w:szCs w:val="18"/>
        </w:rPr>
      </w:pPr>
    </w:p>
    <w:p w14:paraId="00770B6A" w14:textId="77777777" w:rsidR="00B66991" w:rsidRDefault="00B66991" w:rsidP="00D67086">
      <w:pPr>
        <w:pStyle w:val="Corpodetexto2"/>
        <w:rPr>
          <w:szCs w:val="18"/>
        </w:rPr>
      </w:pPr>
    </w:p>
    <w:p w14:paraId="71FD9BF3" w14:textId="77777777" w:rsidR="00B66991" w:rsidRDefault="00B66991" w:rsidP="00D67086">
      <w:pPr>
        <w:pStyle w:val="Corpodetexto2"/>
        <w:rPr>
          <w:szCs w:val="18"/>
        </w:rPr>
      </w:pPr>
      <w:r>
        <w:rPr>
          <w:szCs w:val="18"/>
        </w:rPr>
        <w:fldChar w:fldCharType="begin"/>
      </w:r>
      <w:r>
        <w:rPr>
          <w:szCs w:val="18"/>
        </w:rPr>
        <w:instrText xml:space="preserve"> SEQ num \* Arabic \* MERGEFORMAT </w:instrText>
      </w:r>
      <w:r>
        <w:rPr>
          <w:szCs w:val="18"/>
        </w:rPr>
        <w:fldChar w:fldCharType="separate"/>
      </w:r>
      <w:r>
        <w:rPr>
          <w:noProof/>
          <w:szCs w:val="18"/>
        </w:rPr>
        <w:t>2</w:t>
      </w:r>
      <w:r>
        <w:rPr>
          <w:szCs w:val="18"/>
        </w:rPr>
        <w:fldChar w:fldCharType="end"/>
      </w:r>
      <w:r w:rsidRPr="00ED72C5">
        <w:rPr>
          <w:szCs w:val="18"/>
        </w:rPr>
        <w:t xml:space="preserve">) </w:t>
      </w:r>
      <w:r>
        <w:rPr>
          <w:szCs w:val="18"/>
        </w:rPr>
        <w:t xml:space="preserve">Utilizar o mesmo circuito da atividade </w:t>
      </w:r>
      <w:r w:rsidR="00B87ACD">
        <w:rPr>
          <w:szCs w:val="18"/>
        </w:rPr>
        <w:t>3 (S1 e S2 não serão usados)</w:t>
      </w:r>
      <w:r>
        <w:rPr>
          <w:szCs w:val="18"/>
        </w:rPr>
        <w:t>:</w:t>
      </w:r>
    </w:p>
    <w:p w14:paraId="2954AD32" w14:textId="77777777" w:rsidR="00B66991" w:rsidRDefault="00B66991" w:rsidP="00D67086">
      <w:pPr>
        <w:pStyle w:val="Corpodetexto2"/>
        <w:rPr>
          <w:szCs w:val="18"/>
        </w:rPr>
      </w:pPr>
    </w:p>
    <w:p w14:paraId="3085162E" w14:textId="77777777" w:rsidR="00B66991" w:rsidRDefault="00B66991" w:rsidP="00D67086">
      <w:pPr>
        <w:pStyle w:val="Corpodetexto2"/>
        <w:rPr>
          <w:szCs w:val="18"/>
        </w:rPr>
        <w:sectPr w:rsidR="00B66991" w:rsidSect="00FD1AE1">
          <w:footerReference w:type="default" r:id="rId8"/>
          <w:pgSz w:w="11907" w:h="16840" w:code="9"/>
          <w:pgMar w:top="851" w:right="851" w:bottom="1134" w:left="851" w:header="873" w:footer="1018" w:gutter="0"/>
          <w:cols w:space="720"/>
          <w:noEndnote/>
        </w:sectPr>
      </w:pPr>
    </w:p>
    <w:tbl>
      <w:tblPr>
        <w:tblW w:w="0" w:type="auto"/>
        <w:tblInd w:w="1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744"/>
      </w:tblGrid>
      <w:tr w:rsidR="00B66991" w:rsidRPr="00AA2662" w14:paraId="2A2AD01B" w14:textId="77777777" w:rsidTr="00B66991">
        <w:tc>
          <w:tcPr>
            <w:tcW w:w="1384" w:type="dxa"/>
            <w:shd w:val="clear" w:color="auto" w:fill="auto"/>
          </w:tcPr>
          <w:p w14:paraId="7CB0B355" w14:textId="77777777" w:rsidR="00B66991" w:rsidRPr="00AA2662" w:rsidRDefault="00B66991" w:rsidP="00B0334E">
            <w:pPr>
              <w:pStyle w:val="Corpodetexto2"/>
              <w:rPr>
                <w:szCs w:val="18"/>
              </w:rPr>
            </w:pPr>
            <w:r w:rsidRPr="00AA2662">
              <w:rPr>
                <w:szCs w:val="18"/>
              </w:rPr>
              <w:t>Segmento</w:t>
            </w:r>
          </w:p>
        </w:tc>
        <w:tc>
          <w:tcPr>
            <w:tcW w:w="1744" w:type="dxa"/>
            <w:shd w:val="clear" w:color="auto" w:fill="auto"/>
          </w:tcPr>
          <w:p w14:paraId="21DCAECE" w14:textId="77777777" w:rsidR="00B66991" w:rsidRPr="00AA2662" w:rsidRDefault="00B66991" w:rsidP="00B0334E">
            <w:pPr>
              <w:pStyle w:val="Corpodetexto2"/>
              <w:rPr>
                <w:szCs w:val="18"/>
              </w:rPr>
            </w:pPr>
            <w:r w:rsidRPr="00AA2662">
              <w:rPr>
                <w:szCs w:val="18"/>
              </w:rPr>
              <w:t>Bit em PORTD</w:t>
            </w:r>
          </w:p>
        </w:tc>
      </w:tr>
      <w:tr w:rsidR="00B66991" w:rsidRPr="00AA2662" w14:paraId="46723A40" w14:textId="77777777" w:rsidTr="00B66991">
        <w:tc>
          <w:tcPr>
            <w:tcW w:w="1384" w:type="dxa"/>
            <w:shd w:val="clear" w:color="auto" w:fill="auto"/>
          </w:tcPr>
          <w:p w14:paraId="477E6949" w14:textId="77777777" w:rsidR="00B66991" w:rsidRPr="00AA2662" w:rsidRDefault="00B66991" w:rsidP="00B0334E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A</w:t>
            </w:r>
          </w:p>
        </w:tc>
        <w:tc>
          <w:tcPr>
            <w:tcW w:w="1744" w:type="dxa"/>
            <w:shd w:val="clear" w:color="auto" w:fill="auto"/>
          </w:tcPr>
          <w:p w14:paraId="5799E850" w14:textId="77777777" w:rsidR="00B66991" w:rsidRPr="00AA2662" w:rsidRDefault="00B66991" w:rsidP="00B0334E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PD</w:t>
            </w:r>
            <w:r>
              <w:rPr>
                <w:szCs w:val="18"/>
              </w:rPr>
              <w:t>0</w:t>
            </w:r>
          </w:p>
        </w:tc>
      </w:tr>
      <w:tr w:rsidR="00B66991" w:rsidRPr="00AA2662" w14:paraId="5EBFA81F" w14:textId="77777777" w:rsidTr="00B66991">
        <w:tc>
          <w:tcPr>
            <w:tcW w:w="1384" w:type="dxa"/>
            <w:shd w:val="clear" w:color="auto" w:fill="auto"/>
          </w:tcPr>
          <w:p w14:paraId="27318663" w14:textId="77777777" w:rsidR="00B66991" w:rsidRPr="00AA2662" w:rsidRDefault="00B66991" w:rsidP="00B0334E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B</w:t>
            </w:r>
          </w:p>
        </w:tc>
        <w:tc>
          <w:tcPr>
            <w:tcW w:w="1744" w:type="dxa"/>
            <w:shd w:val="clear" w:color="auto" w:fill="auto"/>
          </w:tcPr>
          <w:p w14:paraId="31FD5557" w14:textId="77777777" w:rsidR="00B66991" w:rsidRPr="00AA2662" w:rsidRDefault="00B66991" w:rsidP="00B0334E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PD</w:t>
            </w:r>
            <w:r>
              <w:rPr>
                <w:szCs w:val="18"/>
              </w:rPr>
              <w:t>1</w:t>
            </w:r>
          </w:p>
        </w:tc>
      </w:tr>
      <w:tr w:rsidR="00B66991" w:rsidRPr="00AA2662" w14:paraId="64ACB541" w14:textId="77777777" w:rsidTr="00B66991">
        <w:tc>
          <w:tcPr>
            <w:tcW w:w="1384" w:type="dxa"/>
            <w:shd w:val="clear" w:color="auto" w:fill="auto"/>
          </w:tcPr>
          <w:p w14:paraId="79A18BF8" w14:textId="77777777" w:rsidR="00B66991" w:rsidRPr="00AA2662" w:rsidRDefault="00B66991" w:rsidP="00B0334E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C</w:t>
            </w:r>
          </w:p>
        </w:tc>
        <w:tc>
          <w:tcPr>
            <w:tcW w:w="1744" w:type="dxa"/>
            <w:shd w:val="clear" w:color="auto" w:fill="auto"/>
          </w:tcPr>
          <w:p w14:paraId="458399B6" w14:textId="77777777" w:rsidR="00B66991" w:rsidRPr="00AA2662" w:rsidRDefault="00B66991" w:rsidP="00B0334E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PD</w:t>
            </w:r>
            <w:r>
              <w:rPr>
                <w:szCs w:val="18"/>
              </w:rPr>
              <w:t>2</w:t>
            </w:r>
          </w:p>
        </w:tc>
      </w:tr>
      <w:tr w:rsidR="00B66991" w:rsidRPr="00AA2662" w14:paraId="6A0C6D32" w14:textId="77777777" w:rsidTr="00B66991">
        <w:tc>
          <w:tcPr>
            <w:tcW w:w="1384" w:type="dxa"/>
            <w:shd w:val="clear" w:color="auto" w:fill="auto"/>
          </w:tcPr>
          <w:p w14:paraId="50B26C28" w14:textId="77777777" w:rsidR="00B66991" w:rsidRPr="00AA2662" w:rsidRDefault="00B66991" w:rsidP="00B0334E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D</w:t>
            </w:r>
          </w:p>
        </w:tc>
        <w:tc>
          <w:tcPr>
            <w:tcW w:w="1744" w:type="dxa"/>
            <w:shd w:val="clear" w:color="auto" w:fill="auto"/>
          </w:tcPr>
          <w:p w14:paraId="67EC29CC" w14:textId="77777777" w:rsidR="00B66991" w:rsidRPr="00AA2662" w:rsidRDefault="00B66991" w:rsidP="00B0334E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PD</w:t>
            </w:r>
            <w:r>
              <w:rPr>
                <w:szCs w:val="18"/>
              </w:rPr>
              <w:t>3</w:t>
            </w:r>
          </w:p>
        </w:tc>
      </w:tr>
      <w:tr w:rsidR="00B66991" w:rsidRPr="00AA2662" w14:paraId="7F53C4EF" w14:textId="77777777" w:rsidTr="00B66991">
        <w:tc>
          <w:tcPr>
            <w:tcW w:w="1384" w:type="dxa"/>
            <w:shd w:val="clear" w:color="auto" w:fill="auto"/>
          </w:tcPr>
          <w:p w14:paraId="79C5FB31" w14:textId="77777777" w:rsidR="00B66991" w:rsidRPr="00AA2662" w:rsidRDefault="00B66991" w:rsidP="00B0334E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E</w:t>
            </w:r>
          </w:p>
        </w:tc>
        <w:tc>
          <w:tcPr>
            <w:tcW w:w="1744" w:type="dxa"/>
            <w:shd w:val="clear" w:color="auto" w:fill="auto"/>
          </w:tcPr>
          <w:p w14:paraId="3B427373" w14:textId="77777777" w:rsidR="00B66991" w:rsidRPr="00AA2662" w:rsidRDefault="00B66991" w:rsidP="00B0334E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PD</w:t>
            </w:r>
            <w:r>
              <w:rPr>
                <w:szCs w:val="18"/>
              </w:rPr>
              <w:t>4</w:t>
            </w:r>
          </w:p>
        </w:tc>
      </w:tr>
      <w:tr w:rsidR="00B66991" w:rsidRPr="00AA2662" w14:paraId="0338BA5B" w14:textId="77777777" w:rsidTr="00B66991">
        <w:tc>
          <w:tcPr>
            <w:tcW w:w="1384" w:type="dxa"/>
            <w:shd w:val="clear" w:color="auto" w:fill="auto"/>
          </w:tcPr>
          <w:p w14:paraId="4BB713F0" w14:textId="77777777" w:rsidR="00B66991" w:rsidRPr="00AA2662" w:rsidRDefault="00B66991" w:rsidP="00B0334E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F</w:t>
            </w:r>
          </w:p>
        </w:tc>
        <w:tc>
          <w:tcPr>
            <w:tcW w:w="1744" w:type="dxa"/>
            <w:shd w:val="clear" w:color="auto" w:fill="auto"/>
          </w:tcPr>
          <w:p w14:paraId="4984B5A1" w14:textId="77777777" w:rsidR="00B66991" w:rsidRPr="00AA2662" w:rsidRDefault="00B66991" w:rsidP="00B0334E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PD</w:t>
            </w:r>
            <w:r>
              <w:rPr>
                <w:szCs w:val="18"/>
              </w:rPr>
              <w:t>5</w:t>
            </w:r>
          </w:p>
        </w:tc>
      </w:tr>
      <w:tr w:rsidR="00B66991" w:rsidRPr="00AA2662" w14:paraId="63FE889B" w14:textId="77777777" w:rsidTr="00B66991">
        <w:tc>
          <w:tcPr>
            <w:tcW w:w="1384" w:type="dxa"/>
            <w:shd w:val="clear" w:color="auto" w:fill="auto"/>
          </w:tcPr>
          <w:p w14:paraId="3251F8DF" w14:textId="77777777" w:rsidR="00B66991" w:rsidRPr="00AA2662" w:rsidRDefault="00B66991" w:rsidP="00B0334E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G</w:t>
            </w:r>
          </w:p>
        </w:tc>
        <w:tc>
          <w:tcPr>
            <w:tcW w:w="1744" w:type="dxa"/>
            <w:shd w:val="clear" w:color="auto" w:fill="auto"/>
          </w:tcPr>
          <w:p w14:paraId="0DC54541" w14:textId="77777777" w:rsidR="00B66991" w:rsidRPr="00AA2662" w:rsidRDefault="00B66991" w:rsidP="00B0334E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PD</w:t>
            </w:r>
            <w:r>
              <w:rPr>
                <w:szCs w:val="18"/>
              </w:rPr>
              <w:t>6</w:t>
            </w:r>
          </w:p>
        </w:tc>
      </w:tr>
      <w:tr w:rsidR="00B66991" w:rsidRPr="00AA2662" w14:paraId="0BABFFB2" w14:textId="77777777" w:rsidTr="00B66991">
        <w:tc>
          <w:tcPr>
            <w:tcW w:w="1384" w:type="dxa"/>
            <w:shd w:val="clear" w:color="auto" w:fill="auto"/>
          </w:tcPr>
          <w:p w14:paraId="36CB92C7" w14:textId="77777777" w:rsidR="00B66991" w:rsidRPr="00AA2662" w:rsidRDefault="00B66991" w:rsidP="00B0334E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DP</w:t>
            </w:r>
          </w:p>
        </w:tc>
        <w:tc>
          <w:tcPr>
            <w:tcW w:w="1744" w:type="dxa"/>
            <w:shd w:val="clear" w:color="auto" w:fill="auto"/>
          </w:tcPr>
          <w:p w14:paraId="3ACAA86C" w14:textId="77777777" w:rsidR="00B66991" w:rsidRPr="00AA2662" w:rsidRDefault="00B66991" w:rsidP="00B0334E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PD</w:t>
            </w:r>
            <w:r>
              <w:rPr>
                <w:szCs w:val="18"/>
              </w:rPr>
              <w:t>7</w:t>
            </w:r>
          </w:p>
        </w:tc>
      </w:tr>
    </w:tbl>
    <w:p w14:paraId="607CF593" w14:textId="77777777" w:rsidR="00B66991" w:rsidRDefault="00B66991" w:rsidP="00D67086">
      <w:pPr>
        <w:pStyle w:val="Corpodetexto2"/>
        <w:rPr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1701"/>
      </w:tblGrid>
      <w:tr w:rsidR="00B66991" w14:paraId="54C9B69A" w14:textId="77777777" w:rsidTr="00B66991">
        <w:tc>
          <w:tcPr>
            <w:tcW w:w="1980" w:type="dxa"/>
          </w:tcPr>
          <w:p w14:paraId="34E60529" w14:textId="77777777" w:rsidR="00B66991" w:rsidRPr="00AA2662" w:rsidRDefault="00B66991" w:rsidP="00B66991">
            <w:pPr>
              <w:pStyle w:val="Corpodetexto2"/>
              <w:rPr>
                <w:szCs w:val="18"/>
              </w:rPr>
            </w:pPr>
            <w:r w:rsidRPr="00AA2662">
              <w:rPr>
                <w:szCs w:val="18"/>
              </w:rPr>
              <w:t>Seletor de Display</w:t>
            </w:r>
          </w:p>
        </w:tc>
        <w:tc>
          <w:tcPr>
            <w:tcW w:w="1701" w:type="dxa"/>
          </w:tcPr>
          <w:p w14:paraId="7760B9ED" w14:textId="77777777" w:rsidR="00B66991" w:rsidRPr="00AA2662" w:rsidRDefault="00B66991" w:rsidP="00B66991">
            <w:pPr>
              <w:pStyle w:val="Corpodetexto2"/>
              <w:rPr>
                <w:szCs w:val="18"/>
              </w:rPr>
            </w:pPr>
            <w:r w:rsidRPr="00AA2662">
              <w:rPr>
                <w:szCs w:val="18"/>
              </w:rPr>
              <w:t>Bit em PORTB</w:t>
            </w:r>
          </w:p>
        </w:tc>
      </w:tr>
      <w:tr w:rsidR="00B66991" w14:paraId="64E424B1" w14:textId="77777777" w:rsidTr="00B66991">
        <w:tc>
          <w:tcPr>
            <w:tcW w:w="1980" w:type="dxa"/>
          </w:tcPr>
          <w:p w14:paraId="596F1560" w14:textId="77777777" w:rsidR="00B66991" w:rsidRPr="00AA2662" w:rsidRDefault="00B66991" w:rsidP="00B66991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D1</w:t>
            </w:r>
          </w:p>
        </w:tc>
        <w:tc>
          <w:tcPr>
            <w:tcW w:w="1701" w:type="dxa"/>
          </w:tcPr>
          <w:p w14:paraId="1593DF24" w14:textId="77777777" w:rsidR="00B66991" w:rsidRPr="00AA2662" w:rsidRDefault="00B66991" w:rsidP="00B66991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PB</w:t>
            </w:r>
            <w:r>
              <w:rPr>
                <w:szCs w:val="18"/>
              </w:rPr>
              <w:t>0</w:t>
            </w:r>
          </w:p>
        </w:tc>
      </w:tr>
      <w:tr w:rsidR="00B66991" w14:paraId="7490EE1C" w14:textId="77777777" w:rsidTr="00B66991">
        <w:tc>
          <w:tcPr>
            <w:tcW w:w="1980" w:type="dxa"/>
          </w:tcPr>
          <w:p w14:paraId="1F60987B" w14:textId="77777777" w:rsidR="00B66991" w:rsidRPr="00AA2662" w:rsidRDefault="00B66991" w:rsidP="00B66991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D2</w:t>
            </w:r>
          </w:p>
        </w:tc>
        <w:tc>
          <w:tcPr>
            <w:tcW w:w="1701" w:type="dxa"/>
          </w:tcPr>
          <w:p w14:paraId="57C67C07" w14:textId="77777777" w:rsidR="00B66991" w:rsidRPr="00AA2662" w:rsidRDefault="00B66991" w:rsidP="00B66991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PB</w:t>
            </w:r>
            <w:r>
              <w:rPr>
                <w:szCs w:val="18"/>
              </w:rPr>
              <w:t>1</w:t>
            </w:r>
          </w:p>
        </w:tc>
      </w:tr>
      <w:tr w:rsidR="00B66991" w14:paraId="7D298BE6" w14:textId="77777777" w:rsidTr="00B66991">
        <w:tc>
          <w:tcPr>
            <w:tcW w:w="1980" w:type="dxa"/>
          </w:tcPr>
          <w:p w14:paraId="770B92A4" w14:textId="77777777" w:rsidR="00B66991" w:rsidRPr="00AA2662" w:rsidRDefault="00B66991" w:rsidP="00B66991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D3</w:t>
            </w:r>
          </w:p>
        </w:tc>
        <w:tc>
          <w:tcPr>
            <w:tcW w:w="1701" w:type="dxa"/>
          </w:tcPr>
          <w:p w14:paraId="1205A221" w14:textId="77777777" w:rsidR="00B66991" w:rsidRPr="00AA2662" w:rsidRDefault="00B66991" w:rsidP="00B66991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PB</w:t>
            </w:r>
            <w:r>
              <w:rPr>
                <w:szCs w:val="18"/>
              </w:rPr>
              <w:t>2</w:t>
            </w:r>
          </w:p>
        </w:tc>
      </w:tr>
      <w:tr w:rsidR="00B66991" w14:paraId="7A22B295" w14:textId="77777777" w:rsidTr="00B66991">
        <w:tc>
          <w:tcPr>
            <w:tcW w:w="1980" w:type="dxa"/>
          </w:tcPr>
          <w:p w14:paraId="3DE8F46F" w14:textId="77777777" w:rsidR="00B66991" w:rsidRPr="00AA2662" w:rsidRDefault="00B66991" w:rsidP="00B66991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D4</w:t>
            </w:r>
          </w:p>
        </w:tc>
        <w:tc>
          <w:tcPr>
            <w:tcW w:w="1701" w:type="dxa"/>
          </w:tcPr>
          <w:p w14:paraId="2CF62629" w14:textId="77777777" w:rsidR="00B66991" w:rsidRPr="00AA2662" w:rsidRDefault="00B66991" w:rsidP="00B66991">
            <w:pPr>
              <w:pStyle w:val="Corpodetexto2"/>
              <w:spacing w:before="120" w:after="120"/>
              <w:jc w:val="center"/>
              <w:rPr>
                <w:szCs w:val="18"/>
              </w:rPr>
            </w:pPr>
            <w:r w:rsidRPr="00AA2662">
              <w:rPr>
                <w:szCs w:val="18"/>
              </w:rPr>
              <w:t>PB</w:t>
            </w:r>
            <w:r>
              <w:rPr>
                <w:szCs w:val="18"/>
              </w:rPr>
              <w:t>3</w:t>
            </w:r>
          </w:p>
        </w:tc>
      </w:tr>
    </w:tbl>
    <w:p w14:paraId="2029E71B" w14:textId="77777777" w:rsidR="00B66991" w:rsidRDefault="00B66991" w:rsidP="00D67086">
      <w:pPr>
        <w:pStyle w:val="Corpodetexto2"/>
        <w:rPr>
          <w:szCs w:val="18"/>
        </w:rPr>
      </w:pPr>
    </w:p>
    <w:p w14:paraId="0293BCB9" w14:textId="77777777" w:rsidR="00FC554C" w:rsidRDefault="00FC554C" w:rsidP="00D67086">
      <w:pPr>
        <w:pStyle w:val="Corpodetexto2"/>
        <w:rPr>
          <w:szCs w:val="18"/>
        </w:rPr>
      </w:pPr>
    </w:p>
    <w:p w14:paraId="78BBA460" w14:textId="77777777" w:rsidR="00FC554C" w:rsidRDefault="00FC554C" w:rsidP="00D67086">
      <w:pPr>
        <w:pStyle w:val="Corpodetexto2"/>
        <w:rPr>
          <w:szCs w:val="18"/>
        </w:rPr>
      </w:pPr>
    </w:p>
    <w:p w14:paraId="519DE64C" w14:textId="77777777" w:rsidR="00B66991" w:rsidRDefault="00B66991" w:rsidP="00D67086">
      <w:pPr>
        <w:pStyle w:val="Corpodetexto2"/>
        <w:rPr>
          <w:szCs w:val="18"/>
        </w:rPr>
      </w:pPr>
    </w:p>
    <w:p w14:paraId="3198BFE9" w14:textId="77777777" w:rsidR="00FC554C" w:rsidRDefault="00FC554C" w:rsidP="00D67086">
      <w:pPr>
        <w:pStyle w:val="Corpodetexto2"/>
        <w:rPr>
          <w:szCs w:val="18"/>
        </w:rPr>
      </w:pPr>
    </w:p>
    <w:p w14:paraId="4C07205D" w14:textId="77777777" w:rsidR="00FC554C" w:rsidRDefault="00FC554C" w:rsidP="00D67086">
      <w:pPr>
        <w:pStyle w:val="Corpodetexto2"/>
        <w:rPr>
          <w:szCs w:val="18"/>
        </w:rPr>
      </w:pPr>
    </w:p>
    <w:p w14:paraId="48717E01" w14:textId="77777777" w:rsidR="00FC554C" w:rsidRDefault="00FC554C" w:rsidP="00D67086">
      <w:pPr>
        <w:pStyle w:val="Corpodetexto2"/>
        <w:rPr>
          <w:szCs w:val="18"/>
        </w:rPr>
      </w:pPr>
    </w:p>
    <w:p w14:paraId="44FBCD9F" w14:textId="77777777" w:rsidR="00B66991" w:rsidRDefault="00B66991" w:rsidP="00D67086">
      <w:pPr>
        <w:pStyle w:val="Corpodetexto2"/>
        <w:rPr>
          <w:szCs w:val="18"/>
        </w:rPr>
      </w:pPr>
    </w:p>
    <w:p w14:paraId="0B0C1DC3" w14:textId="77777777" w:rsidR="00B66991" w:rsidRDefault="00B66991" w:rsidP="00D67086">
      <w:pPr>
        <w:pStyle w:val="Corpodetexto2"/>
        <w:rPr>
          <w:szCs w:val="18"/>
        </w:rPr>
        <w:sectPr w:rsidR="00B66991" w:rsidSect="00B66991">
          <w:type w:val="continuous"/>
          <w:pgSz w:w="11907" w:h="16840" w:code="9"/>
          <w:pgMar w:top="851" w:right="851" w:bottom="1134" w:left="851" w:header="873" w:footer="1018" w:gutter="0"/>
          <w:cols w:num="2" w:space="720"/>
          <w:noEndnote/>
        </w:sectPr>
      </w:pPr>
    </w:p>
    <w:p w14:paraId="6ADE82E0" w14:textId="77777777" w:rsidR="00555101" w:rsidRDefault="00082654" w:rsidP="00555101">
      <w:pPr>
        <w:pStyle w:val="Corpodetexto2"/>
        <w:jc w:val="center"/>
        <w:rPr>
          <w:szCs w:val="18"/>
        </w:rPr>
      </w:pPr>
      <w:r>
        <w:rPr>
          <w:noProof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02968" wp14:editId="6C4160D5">
                <wp:simplePos x="0" y="0"/>
                <wp:positionH relativeFrom="column">
                  <wp:posOffset>3422015</wp:posOffset>
                </wp:positionH>
                <wp:positionV relativeFrom="paragraph">
                  <wp:posOffset>231140</wp:posOffset>
                </wp:positionV>
                <wp:extent cx="1276350" cy="819150"/>
                <wp:effectExtent l="0" t="0" r="6350" b="63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505AB" id="Retângulo 4" o:spid="_x0000_s1026" style="position:absolute;margin-left:269.45pt;margin-top:18.2pt;width:100.5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" fillcolor="white [3212]" stroked="f" strokeweight="1pt"/>
            </w:pict>
          </mc:Fallback>
        </mc:AlternateContent>
      </w:r>
      <w:r w:rsidR="00555101" w:rsidRPr="00AA2662">
        <w:rPr>
          <w:noProof/>
          <w:szCs w:val="18"/>
        </w:rPr>
        <w:drawing>
          <wp:inline distT="0" distB="0" distL="0" distR="0" wp14:anchorId="232CB45B" wp14:editId="050FCCF8">
            <wp:extent cx="4010025" cy="2705100"/>
            <wp:effectExtent l="0" t="0" r="0" b="0"/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797" cy="270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FBEB0" w14:textId="77777777" w:rsidR="00DC2927" w:rsidRDefault="00571976" w:rsidP="00D67086">
      <w:pPr>
        <w:pStyle w:val="Corpodetexto2"/>
        <w:rPr>
          <w:szCs w:val="18"/>
        </w:rPr>
      </w:pPr>
      <w:r>
        <w:rPr>
          <w:szCs w:val="18"/>
        </w:rPr>
        <w:fldChar w:fldCharType="begin"/>
      </w:r>
      <w:r>
        <w:rPr>
          <w:szCs w:val="18"/>
        </w:rPr>
        <w:instrText xml:space="preserve"> SEQ num \* Arabic \* MERGEFORMAT </w:instrText>
      </w:r>
      <w:r>
        <w:rPr>
          <w:szCs w:val="18"/>
        </w:rPr>
        <w:fldChar w:fldCharType="separate"/>
      </w:r>
      <w:r w:rsidR="000F6F23">
        <w:rPr>
          <w:noProof/>
          <w:szCs w:val="18"/>
        </w:rPr>
        <w:t>3</w:t>
      </w:r>
      <w:r>
        <w:rPr>
          <w:szCs w:val="18"/>
        </w:rPr>
        <w:fldChar w:fldCharType="end"/>
      </w:r>
      <w:r w:rsidRPr="00ED72C5">
        <w:rPr>
          <w:szCs w:val="18"/>
        </w:rPr>
        <w:t xml:space="preserve">) </w:t>
      </w:r>
      <w:r w:rsidR="00665D2B">
        <w:rPr>
          <w:szCs w:val="18"/>
        </w:rPr>
        <w:t xml:space="preserve">Desenvolver </w:t>
      </w:r>
      <w:r w:rsidR="00A47839">
        <w:rPr>
          <w:szCs w:val="18"/>
        </w:rPr>
        <w:t>um programa que</w:t>
      </w:r>
      <w:r w:rsidR="00C1401F">
        <w:rPr>
          <w:szCs w:val="18"/>
        </w:rPr>
        <w:t xml:space="preserve"> </w:t>
      </w:r>
      <w:r w:rsidR="00AA6427">
        <w:rPr>
          <w:szCs w:val="18"/>
        </w:rPr>
        <w:t xml:space="preserve">monitore </w:t>
      </w:r>
      <w:r w:rsidR="00CB2D0E">
        <w:rPr>
          <w:szCs w:val="18"/>
        </w:rPr>
        <w:t>o val</w:t>
      </w:r>
      <w:r w:rsidR="002469D6">
        <w:rPr>
          <w:szCs w:val="18"/>
        </w:rPr>
        <w:t>or analógico presente no canal</w:t>
      </w:r>
      <w:r w:rsidR="00F5252C">
        <w:rPr>
          <w:szCs w:val="18"/>
        </w:rPr>
        <w:t xml:space="preserve"> </w:t>
      </w:r>
      <w:r w:rsidR="002469D6">
        <w:rPr>
          <w:szCs w:val="18"/>
        </w:rPr>
        <w:t>onde está ligado o potenciômetro</w:t>
      </w:r>
      <w:r w:rsidR="00F5252C">
        <w:rPr>
          <w:szCs w:val="18"/>
        </w:rPr>
        <w:t xml:space="preserve"> (AN0)</w:t>
      </w:r>
      <w:r w:rsidR="00D67086">
        <w:rPr>
          <w:szCs w:val="18"/>
        </w:rPr>
        <w:t xml:space="preserve">, e exiba constantemente o valor </w:t>
      </w:r>
      <w:r w:rsidR="00F174F6">
        <w:rPr>
          <w:szCs w:val="18"/>
        </w:rPr>
        <w:t xml:space="preserve">da tensão </w:t>
      </w:r>
      <w:r w:rsidR="00D67086">
        <w:rPr>
          <w:szCs w:val="18"/>
        </w:rPr>
        <w:t>em quatro displays de 7 segmentos multiplexados.</w:t>
      </w:r>
      <w:r w:rsidR="00BA35DA">
        <w:rPr>
          <w:szCs w:val="18"/>
        </w:rPr>
        <w:t xml:space="preserve"> O valor analógico exibido deve considerar os 10</w:t>
      </w:r>
      <w:r w:rsidR="008D310D">
        <w:rPr>
          <w:szCs w:val="18"/>
        </w:rPr>
        <w:t xml:space="preserve"> </w:t>
      </w:r>
      <w:r w:rsidR="00BA35DA">
        <w:rPr>
          <w:szCs w:val="18"/>
        </w:rPr>
        <w:t>bits do ADC</w:t>
      </w:r>
      <w:r w:rsidR="00F174F6">
        <w:rPr>
          <w:szCs w:val="18"/>
        </w:rPr>
        <w:t xml:space="preserve">, mostrando um valor de tensão de 0.000V a </w:t>
      </w:r>
      <w:r w:rsidR="00B7538F">
        <w:rPr>
          <w:szCs w:val="18"/>
        </w:rPr>
        <w:t>4</w:t>
      </w:r>
      <w:r w:rsidR="00F174F6">
        <w:rPr>
          <w:szCs w:val="18"/>
        </w:rPr>
        <w:t>.</w:t>
      </w:r>
      <w:r w:rsidR="00B7538F">
        <w:rPr>
          <w:szCs w:val="18"/>
        </w:rPr>
        <w:t>995</w:t>
      </w:r>
      <w:r w:rsidR="00F174F6">
        <w:rPr>
          <w:szCs w:val="18"/>
        </w:rPr>
        <w:t>V</w:t>
      </w:r>
      <w:r w:rsidR="000B113D">
        <w:rPr>
          <w:szCs w:val="18"/>
        </w:rPr>
        <w:t xml:space="preserve"> (imprimir o ponto)</w:t>
      </w:r>
      <w:r w:rsidR="00BA35DA">
        <w:rPr>
          <w:szCs w:val="18"/>
        </w:rPr>
        <w:t>.</w:t>
      </w:r>
      <w:r w:rsidR="000F6F23">
        <w:rPr>
          <w:szCs w:val="18"/>
        </w:rPr>
        <w:t xml:space="preserve"> A multiplexação dos segmentos do display deve ocorrer dentro da RTI (ISR), ou seja, a cada 1ms a RTI de </w:t>
      </w:r>
      <w:r w:rsidR="00E57BCC" w:rsidRPr="00306608">
        <w:rPr>
          <w:i/>
          <w:iCs/>
          <w:szCs w:val="18"/>
        </w:rPr>
        <w:t>O</w:t>
      </w:r>
      <w:r w:rsidR="000F6F23" w:rsidRPr="00306608">
        <w:rPr>
          <w:i/>
          <w:iCs/>
          <w:szCs w:val="18"/>
        </w:rPr>
        <w:t>verflow</w:t>
      </w:r>
      <w:r w:rsidR="000F6F23">
        <w:rPr>
          <w:szCs w:val="18"/>
        </w:rPr>
        <w:t xml:space="preserve"> do Timer0 deve ser evocada, e dentro dela um display será aceso com um dígito. Na próxima interrupção do Timer0, o próximo </w:t>
      </w:r>
      <w:r w:rsidR="006D3608">
        <w:rPr>
          <w:szCs w:val="18"/>
        </w:rPr>
        <w:t>display</w:t>
      </w:r>
      <w:r w:rsidR="000F6F23">
        <w:rPr>
          <w:szCs w:val="18"/>
        </w:rPr>
        <w:t xml:space="preserve"> exibirá o valor do </w:t>
      </w:r>
      <w:r w:rsidR="006D3608">
        <w:rPr>
          <w:szCs w:val="18"/>
        </w:rPr>
        <w:t>respectivo dígito. Ao concluir o ciclo, volta-se ao primeiro.</w:t>
      </w:r>
    </w:p>
    <w:p w14:paraId="0F5354C2" w14:textId="77777777" w:rsidR="00AE54F3" w:rsidRDefault="00AE54F3" w:rsidP="00D67086">
      <w:pPr>
        <w:pStyle w:val="Corpodetexto2"/>
        <w:rPr>
          <w:szCs w:val="18"/>
        </w:rPr>
      </w:pPr>
    </w:p>
    <w:p w14:paraId="0AE762D5" w14:textId="77777777" w:rsidR="00D67086" w:rsidRDefault="00EB28FC" w:rsidP="00A367DA">
      <w:pPr>
        <w:pStyle w:val="Corpodetexto2"/>
        <w:jc w:val="center"/>
        <w:rPr>
          <w:szCs w:val="18"/>
        </w:rPr>
      </w:pPr>
      <w:r>
        <w:rPr>
          <w:noProof/>
          <w:szCs w:val="18"/>
        </w:rPr>
        <w:drawing>
          <wp:inline distT="0" distB="0" distL="0" distR="0" wp14:anchorId="4A370BA0" wp14:editId="3CC5E88B">
            <wp:extent cx="3111845" cy="2091538"/>
            <wp:effectExtent l="0" t="0" r="0" b="4445"/>
            <wp:docPr id="5" name="Imagem 5" descr="Uma imagem contendo circui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circuito, computador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62" cy="21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3C60" w14:textId="77777777" w:rsidR="0051570A" w:rsidRPr="00DE6B89" w:rsidRDefault="0051570A" w:rsidP="00520AE1">
      <w:pPr>
        <w:pStyle w:val="Corpodetexto2"/>
        <w:rPr>
          <w:szCs w:val="18"/>
        </w:rPr>
      </w:pPr>
    </w:p>
    <w:sectPr w:rsidR="0051570A" w:rsidRPr="00DE6B89" w:rsidSect="00B66991">
      <w:type w:val="continuous"/>
      <w:pgSz w:w="11907" w:h="16840" w:code="9"/>
      <w:pgMar w:top="851" w:right="851" w:bottom="1134" w:left="851" w:header="873" w:footer="101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5D0DA" w14:textId="77777777" w:rsidR="000110B8" w:rsidRDefault="000110B8">
      <w:r>
        <w:separator/>
      </w:r>
    </w:p>
  </w:endnote>
  <w:endnote w:type="continuationSeparator" w:id="0">
    <w:p w14:paraId="5D99CBD4" w14:textId="77777777" w:rsidR="000110B8" w:rsidRDefault="00011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27217" w14:textId="77777777" w:rsidR="00345A66" w:rsidRDefault="00345A66" w:rsidP="008866F5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D1181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9A50B" w14:textId="77777777" w:rsidR="000110B8" w:rsidRDefault="000110B8">
      <w:r>
        <w:separator/>
      </w:r>
    </w:p>
  </w:footnote>
  <w:footnote w:type="continuationSeparator" w:id="0">
    <w:p w14:paraId="16334598" w14:textId="77777777" w:rsidR="000110B8" w:rsidRDefault="00011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BAD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B4621CC"/>
    <w:multiLevelType w:val="hybridMultilevel"/>
    <w:tmpl w:val="B2ECBA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5581D"/>
    <w:multiLevelType w:val="hybridMultilevel"/>
    <w:tmpl w:val="DEA030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F159E6"/>
    <w:multiLevelType w:val="hybridMultilevel"/>
    <w:tmpl w:val="118221B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E717FB3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F7050DD"/>
    <w:multiLevelType w:val="hybridMultilevel"/>
    <w:tmpl w:val="DB74A6F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13FEA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594F6A30"/>
    <w:multiLevelType w:val="hybridMultilevel"/>
    <w:tmpl w:val="01A8D2C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7A8697F"/>
    <w:multiLevelType w:val="hybridMultilevel"/>
    <w:tmpl w:val="E3B2DFE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DE01E1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67E17FE0"/>
    <w:multiLevelType w:val="hybridMultilevel"/>
    <w:tmpl w:val="1B92EFE6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D31E70"/>
    <w:multiLevelType w:val="hybridMultilevel"/>
    <w:tmpl w:val="C7547FB4"/>
    <w:lvl w:ilvl="0" w:tplc="8960A6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E0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2E8A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4299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D8D5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B4F4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5052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E2B9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84F1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9426D"/>
    <w:multiLevelType w:val="hybridMultilevel"/>
    <w:tmpl w:val="974265F6"/>
    <w:lvl w:ilvl="0" w:tplc="4F5AAE28">
      <w:start w:val="1"/>
      <w:numFmt w:val="decimal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F262779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9"/>
  </w:num>
  <w:num w:numId="5">
    <w:abstractNumId w:val="4"/>
  </w:num>
  <w:num w:numId="6">
    <w:abstractNumId w:val="3"/>
  </w:num>
  <w:num w:numId="7">
    <w:abstractNumId w:val="12"/>
  </w:num>
  <w:num w:numId="8">
    <w:abstractNumId w:val="8"/>
  </w:num>
  <w:num w:numId="9">
    <w:abstractNumId w:val="5"/>
  </w:num>
  <w:num w:numId="10">
    <w:abstractNumId w:val="2"/>
  </w:num>
  <w:num w:numId="11">
    <w:abstractNumId w:val="11"/>
  </w:num>
  <w:num w:numId="12">
    <w:abstractNumId w:val="10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3A"/>
    <w:rsid w:val="00000AA4"/>
    <w:rsid w:val="000110B8"/>
    <w:rsid w:val="00020E74"/>
    <w:rsid w:val="00023FBE"/>
    <w:rsid w:val="00042F79"/>
    <w:rsid w:val="0005624B"/>
    <w:rsid w:val="00062DD6"/>
    <w:rsid w:val="00082654"/>
    <w:rsid w:val="00085EBB"/>
    <w:rsid w:val="000868DF"/>
    <w:rsid w:val="00090C4F"/>
    <w:rsid w:val="00090E0D"/>
    <w:rsid w:val="000B113D"/>
    <w:rsid w:val="000C4719"/>
    <w:rsid w:val="000C555B"/>
    <w:rsid w:val="000C7480"/>
    <w:rsid w:val="000D0B35"/>
    <w:rsid w:val="000D57BC"/>
    <w:rsid w:val="000D79EE"/>
    <w:rsid w:val="000E4065"/>
    <w:rsid w:val="000F1EB4"/>
    <w:rsid w:val="000F245C"/>
    <w:rsid w:val="000F6F23"/>
    <w:rsid w:val="000F77BF"/>
    <w:rsid w:val="00135925"/>
    <w:rsid w:val="001511C3"/>
    <w:rsid w:val="00170E2B"/>
    <w:rsid w:val="00184E79"/>
    <w:rsid w:val="00187B9A"/>
    <w:rsid w:val="0019184E"/>
    <w:rsid w:val="00195003"/>
    <w:rsid w:val="001A2DE4"/>
    <w:rsid w:val="001A3FFD"/>
    <w:rsid w:val="001A5E38"/>
    <w:rsid w:val="001B4DFF"/>
    <w:rsid w:val="001C508B"/>
    <w:rsid w:val="001D0027"/>
    <w:rsid w:val="001D00AC"/>
    <w:rsid w:val="001D1219"/>
    <w:rsid w:val="00204903"/>
    <w:rsid w:val="00205949"/>
    <w:rsid w:val="00220227"/>
    <w:rsid w:val="0022135D"/>
    <w:rsid w:val="00222523"/>
    <w:rsid w:val="002233EA"/>
    <w:rsid w:val="0024446F"/>
    <w:rsid w:val="0024537A"/>
    <w:rsid w:val="002469D6"/>
    <w:rsid w:val="00256B1F"/>
    <w:rsid w:val="00282316"/>
    <w:rsid w:val="002839EE"/>
    <w:rsid w:val="0029554F"/>
    <w:rsid w:val="002A6095"/>
    <w:rsid w:val="002B66C3"/>
    <w:rsid w:val="002C14AB"/>
    <w:rsid w:val="002C5117"/>
    <w:rsid w:val="002D442B"/>
    <w:rsid w:val="002D711F"/>
    <w:rsid w:val="002E5F85"/>
    <w:rsid w:val="00302A34"/>
    <w:rsid w:val="003061C9"/>
    <w:rsid w:val="00306608"/>
    <w:rsid w:val="003071A4"/>
    <w:rsid w:val="00313EF0"/>
    <w:rsid w:val="0033014A"/>
    <w:rsid w:val="00337041"/>
    <w:rsid w:val="003450D5"/>
    <w:rsid w:val="00345A66"/>
    <w:rsid w:val="00364262"/>
    <w:rsid w:val="0036785C"/>
    <w:rsid w:val="00393AA7"/>
    <w:rsid w:val="003A3D33"/>
    <w:rsid w:val="003A70FE"/>
    <w:rsid w:val="003C0D82"/>
    <w:rsid w:val="003C367A"/>
    <w:rsid w:val="003D4D17"/>
    <w:rsid w:val="003F1941"/>
    <w:rsid w:val="003F2998"/>
    <w:rsid w:val="004141AE"/>
    <w:rsid w:val="00414D3A"/>
    <w:rsid w:val="0043073F"/>
    <w:rsid w:val="004326F6"/>
    <w:rsid w:val="00433172"/>
    <w:rsid w:val="00437A8E"/>
    <w:rsid w:val="00446DE5"/>
    <w:rsid w:val="0046197D"/>
    <w:rsid w:val="0046776A"/>
    <w:rsid w:val="00490D55"/>
    <w:rsid w:val="00491870"/>
    <w:rsid w:val="0049254F"/>
    <w:rsid w:val="00493CD7"/>
    <w:rsid w:val="00494609"/>
    <w:rsid w:val="0049648F"/>
    <w:rsid w:val="004A2367"/>
    <w:rsid w:val="004C0DE7"/>
    <w:rsid w:val="004C7C2B"/>
    <w:rsid w:val="004E13D0"/>
    <w:rsid w:val="004F2E65"/>
    <w:rsid w:val="0050440A"/>
    <w:rsid w:val="005055F1"/>
    <w:rsid w:val="0051177A"/>
    <w:rsid w:val="005119A7"/>
    <w:rsid w:val="0051570A"/>
    <w:rsid w:val="005168F0"/>
    <w:rsid w:val="00520AE1"/>
    <w:rsid w:val="00521A1A"/>
    <w:rsid w:val="00550BE2"/>
    <w:rsid w:val="00555101"/>
    <w:rsid w:val="00557689"/>
    <w:rsid w:val="00560976"/>
    <w:rsid w:val="00561FB5"/>
    <w:rsid w:val="005635B8"/>
    <w:rsid w:val="0056575F"/>
    <w:rsid w:val="00571976"/>
    <w:rsid w:val="0057216B"/>
    <w:rsid w:val="005742DA"/>
    <w:rsid w:val="00576708"/>
    <w:rsid w:val="005A050A"/>
    <w:rsid w:val="005A1925"/>
    <w:rsid w:val="005A470B"/>
    <w:rsid w:val="005A794C"/>
    <w:rsid w:val="005B7049"/>
    <w:rsid w:val="005D1CA2"/>
    <w:rsid w:val="005D6887"/>
    <w:rsid w:val="00607956"/>
    <w:rsid w:val="00637729"/>
    <w:rsid w:val="006458AD"/>
    <w:rsid w:val="006575F2"/>
    <w:rsid w:val="00665D2B"/>
    <w:rsid w:val="00666F1C"/>
    <w:rsid w:val="00680B56"/>
    <w:rsid w:val="00683CDA"/>
    <w:rsid w:val="00685396"/>
    <w:rsid w:val="0069260E"/>
    <w:rsid w:val="006A2CB4"/>
    <w:rsid w:val="006C7BFC"/>
    <w:rsid w:val="006D3608"/>
    <w:rsid w:val="006E2080"/>
    <w:rsid w:val="007109D0"/>
    <w:rsid w:val="007153EE"/>
    <w:rsid w:val="00720BE6"/>
    <w:rsid w:val="00734335"/>
    <w:rsid w:val="00742F86"/>
    <w:rsid w:val="00751C2D"/>
    <w:rsid w:val="00755343"/>
    <w:rsid w:val="00761C2F"/>
    <w:rsid w:val="00783F22"/>
    <w:rsid w:val="00784C6E"/>
    <w:rsid w:val="007C2FAF"/>
    <w:rsid w:val="007D4B03"/>
    <w:rsid w:val="007D6219"/>
    <w:rsid w:val="007F17C2"/>
    <w:rsid w:val="00807FC5"/>
    <w:rsid w:val="00817DF6"/>
    <w:rsid w:val="00821C04"/>
    <w:rsid w:val="00823D1C"/>
    <w:rsid w:val="008448B2"/>
    <w:rsid w:val="00856F0D"/>
    <w:rsid w:val="008749FE"/>
    <w:rsid w:val="008866F5"/>
    <w:rsid w:val="008928B4"/>
    <w:rsid w:val="00893B54"/>
    <w:rsid w:val="008B3D0D"/>
    <w:rsid w:val="008B4A71"/>
    <w:rsid w:val="008D310D"/>
    <w:rsid w:val="008D5391"/>
    <w:rsid w:val="008D7D78"/>
    <w:rsid w:val="008F0ACA"/>
    <w:rsid w:val="00932CFA"/>
    <w:rsid w:val="00943A4C"/>
    <w:rsid w:val="00951152"/>
    <w:rsid w:val="0097329A"/>
    <w:rsid w:val="00990D4B"/>
    <w:rsid w:val="009C3ED2"/>
    <w:rsid w:val="009D3E0A"/>
    <w:rsid w:val="009D4082"/>
    <w:rsid w:val="009D6FFF"/>
    <w:rsid w:val="009F4368"/>
    <w:rsid w:val="009F7B7D"/>
    <w:rsid w:val="00A15D57"/>
    <w:rsid w:val="00A21F19"/>
    <w:rsid w:val="00A23119"/>
    <w:rsid w:val="00A3297D"/>
    <w:rsid w:val="00A367DA"/>
    <w:rsid w:val="00A47839"/>
    <w:rsid w:val="00A5164A"/>
    <w:rsid w:val="00A721DB"/>
    <w:rsid w:val="00A76DCD"/>
    <w:rsid w:val="00A91065"/>
    <w:rsid w:val="00AA6427"/>
    <w:rsid w:val="00AC49F3"/>
    <w:rsid w:val="00AC76F4"/>
    <w:rsid w:val="00AC7C65"/>
    <w:rsid w:val="00AE173E"/>
    <w:rsid w:val="00AE54F3"/>
    <w:rsid w:val="00AE5C0D"/>
    <w:rsid w:val="00AF2888"/>
    <w:rsid w:val="00AF39F9"/>
    <w:rsid w:val="00B1081F"/>
    <w:rsid w:val="00B11539"/>
    <w:rsid w:val="00B130C7"/>
    <w:rsid w:val="00B17745"/>
    <w:rsid w:val="00B20A62"/>
    <w:rsid w:val="00B20ECA"/>
    <w:rsid w:val="00B24386"/>
    <w:rsid w:val="00B27824"/>
    <w:rsid w:val="00B31531"/>
    <w:rsid w:val="00B35C99"/>
    <w:rsid w:val="00B55415"/>
    <w:rsid w:val="00B66991"/>
    <w:rsid w:val="00B7538F"/>
    <w:rsid w:val="00B87ACD"/>
    <w:rsid w:val="00BA2069"/>
    <w:rsid w:val="00BA35DA"/>
    <w:rsid w:val="00BB2BE4"/>
    <w:rsid w:val="00BB4012"/>
    <w:rsid w:val="00BB4D09"/>
    <w:rsid w:val="00BB5C64"/>
    <w:rsid w:val="00BB6709"/>
    <w:rsid w:val="00BD019A"/>
    <w:rsid w:val="00BD595E"/>
    <w:rsid w:val="00C030AD"/>
    <w:rsid w:val="00C04177"/>
    <w:rsid w:val="00C06A70"/>
    <w:rsid w:val="00C12E52"/>
    <w:rsid w:val="00C1387C"/>
    <w:rsid w:val="00C1401F"/>
    <w:rsid w:val="00C25C42"/>
    <w:rsid w:val="00C348C0"/>
    <w:rsid w:val="00C37D71"/>
    <w:rsid w:val="00C40114"/>
    <w:rsid w:val="00C507FF"/>
    <w:rsid w:val="00C532CF"/>
    <w:rsid w:val="00C55694"/>
    <w:rsid w:val="00C761E6"/>
    <w:rsid w:val="00C83F28"/>
    <w:rsid w:val="00C86BDF"/>
    <w:rsid w:val="00CA05F2"/>
    <w:rsid w:val="00CA6710"/>
    <w:rsid w:val="00CB2D0E"/>
    <w:rsid w:val="00CB3C63"/>
    <w:rsid w:val="00CD1181"/>
    <w:rsid w:val="00CF47F8"/>
    <w:rsid w:val="00D0677B"/>
    <w:rsid w:val="00D179A0"/>
    <w:rsid w:val="00D42B7A"/>
    <w:rsid w:val="00D54906"/>
    <w:rsid w:val="00D555C8"/>
    <w:rsid w:val="00D62566"/>
    <w:rsid w:val="00D659BC"/>
    <w:rsid w:val="00D67086"/>
    <w:rsid w:val="00D720A6"/>
    <w:rsid w:val="00D74C0A"/>
    <w:rsid w:val="00D80498"/>
    <w:rsid w:val="00D86761"/>
    <w:rsid w:val="00D94E61"/>
    <w:rsid w:val="00D96CE0"/>
    <w:rsid w:val="00DA1A29"/>
    <w:rsid w:val="00DA1E86"/>
    <w:rsid w:val="00DC2927"/>
    <w:rsid w:val="00DC37EF"/>
    <w:rsid w:val="00DC7BF8"/>
    <w:rsid w:val="00DD019A"/>
    <w:rsid w:val="00DD0632"/>
    <w:rsid w:val="00DD0C85"/>
    <w:rsid w:val="00DD158D"/>
    <w:rsid w:val="00DE1C73"/>
    <w:rsid w:val="00DE54BA"/>
    <w:rsid w:val="00DE6B89"/>
    <w:rsid w:val="00DF3D3F"/>
    <w:rsid w:val="00E0202F"/>
    <w:rsid w:val="00E0679E"/>
    <w:rsid w:val="00E1125C"/>
    <w:rsid w:val="00E13C6C"/>
    <w:rsid w:val="00E33DF2"/>
    <w:rsid w:val="00E349FB"/>
    <w:rsid w:val="00E409CC"/>
    <w:rsid w:val="00E44099"/>
    <w:rsid w:val="00E57BCC"/>
    <w:rsid w:val="00E61269"/>
    <w:rsid w:val="00E6651F"/>
    <w:rsid w:val="00E75D20"/>
    <w:rsid w:val="00E8315E"/>
    <w:rsid w:val="00E86039"/>
    <w:rsid w:val="00E861C8"/>
    <w:rsid w:val="00E97C64"/>
    <w:rsid w:val="00EA736C"/>
    <w:rsid w:val="00EB0144"/>
    <w:rsid w:val="00EB1444"/>
    <w:rsid w:val="00EB28FC"/>
    <w:rsid w:val="00EC34EC"/>
    <w:rsid w:val="00ED72C5"/>
    <w:rsid w:val="00EE2F77"/>
    <w:rsid w:val="00EE335F"/>
    <w:rsid w:val="00EE6C5B"/>
    <w:rsid w:val="00EF2EEC"/>
    <w:rsid w:val="00F0159D"/>
    <w:rsid w:val="00F15D94"/>
    <w:rsid w:val="00F16A8D"/>
    <w:rsid w:val="00F174F6"/>
    <w:rsid w:val="00F40514"/>
    <w:rsid w:val="00F41245"/>
    <w:rsid w:val="00F456C8"/>
    <w:rsid w:val="00F5252C"/>
    <w:rsid w:val="00F70188"/>
    <w:rsid w:val="00F8089F"/>
    <w:rsid w:val="00F903B5"/>
    <w:rsid w:val="00FB2F77"/>
    <w:rsid w:val="00FC554C"/>
    <w:rsid w:val="00FD1AE1"/>
    <w:rsid w:val="00FD20C2"/>
    <w:rsid w:val="00FE55CF"/>
    <w:rsid w:val="00FF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9297D"/>
  <w15:chartTrackingRefBased/>
  <w15:docId w15:val="{861E9477-A7C5-534D-BDE4-36BA43FE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sz w:val="24"/>
    </w:rPr>
  </w:style>
  <w:style w:type="paragraph" w:styleId="Corpodetexto2">
    <w:name w:val="Body Text 2"/>
    <w:basedOn w:val="Normal"/>
    <w:link w:val="Corpodetexto2Char"/>
    <w:pPr>
      <w:jc w:val="both"/>
    </w:pPr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3">
    <w:name w:val="Body Text 3"/>
    <w:basedOn w:val="Normal"/>
    <w:pPr>
      <w:jc w:val="both"/>
    </w:pPr>
    <w:rPr>
      <w:b/>
      <w:sz w:val="24"/>
    </w:rPr>
  </w:style>
  <w:style w:type="paragraph" w:styleId="Recuodecorpodetexto">
    <w:name w:val="Body Text Indent"/>
    <w:basedOn w:val="Normal"/>
    <w:pPr>
      <w:ind w:left="360"/>
    </w:pPr>
    <w:rPr>
      <w:b/>
      <w:bCs/>
      <w:i/>
      <w:iCs/>
      <w:sz w:val="24"/>
    </w:rPr>
  </w:style>
  <w:style w:type="table" w:styleId="Tabelacomgrade">
    <w:name w:val="Table Grid"/>
    <w:basedOn w:val="Tabelanormal"/>
    <w:rsid w:val="00313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BD019A"/>
    <w:rPr>
      <w:color w:val="0000FF"/>
      <w:u w:val="single"/>
    </w:rPr>
  </w:style>
  <w:style w:type="paragraph" w:customStyle="1" w:styleId="xestilo1">
    <w:name w:val="x_estilo1"/>
    <w:basedOn w:val="Normal"/>
    <w:rsid w:val="008F0ACA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qFormat/>
    <w:rsid w:val="008F0ACA"/>
    <w:rPr>
      <w:b/>
      <w:bCs/>
    </w:rPr>
  </w:style>
  <w:style w:type="paragraph" w:styleId="PargrafodaLista">
    <w:name w:val="List Paragraph"/>
    <w:basedOn w:val="Normal"/>
    <w:uiPriority w:val="34"/>
    <w:qFormat/>
    <w:rsid w:val="00DC2927"/>
    <w:pPr>
      <w:ind w:left="708"/>
    </w:pPr>
  </w:style>
  <w:style w:type="character" w:customStyle="1" w:styleId="Corpodetexto2Char">
    <w:name w:val="Corpo de texto 2 Char"/>
    <w:link w:val="Corpodetexto2"/>
    <w:rsid w:val="00C40114"/>
    <w:rPr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295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9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Modelos\Norma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84</TotalTime>
  <Pages>2</Pages>
  <Words>313</Words>
  <Characters>1692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ADC-SERIAL</vt:lpstr>
    </vt:vector>
  </TitlesOfParts>
  <Company>PUCPR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ADC-SERIAL</dc:title>
  <dc:subject>Laboratório</dc:subject>
  <dc:creator>Afonso Ferreira Miguel</dc:creator>
  <cp:keywords/>
  <cp:lastModifiedBy>Gabriel Vitor</cp:lastModifiedBy>
  <cp:revision>7</cp:revision>
  <cp:lastPrinted>2020-09-09T18:44:00Z</cp:lastPrinted>
  <dcterms:created xsi:type="dcterms:W3CDTF">2020-11-17T12:26:00Z</dcterms:created>
  <dcterms:modified xsi:type="dcterms:W3CDTF">2021-11-12T12:57:00Z</dcterms:modified>
</cp:coreProperties>
</file>